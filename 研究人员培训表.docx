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1EC8" w14:textId="77777777" w:rsidR="008D062B" w:rsidRDefault="008D062B" w:rsidP="00847974">
      <w:pPr>
        <w:tabs>
          <w:tab w:val="left" w:pos="6765"/>
        </w:tabs>
        <w:rPr>
          <w:rFonts w:ascii="Arial" w:hAnsi="Arial" w:cs="Arial"/>
        </w:rPr>
      </w:pPr>
    </w:p>
    <w:p w14:paraId="6A8AC29C" w14:textId="568242BA" w:rsidR="00310388" w:rsidRPr="00310388" w:rsidRDefault="0044162A" w:rsidP="008D062B">
      <w:pPr>
        <w:pStyle w:val="Heading3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50B9" wp14:editId="38B5A6A4">
                <wp:simplePos x="0" y="0"/>
                <wp:positionH relativeFrom="column">
                  <wp:posOffset>4930287</wp:posOffset>
                </wp:positionH>
                <wp:positionV relativeFrom="paragraph">
                  <wp:posOffset>433753</wp:posOffset>
                </wp:positionV>
                <wp:extent cx="3495821" cy="1603716"/>
                <wp:effectExtent l="19050" t="0" r="47625" b="263525"/>
                <wp:wrapNone/>
                <wp:docPr id="1" name="Thought Bubble: 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821" cy="1603716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BD532" w14:textId="6D65FB30" w:rsidR="0044162A" w:rsidRPr="0044162A" w:rsidRDefault="0044162A" w:rsidP="0044162A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44162A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PI</w:t>
                            </w:r>
                            <w:r w:rsidR="00CB306B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英文</w:t>
                            </w:r>
                            <w:r w:rsidR="00CB306B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拼音</w:t>
                            </w:r>
                            <w:r w:rsidRPr="0044162A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签字</w:t>
                            </w:r>
                            <w:r w:rsidRPr="0044162A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和日期（项目结束时才填写）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750B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" o:spid="_x0000_s1026" type="#_x0000_t106" style="position:absolute;margin-left:388.2pt;margin-top:34.15pt;width:275.25pt;height:1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zkaQIAACcFAAAOAAAAZHJzL2Uyb0RvYy54bWysVMFu2zAMvQ/YPwi6L7bTJG2DOEWQosOA&#10;oC3aDj0rshQbkEVNUmJnXz9KdpyiLXYY5oNMieQj9fzoxU1bK3IQ1lWgc5qNUkqE5lBUepfTny93&#10;364ocZ7pginQIqdH4ejN8uuXRWPmYgwlqEJYgiDazRuT09J7M08Sx0tRMzcCIzQ6JdiaedzaXVJY&#10;1iB6rZJxms6SBmxhLHDhHJ7edk66jPhSCu4fpHTCE5VT7M3H1cZ1G9ZkuWDznWWmrHjfBvuHLmpW&#10;aSw6QN0yz8jeVh+g6opbcCD9iEOdgJQVF/EOeJssfXeb55IZEe+C5Dgz0OT+Hyy/PzybR4s0NMbN&#10;HZrhFq20dXhjf6SNZB0HskTrCcfDi8n19GqcUcLRl83Si8tsFuhMzunGOv9dQE2CkVOuYF+smcKX&#10;j2Sxw8b5LuUUivnnRqLlj0qEXpR+EpJUBZYex+yoEbFWlhwYfl3GudA+61wlK0R3PE3x6fsaMmKX&#10;ETAgy0qpAbsHCPr7iN312seHVBElNiSnf2usSx4yYmXQfkiuKw32MwCFt+ord/EnkjpqAku+3bYY&#10;EswtFMdHSyx0WneG31VI/4Y5/8gsihvHAAfWP+AiFTQ5hd6ipAT7+7PzEI+aQy8lDQ5LTt2vPbOC&#10;EvVDoxqvs8kkTFfcTKaXY9zYt57tW4/e12vAL4bawe6iGeK9OpnSQv2Kc70KVdHFNMfaKCBvT5u1&#10;74YY/wxcrFYxDCfKML/Rz4YH8EBwkNVL+8qs6TXoUb73cBosNn8nwS42ZGpY7T3IKurzzGtPPU5j&#10;1FD/5wjj/nYfo87/t+UfAAAA//8DAFBLAwQUAAYACAAAACEAZIf1VOIAAAALAQAADwAAAGRycy9k&#10;b3ducmV2LnhtbEyPy07DMBBF90j8gzVI7KhDgtI2ZFKVIlDVBagPtVs3HpKIeBzFbhv+HncFy9E9&#10;uvdMPhtMK87Uu8YywuMoAkFcWt1whbDbvj1MQDivWKvWMiH8kINZcXuTq0zbC6/pvPGVCCXsMoVQ&#10;e99lUrqyJqPcyHbEIfuyvVE+nH0lda8uody0Mo6iVBrVcFioVUeLmsrvzckgLNcLs9/Jj9f5Si8P&#10;n/J9H784g3h/N8yfQXga/B8MV/2gDkVwOtoTaydahPE4fQooQjpJQFyBJE6nII4ISRxNQRa5/P9D&#10;8QsAAP//AwBQSwECLQAUAAYACAAAACEAtoM4kv4AAADhAQAAEwAAAAAAAAAAAAAAAAAAAAAAW0Nv&#10;bnRlbnRfVHlwZXNdLnhtbFBLAQItABQABgAIAAAAIQA4/SH/1gAAAJQBAAALAAAAAAAAAAAAAAAA&#10;AC8BAABfcmVscy8ucmVsc1BLAQItABQABgAIAAAAIQAfAOzkaQIAACcFAAAOAAAAAAAAAAAAAAAA&#10;AC4CAABkcnMvZTJvRG9jLnhtbFBLAQItABQABgAIAAAAIQBkh/VU4gAAAAsBAAAPAAAAAAAAAAAA&#10;AAAAAMMEAABkcnMvZG93bnJldi54bWxQSwUGAAAAAAQABADzAAAA0gUAAAAA&#10;" adj="6300,24300" fillcolor="#4f81bd [3204]" strokecolor="#243f60 [1604]" strokeweight="2pt">
                <v:textbox>
                  <w:txbxContent>
                    <w:p w14:paraId="2B7BD532" w14:textId="6D65FB30" w:rsidR="0044162A" w:rsidRPr="0044162A" w:rsidRDefault="0044162A" w:rsidP="0044162A">
                      <w:pPr>
                        <w:jc w:val="center"/>
                        <w:rPr>
                          <w:sz w:val="32"/>
                          <w:szCs w:val="32"/>
                          <w:lang w:eastAsia="zh-CN"/>
                        </w:rPr>
                      </w:pPr>
                      <w:r w:rsidRPr="0044162A">
                        <w:rPr>
                          <w:sz w:val="32"/>
                          <w:szCs w:val="32"/>
                          <w:lang w:eastAsia="zh-CN"/>
                        </w:rPr>
                        <w:t>PI</w:t>
                      </w:r>
                      <w:r w:rsidR="00CB306B">
                        <w:rPr>
                          <w:sz w:val="32"/>
                          <w:szCs w:val="32"/>
                          <w:lang w:eastAsia="zh-CN"/>
                        </w:rPr>
                        <w:t>英文</w:t>
                      </w:r>
                      <w:r w:rsidR="00CB306B"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拼音</w:t>
                      </w:r>
                      <w:r w:rsidRPr="0044162A">
                        <w:rPr>
                          <w:sz w:val="32"/>
                          <w:szCs w:val="32"/>
                          <w:lang w:eastAsia="zh-CN"/>
                        </w:rPr>
                        <w:t>签字</w:t>
                      </w:r>
                      <w:r w:rsidRPr="0044162A"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和日期（项目结束时才填写）</w:t>
                      </w:r>
                    </w:p>
                  </w:txbxContent>
                </v:textbox>
              </v:shape>
            </w:pict>
          </mc:Fallback>
        </mc:AlternateContent>
      </w:r>
      <w:r w:rsidR="008D062B" w:rsidRPr="00310388">
        <w:rPr>
          <w:rFonts w:ascii="Arial" w:hAnsi="Arial" w:cs="Arial"/>
          <w:i/>
          <w:iCs/>
          <w:color w:val="auto"/>
        </w:rPr>
        <w:t>This log is to be completed from the time of the Investigator Meeting (or the Site Initiation Visit, whichever comes first) and to be updated for any subsequent</w:t>
      </w:r>
      <w:r w:rsidR="00BF519F">
        <w:rPr>
          <w:rFonts w:ascii="Arial" w:hAnsi="Arial" w:cs="Arial"/>
          <w:i/>
          <w:iCs/>
          <w:color w:val="auto"/>
        </w:rPr>
        <w:t xml:space="preserve"> study-specific</w:t>
      </w:r>
      <w:r w:rsidR="008D062B" w:rsidRPr="00310388">
        <w:rPr>
          <w:rFonts w:ascii="Arial" w:hAnsi="Arial" w:cs="Arial"/>
          <w:i/>
          <w:iCs/>
          <w:color w:val="auto"/>
        </w:rPr>
        <w:t xml:space="preserve"> training that is provided to </w:t>
      </w:r>
      <w:r w:rsidR="00712CB0">
        <w:rPr>
          <w:rFonts w:ascii="Arial" w:hAnsi="Arial" w:cs="Arial"/>
          <w:i/>
          <w:iCs/>
          <w:color w:val="auto"/>
        </w:rPr>
        <w:t>s</w:t>
      </w:r>
      <w:r w:rsidR="008D062B" w:rsidRPr="00310388">
        <w:rPr>
          <w:rFonts w:ascii="Arial" w:hAnsi="Arial" w:cs="Arial"/>
          <w:i/>
          <w:iCs/>
          <w:color w:val="auto"/>
        </w:rPr>
        <w:t xml:space="preserve">ite </w:t>
      </w:r>
      <w:r w:rsidR="00712CB0">
        <w:rPr>
          <w:rFonts w:ascii="Arial" w:hAnsi="Arial" w:cs="Arial"/>
          <w:i/>
          <w:iCs/>
          <w:color w:val="auto"/>
        </w:rPr>
        <w:t>s</w:t>
      </w:r>
      <w:r w:rsidR="008D062B" w:rsidRPr="00310388">
        <w:rPr>
          <w:rFonts w:ascii="Arial" w:hAnsi="Arial" w:cs="Arial"/>
          <w:i/>
          <w:iCs/>
          <w:color w:val="auto"/>
        </w:rPr>
        <w:t xml:space="preserve">taff (either by the Principal Investigator, </w:t>
      </w:r>
      <w:r w:rsidR="00C6492E">
        <w:rPr>
          <w:rFonts w:ascii="Arial" w:hAnsi="Arial" w:cs="Arial"/>
          <w:i/>
          <w:iCs/>
          <w:color w:val="auto"/>
        </w:rPr>
        <w:t>IQVIA</w:t>
      </w:r>
      <w:r w:rsidR="00EB5865" w:rsidRPr="00BF519F">
        <w:rPr>
          <w:rFonts w:ascii="Arial" w:hAnsi="Arial" w:cs="Arial"/>
          <w:i/>
          <w:iCs/>
          <w:color w:val="auto"/>
        </w:rPr>
        <w:t>,</w:t>
      </w:r>
      <w:r w:rsidR="008D062B" w:rsidRPr="00BF519F">
        <w:rPr>
          <w:rFonts w:ascii="Arial" w:hAnsi="Arial" w:cs="Arial"/>
          <w:i/>
          <w:iCs/>
          <w:color w:val="auto"/>
        </w:rPr>
        <w:t xml:space="preserve"> or external trainer) at any time during the course of the study and when there is a change in study </w:t>
      </w:r>
      <w:r w:rsidR="00712CB0">
        <w:rPr>
          <w:rFonts w:ascii="Arial" w:hAnsi="Arial" w:cs="Arial"/>
          <w:i/>
          <w:iCs/>
          <w:color w:val="auto"/>
        </w:rPr>
        <w:t>s</w:t>
      </w:r>
      <w:r w:rsidR="00310388" w:rsidRPr="00BF519F">
        <w:rPr>
          <w:rFonts w:ascii="Arial" w:hAnsi="Arial" w:cs="Arial"/>
          <w:i/>
          <w:iCs/>
          <w:color w:val="auto"/>
        </w:rPr>
        <w:t xml:space="preserve">ite </w:t>
      </w:r>
      <w:r w:rsidR="00712CB0">
        <w:rPr>
          <w:rFonts w:ascii="Arial" w:hAnsi="Arial" w:cs="Arial"/>
          <w:i/>
          <w:iCs/>
          <w:color w:val="auto"/>
        </w:rPr>
        <w:t>s</w:t>
      </w:r>
      <w:r w:rsidR="008D062B" w:rsidRPr="00BF519F">
        <w:rPr>
          <w:rFonts w:ascii="Arial" w:hAnsi="Arial" w:cs="Arial"/>
          <w:i/>
          <w:iCs/>
          <w:color w:val="auto"/>
        </w:rPr>
        <w:t>taff.</w:t>
      </w:r>
      <w:r w:rsidR="008D062B" w:rsidRPr="00310388">
        <w:rPr>
          <w:rFonts w:ascii="Arial" w:hAnsi="Arial" w:cs="Arial"/>
          <w:i/>
          <w:iCs/>
          <w:color w:val="auto"/>
        </w:rPr>
        <w:t xml:space="preserve"> </w:t>
      </w:r>
    </w:p>
    <w:p w14:paraId="6858C059" w14:textId="73491A48" w:rsidR="00AD0295" w:rsidRPr="00AD0295" w:rsidRDefault="00AD0295" w:rsidP="00AD0295">
      <w:pPr>
        <w:rPr>
          <w:rFonts w:ascii="Arial" w:hAnsi="Arial" w:cs="Arial"/>
          <w:i/>
        </w:rPr>
      </w:pPr>
      <w:r w:rsidRPr="00AD0295">
        <w:rPr>
          <w:rFonts w:ascii="Arial" w:hAnsi="Arial" w:cs="Arial"/>
          <w:i/>
        </w:rPr>
        <w:t xml:space="preserve">Study tasks can not be delegated to Site Staff unless they have taken the required training to complete the tasks and the training has been documented. </w:t>
      </w:r>
    </w:p>
    <w:p w14:paraId="2FD802D4" w14:textId="41382007" w:rsidR="008D062B" w:rsidRPr="00310388" w:rsidRDefault="008D062B" w:rsidP="008D062B">
      <w:pPr>
        <w:pStyle w:val="Heading3"/>
        <w:rPr>
          <w:rFonts w:ascii="Arial" w:hAnsi="Arial" w:cs="Arial"/>
          <w:b/>
          <w:bCs/>
          <w:i/>
          <w:iCs/>
          <w:color w:val="auto"/>
        </w:rPr>
      </w:pPr>
      <w:r w:rsidRPr="00310388">
        <w:rPr>
          <w:rFonts w:ascii="Arial" w:hAnsi="Arial" w:cs="Arial"/>
          <w:b/>
          <w:i/>
          <w:iCs/>
          <w:color w:val="auto"/>
        </w:rPr>
        <w:t xml:space="preserve">It is the responsibility of the Principal Investigator to ensure their staff are qualified and properly trained to participate in the study (ICH-GCP 4.2). </w:t>
      </w:r>
    </w:p>
    <w:p w14:paraId="0CF15975" w14:textId="44DD26B9" w:rsidR="008D062B" w:rsidRPr="00310388" w:rsidRDefault="008D062B" w:rsidP="008D062B">
      <w:pPr>
        <w:rPr>
          <w:rFonts w:ascii="Arial" w:hAnsi="Arial" w:cs="Arial"/>
          <w:b/>
        </w:rPr>
      </w:pPr>
    </w:p>
    <w:p w14:paraId="22019A33" w14:textId="77777777" w:rsidR="008D062B" w:rsidRPr="00B858F8" w:rsidRDefault="008D062B" w:rsidP="008D062B">
      <w:pPr>
        <w:rPr>
          <w:rFonts w:ascii="Arial" w:hAnsi="Arial" w:cs="Arial"/>
        </w:rPr>
      </w:pPr>
    </w:p>
    <w:p w14:paraId="32854EF3" w14:textId="77777777" w:rsidR="008D062B" w:rsidRPr="00B858F8" w:rsidRDefault="008D062B" w:rsidP="008D062B">
      <w:pPr>
        <w:rPr>
          <w:rFonts w:ascii="Arial" w:hAnsi="Arial" w:cs="Arial"/>
        </w:rPr>
      </w:pPr>
    </w:p>
    <w:p w14:paraId="3F329180" w14:textId="77777777" w:rsidR="008D062B" w:rsidRPr="00B858F8" w:rsidRDefault="008D062B" w:rsidP="008D062B">
      <w:pPr>
        <w:rPr>
          <w:rFonts w:ascii="Arial" w:hAnsi="Arial" w:cs="Arial"/>
        </w:rPr>
      </w:pPr>
    </w:p>
    <w:p w14:paraId="1204B172" w14:textId="77777777" w:rsidR="008D062B" w:rsidRPr="00B858F8" w:rsidRDefault="008D062B" w:rsidP="00712CB0">
      <w:pPr>
        <w:pStyle w:val="Footer"/>
        <w:tabs>
          <w:tab w:val="clear" w:pos="4320"/>
          <w:tab w:val="clear" w:pos="8640"/>
          <w:tab w:val="left" w:pos="2340"/>
          <w:tab w:val="left" w:pos="5220"/>
          <w:tab w:val="right" w:pos="7110"/>
          <w:tab w:val="left" w:pos="10395"/>
        </w:tabs>
        <w:spacing w:after="120"/>
        <w:rPr>
          <w:rFonts w:ascii="Arial" w:hAnsi="Arial" w:cs="Arial"/>
        </w:rPr>
      </w:pPr>
      <w:r w:rsidRPr="00B858F8">
        <w:rPr>
          <w:rFonts w:ascii="Arial" w:hAnsi="Arial" w:cs="Arial"/>
          <w:b/>
          <w:bCs/>
        </w:rPr>
        <w:t>Principal Investigator’s Signature</w:t>
      </w:r>
      <w:r w:rsidRPr="00B858F8">
        <w:rPr>
          <w:rFonts w:ascii="Arial" w:hAnsi="Arial" w:cs="Arial"/>
        </w:rPr>
        <w:t xml:space="preserve"> </w:t>
      </w:r>
      <w:r w:rsidRPr="00B858F8">
        <w:rPr>
          <w:rFonts w:ascii="Arial" w:hAnsi="Arial" w:cs="Arial"/>
          <w:i/>
          <w:iCs/>
        </w:rPr>
        <w:t xml:space="preserve">(to be obtained at the </w:t>
      </w:r>
      <w:r w:rsidR="00B54689">
        <w:rPr>
          <w:rFonts w:ascii="Arial" w:hAnsi="Arial" w:cs="Arial"/>
          <w:i/>
          <w:iCs/>
        </w:rPr>
        <w:t xml:space="preserve">Site </w:t>
      </w:r>
      <w:r w:rsidRPr="00B858F8">
        <w:rPr>
          <w:rFonts w:ascii="Arial" w:hAnsi="Arial" w:cs="Arial"/>
          <w:i/>
          <w:iCs/>
        </w:rPr>
        <w:t>Close-out Visit)</w:t>
      </w:r>
      <w:r w:rsidRPr="00B858F8">
        <w:rPr>
          <w:rFonts w:ascii="Arial" w:hAnsi="Arial" w:cs="Arial"/>
        </w:rPr>
        <w:t>:</w:t>
      </w:r>
    </w:p>
    <w:p w14:paraId="59182300" w14:textId="77777777" w:rsidR="008D062B" w:rsidRPr="00CC691D" w:rsidRDefault="008D062B" w:rsidP="008D062B">
      <w:pPr>
        <w:pStyle w:val="Footer"/>
        <w:tabs>
          <w:tab w:val="clear" w:pos="4320"/>
          <w:tab w:val="clear" w:pos="8640"/>
          <w:tab w:val="left" w:pos="2340"/>
          <w:tab w:val="left" w:pos="5220"/>
          <w:tab w:val="right" w:pos="7110"/>
        </w:tabs>
      </w:pPr>
      <w:r w:rsidRPr="00B858F8">
        <w:rPr>
          <w:rFonts w:ascii="Arial" w:hAnsi="Arial" w:cs="Arial"/>
        </w:rPr>
        <w:t>I hereby confirm that the information on this log is accurate and complete</w:t>
      </w:r>
      <w:r w:rsidR="00EB5865">
        <w:t>.</w:t>
      </w:r>
    </w:p>
    <w:p w14:paraId="0E03A6DF" w14:textId="77777777" w:rsidR="008D062B" w:rsidRDefault="008D062B" w:rsidP="008D062B">
      <w:pPr>
        <w:pStyle w:val="Footer"/>
        <w:tabs>
          <w:tab w:val="clear" w:pos="4320"/>
          <w:tab w:val="clear" w:pos="8640"/>
          <w:tab w:val="left" w:pos="2340"/>
          <w:tab w:val="left" w:pos="5220"/>
          <w:tab w:val="right" w:pos="7110"/>
        </w:tabs>
      </w:pPr>
    </w:p>
    <w:p w14:paraId="3D2573C2" w14:textId="77777777" w:rsidR="008D062B" w:rsidRPr="00CC691D" w:rsidRDefault="008D062B" w:rsidP="008D062B">
      <w:pPr>
        <w:pStyle w:val="Footer"/>
        <w:tabs>
          <w:tab w:val="clear" w:pos="4320"/>
          <w:tab w:val="clear" w:pos="8640"/>
          <w:tab w:val="left" w:pos="2340"/>
          <w:tab w:val="left" w:pos="5220"/>
          <w:tab w:val="right" w:pos="7110"/>
        </w:tabs>
      </w:pPr>
    </w:p>
    <w:p w14:paraId="60D69C89" w14:textId="77777777" w:rsidR="008D062B" w:rsidRPr="00CC691D" w:rsidRDefault="008D062B" w:rsidP="008D062B">
      <w:r w:rsidRPr="00CC691D">
        <w:rPr>
          <w:b/>
          <w:bCs/>
        </w:rPr>
        <w:t>__________________________________________________________</w:t>
      </w:r>
      <w:r w:rsidRPr="00CC691D">
        <w:t xml:space="preserve">                             </w:t>
      </w:r>
      <w:r w:rsidRPr="00B858F8">
        <w:rPr>
          <w:rFonts w:ascii="Arial" w:hAnsi="Arial" w:cs="Arial"/>
        </w:rPr>
        <w:t>Date</w:t>
      </w:r>
      <w:r w:rsidRPr="00CC691D">
        <w:t xml:space="preserve">: </w:t>
      </w:r>
      <w:r w:rsidRPr="00CC691D">
        <w:rPr>
          <w:b/>
        </w:rPr>
        <w:t>______________________________</w:t>
      </w:r>
    </w:p>
    <w:p w14:paraId="2440236A" w14:textId="77777777" w:rsidR="008D062B" w:rsidRDefault="008D062B" w:rsidP="008D062B"/>
    <w:p w14:paraId="4B9B65B6" w14:textId="77777777" w:rsidR="008D062B" w:rsidRDefault="008D062B" w:rsidP="008D062B">
      <w:r>
        <w:rPr>
          <w:b/>
          <w:bCs/>
        </w:rPr>
        <w:br w:type="page"/>
      </w:r>
    </w:p>
    <w:tbl>
      <w:tblPr>
        <w:tblW w:w="15182" w:type="dxa"/>
        <w:tblInd w:w="-1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2653"/>
        <w:gridCol w:w="1816"/>
        <w:gridCol w:w="2234"/>
        <w:gridCol w:w="2514"/>
        <w:gridCol w:w="2234"/>
        <w:gridCol w:w="2368"/>
      </w:tblGrid>
      <w:tr w:rsidR="008D062B" w:rsidRPr="00CC691D" w14:paraId="286DFF70" w14:textId="77777777" w:rsidTr="00702AD3">
        <w:trPr>
          <w:trHeight w:val="582"/>
        </w:trPr>
        <w:tc>
          <w:tcPr>
            <w:tcW w:w="15182" w:type="dxa"/>
            <w:gridSpan w:val="7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399C68B" w14:textId="77777777" w:rsidR="004343A7" w:rsidRPr="00F838CB" w:rsidRDefault="004343A7" w:rsidP="00F838CB">
            <w:pPr>
              <w:jc w:val="center"/>
              <w:rPr>
                <w:rFonts w:ascii="Arial" w:hAnsi="Arial" w:cs="Arial"/>
              </w:rPr>
            </w:pPr>
            <w:r w:rsidRPr="00BD355E">
              <w:rPr>
                <w:rFonts w:ascii="Arial" w:hAnsi="Arial" w:cs="Arial"/>
              </w:rPr>
              <w:lastRenderedPageBreak/>
              <w:t xml:space="preserve">Principal Investigator Name </w:t>
            </w:r>
            <w:r w:rsidRPr="00F838CB">
              <w:rPr>
                <w:rFonts w:ascii="Arial" w:hAnsi="Arial" w:cs="Arial"/>
              </w:rPr>
              <w:t>(Print)</w:t>
            </w:r>
            <w:r w:rsidRPr="00BD355E">
              <w:rPr>
                <w:rFonts w:ascii="Arial" w:hAnsi="Arial" w:cs="Arial"/>
              </w:rPr>
              <w:t xml:space="preserve">: </w:t>
            </w:r>
            <w:r w:rsidRPr="00F838CB">
              <w:rPr>
                <w:rFonts w:ascii="Arial" w:hAnsi="Arial" w:cs="Arial"/>
              </w:rPr>
              <w:t xml:space="preserve">____________________________________________ </w:t>
            </w:r>
            <w:r w:rsidRPr="00F838CB">
              <w:rPr>
                <w:rFonts w:ascii="Arial" w:hAnsi="Arial" w:cs="Arial"/>
              </w:rPr>
              <w:tab/>
              <w:t xml:space="preserve">                        </w:t>
            </w:r>
            <w:r w:rsidRPr="00BD355E">
              <w:rPr>
                <w:rFonts w:ascii="Arial" w:hAnsi="Arial" w:cs="Arial"/>
              </w:rPr>
              <w:t>Site Number</w:t>
            </w:r>
            <w:r w:rsidRPr="00F838CB">
              <w:rPr>
                <w:rFonts w:ascii="Arial" w:hAnsi="Arial" w:cs="Arial"/>
              </w:rPr>
              <w:t>: ______________</w:t>
            </w:r>
          </w:p>
          <w:p w14:paraId="5D628AA7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65447E79" w14:textId="77777777" w:rsidTr="00702AD3">
        <w:trPr>
          <w:trHeight w:val="1231"/>
        </w:trPr>
        <w:tc>
          <w:tcPr>
            <w:tcW w:w="1363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1EED2C34" w14:textId="77777777" w:rsidR="008D062B" w:rsidRPr="00712CB0" w:rsidRDefault="008D062B" w:rsidP="00CD5E1A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Date</w:t>
            </w:r>
            <w:r w:rsidR="00BF519F" w:rsidRPr="00712CB0">
              <w:rPr>
                <w:rFonts w:ascii="Arial" w:hAnsi="Arial" w:cs="Arial"/>
                <w:b/>
              </w:rPr>
              <w:t xml:space="preserve"> of Training</w:t>
            </w:r>
          </w:p>
          <w:p w14:paraId="0BC5896E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12CB0">
              <w:rPr>
                <w:rFonts w:ascii="Arial" w:hAnsi="Arial" w:cs="Arial"/>
                <w:sz w:val="16"/>
                <w:szCs w:val="16"/>
              </w:rPr>
              <w:t>(DD/MMM/YY)</w:t>
            </w:r>
          </w:p>
        </w:tc>
        <w:tc>
          <w:tcPr>
            <w:tcW w:w="2653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435FFD4" w14:textId="16414292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Training Title / Subject</w:t>
            </w:r>
          </w:p>
          <w:p w14:paraId="16A42AB4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3070831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 xml:space="preserve">Training Method </w:t>
            </w:r>
          </w:p>
          <w:p w14:paraId="2FD2209C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>(Face to Face, Web-based, Conference, etc.)</w:t>
            </w: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2B39CE39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Trainer’s Name</w:t>
            </w:r>
          </w:p>
          <w:p w14:paraId="63A93A78" w14:textId="43236986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 xml:space="preserve">(if applicable) </w:t>
            </w:r>
          </w:p>
        </w:tc>
        <w:tc>
          <w:tcPr>
            <w:tcW w:w="251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6E34FEA8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 xml:space="preserve">Trainee Name </w:t>
            </w:r>
            <w:r w:rsidR="00712CB0">
              <w:rPr>
                <w:rFonts w:ascii="Arial" w:hAnsi="Arial" w:cs="Arial"/>
                <w:b/>
              </w:rPr>
              <w:t>&amp;</w:t>
            </w:r>
            <w:r w:rsidR="00712CB0" w:rsidRPr="00712CB0">
              <w:rPr>
                <w:rFonts w:ascii="Arial" w:hAnsi="Arial" w:cs="Arial"/>
                <w:b/>
              </w:rPr>
              <w:t xml:space="preserve"> </w:t>
            </w:r>
            <w:r w:rsidRPr="00712CB0">
              <w:rPr>
                <w:rFonts w:ascii="Arial" w:hAnsi="Arial" w:cs="Arial"/>
                <w:b/>
              </w:rPr>
              <w:t xml:space="preserve">Study Role </w:t>
            </w:r>
          </w:p>
          <w:p w14:paraId="021A76E9" w14:textId="5BEEF4F4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>(Sub-Investigator, Study Coordinator, etc.)</w:t>
            </w: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4C507022" w14:textId="3ED87AC4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Trainee’s Signature</w:t>
            </w:r>
          </w:p>
        </w:tc>
        <w:tc>
          <w:tcPr>
            <w:tcW w:w="236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44EA97A1" w14:textId="0415C303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Comments</w:t>
            </w:r>
          </w:p>
          <w:p w14:paraId="76C7CCB5" w14:textId="51E6EA02" w:rsidR="008D062B" w:rsidRPr="00F838CB" w:rsidRDefault="0044162A" w:rsidP="003C20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68724B" wp14:editId="7A173C5B">
                      <wp:simplePos x="0" y="0"/>
                      <wp:positionH relativeFrom="column">
                        <wp:posOffset>-1449754</wp:posOffset>
                      </wp:positionH>
                      <wp:positionV relativeFrom="paragraph">
                        <wp:posOffset>249164</wp:posOffset>
                      </wp:positionV>
                      <wp:extent cx="2843726" cy="1997613"/>
                      <wp:effectExtent l="19050" t="0" r="33020" b="346075"/>
                      <wp:wrapNone/>
                      <wp:docPr id="2" name="Thought Bubble: Clou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3726" cy="1997613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39F469" w14:textId="129999D0" w:rsidR="0044162A" w:rsidRPr="0044162A" w:rsidRDefault="0044162A" w:rsidP="0044162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44162A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被培训人</w:t>
                                  </w:r>
                                  <w:r w:rsidR="009270D4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英文拼音</w:t>
                                  </w:r>
                                  <w:r w:rsidRPr="0044162A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签字在</w:t>
                                  </w:r>
                                  <w:r w:rsidRPr="0044162A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T</w:t>
                                  </w:r>
                                  <w:r w:rsidRPr="0044162A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rainee Signature</w:t>
                                  </w:r>
                                  <w:r w:rsidRPr="0044162A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处</w:t>
                                  </w:r>
                                  <w:r w:rsidRPr="0044162A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（请对应旁边一列的</w:t>
                                  </w:r>
                                  <w:r w:rsidRPr="0044162A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Train</w:t>
                                  </w:r>
                                  <w:r w:rsidRPr="0044162A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ee Name</w:t>
                                  </w:r>
                                  <w:r w:rsidRPr="0044162A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）</w:t>
                                  </w:r>
                                  <w:r w:rsidR="009270D4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8724B" id="Thought Bubble: Cloud 2" o:spid="_x0000_s1027" type="#_x0000_t106" style="position:absolute;left:0;text-align:left;margin-left:-114.15pt;margin-top:19.6pt;width:223.9pt;height:15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W2bQIAAC4FAAAOAAAAZHJzL2Uyb0RvYy54bWysVE1v2zAMvQ/YfxB0Xx2n6VdQpwhSdBhQ&#10;tEXboWdFlmoDsqhJTOzs14+SHadoix2G+SBTIvlEPT3q8qprDNsqH2qwBc+PJpwpK6Gs7WvBfz7f&#10;fDvnLKCwpTBgVcF3KvCrxdcvl62bqylUYErlGYHYMG9dwStEN8+yICvViHAETllyavCNQJr616z0&#10;oiX0xmTTyeQ0a8GXzoNUIdDqde/ki4SvtZJ4r3VQyEzBqTZMo0/jOo7Z4lLMX71wVS2HMsQ/VNGI&#10;2tKmI9S1QME2vv4A1dTSQwCNRxKaDLSupUpnoNPkk3eneaqEU+ksRE5wI03h/8HKu+2Te/BEQ+vC&#10;PJAZT9Fp38Q/1ce6RNZuJEt1yCQtTs9nx2fTU84k+fKLi7PT/DjSmR3SnQ/4XUHDolFwaWBTroSh&#10;HyayxPY2YJ+yD6X8QyHJwp1RsRZjH5VmdRm3TtlJI2plPNsKul0hpbKY965KlKpfPpnQN9Q1ZqQq&#10;E2BE1rUxI/YAEPX3EbuvdYiPqSpJbEye/K2wPnnMSDuDxTG5qS34zwAMnWrYuY/fk9RTE1nCbt0R&#10;N3QRMTKurKHcPXjmoZd8cPKmplu4FQEfhCeNUzdQ3+I9DdpAW3AYLM4q8L8/W4/xJD3yctZSzxQ8&#10;/NoIrzgzPyyJ8iKfzWKTpcns5GxKE//Ws37rsZtmBXRxOb0QTiYzxqPZm9pD80LtvYy7kktYSXuT&#10;jtDvJyvse5keCKmWyxRGjeUE3tonJyN45Dmq67l7Ed4NUkRS8R3s+0vM3ymxj42ZFpYbBF0nmR54&#10;HW6AmjJJaXhAYte/naeowzO3+AMAAP//AwBQSwMEFAAGAAgAAAAhAOHPp+/iAAAACwEAAA8AAABk&#10;cnMvZG93bnJldi54bWxMj8FOwzAMhu9IvENkJG5bulRDXWk6jSHQxAG0MY1r1pi2onGqJtvK22NO&#10;cLT96ff3F8vRdeKMQ2g9aZhNExBIlbct1Rr270+TDESIhqzpPKGGbwywLK+vCpNbf6EtnnexFhxC&#10;ITcamhj7XMpQNehMmPoeiW+ffnAm8jjU0g7mwuGukypJ7qQzLfGHxvS4brD62p2chs127Q57+fq4&#10;erGbjzf5fFAPwWl9ezOu7kFEHOMfDL/6rA4lOx39iWwQnYaJUlnKrIZ0oUAwoWaLOYgjL+ZpBrIs&#10;5P8O5Q8AAAD//wMAUEsBAi0AFAAGAAgAAAAhALaDOJL+AAAA4QEAABMAAAAAAAAAAAAAAAAAAAAA&#10;AFtDb250ZW50X1R5cGVzXS54bWxQSwECLQAUAAYACAAAACEAOP0h/9YAAACUAQAACwAAAAAAAAAA&#10;AAAAAAAvAQAAX3JlbHMvLnJlbHNQSwECLQAUAAYACAAAACEAgokVtm0CAAAuBQAADgAAAAAAAAAA&#10;AAAAAAAuAgAAZHJzL2Uyb0RvYy54bWxQSwECLQAUAAYACAAAACEA4c+n7+IAAAALAQAADwAAAAAA&#10;AAAAAAAAAADHBAAAZHJzL2Rvd25yZXYueG1sUEsFBgAAAAAEAAQA8wAAANYFAAAAAA==&#10;" adj="6300,24300" fillcolor="#4f81bd [3204]" strokecolor="#243f60 [1604]" strokeweight="2pt">
                      <v:textbox>
                        <w:txbxContent>
                          <w:p w14:paraId="0D39F469" w14:textId="129999D0" w:rsidR="0044162A" w:rsidRPr="0044162A" w:rsidRDefault="0044162A" w:rsidP="0044162A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44162A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被培训人</w:t>
                            </w:r>
                            <w:r w:rsidR="009270D4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英文拼音</w:t>
                            </w:r>
                            <w:r w:rsidRPr="0044162A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签字在</w:t>
                            </w:r>
                            <w:r w:rsidRPr="0044162A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T</w:t>
                            </w:r>
                            <w:r w:rsidRPr="0044162A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rainee Signature</w:t>
                            </w:r>
                            <w:r w:rsidRPr="0044162A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处</w:t>
                            </w:r>
                            <w:r w:rsidRPr="0044162A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（请对应旁边一列的</w:t>
                            </w:r>
                            <w:r w:rsidRPr="0044162A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Train</w:t>
                            </w:r>
                            <w:r w:rsidRPr="0044162A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ee Name</w:t>
                            </w:r>
                            <w:r w:rsidRPr="0044162A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  <w:r w:rsidR="009270D4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062B" w:rsidRPr="00F838CB">
              <w:rPr>
                <w:rFonts w:ascii="Arial" w:hAnsi="Arial" w:cs="Arial"/>
              </w:rPr>
              <w:t xml:space="preserve">(Reference location of training records / training certificates, </w:t>
            </w:r>
          </w:p>
          <w:p w14:paraId="6A05380F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>as applicable)</w:t>
            </w:r>
          </w:p>
        </w:tc>
      </w:tr>
      <w:tr w:rsidR="008D062B" w:rsidRPr="00CC691D" w14:paraId="76475040" w14:textId="77777777" w:rsidTr="00702AD3">
        <w:trPr>
          <w:trHeight w:val="747"/>
        </w:trPr>
        <w:tc>
          <w:tcPr>
            <w:tcW w:w="136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DECC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3EEBC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65B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A30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2E0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53A9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A3104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2BCE1D6C" w14:textId="77777777" w:rsidTr="00702AD3">
        <w:trPr>
          <w:trHeight w:val="804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E9360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8818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EB021" w14:textId="30B96921" w:rsidR="008D062B" w:rsidRPr="00F838CB" w:rsidRDefault="0044162A" w:rsidP="00F838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2D76D" wp14:editId="7D590EC5">
                      <wp:simplePos x="0" y="0"/>
                      <wp:positionH relativeFrom="column">
                        <wp:posOffset>-159287</wp:posOffset>
                      </wp:positionH>
                      <wp:positionV relativeFrom="paragraph">
                        <wp:posOffset>-422568</wp:posOffset>
                      </wp:positionV>
                      <wp:extent cx="2867367" cy="1800469"/>
                      <wp:effectExtent l="19050" t="0" r="47625" b="314325"/>
                      <wp:wrapNone/>
                      <wp:docPr id="3" name="Thought Bubble: 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367" cy="1800469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0F5B00" w14:textId="2502E9E0" w:rsidR="0044162A" w:rsidRDefault="0044162A" w:rsidP="0044162A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培训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日期，培训内容，培训方法，培训人名字，被培训人名字和授权角色</w:t>
                                  </w:r>
                                  <w:r w:rsidR="009270D4">
                                    <w:rPr>
                                      <w:rFonts w:hint="eastAsia"/>
                                      <w:lang w:eastAsia="zh-CN"/>
                                    </w:rPr>
                                    <w:t>由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CRA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填写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2D76D" id="Thought Bubble: Cloud 3" o:spid="_x0000_s1028" type="#_x0000_t106" style="position:absolute;left:0;text-align:left;margin-left:-12.55pt;margin-top:-33.25pt;width:225.8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H/bQIAAC4FAAAOAAAAZHJzL2Uyb0RvYy54bWysVFFP2zAQfp+0/2D5fSTtSoGKFFVFTJMQ&#10;oMHEs+vYJJLj8+xrk+7X7+ykKQK0h2l5cM6+u8/nz9/58qprDNspH2qwBZ+c5JwpK6Gs7UvBfz7d&#10;fDnnLKCwpTBgVcH3KvCr5edPl61bqClUYErlGYHYsGhdwStEt8iyICvViHACTllyavCNQJr6l6z0&#10;oiX0xmTTPJ9nLfjSeZAqBFq97p18mfC1VhLvtQ4KmSk41YZp9GncxDFbXorFixeuquVQhviHKhpR&#10;W9p0hLoWKNjW1++gmlp6CKDxREKTgda1VOkMdJpJ/uY0j5VwKp2FyAlupCn8P1h5t3t0D55oaF1Y&#10;BDLjKTrtm/in+liXyNqPZKkOmaTF6fn87Ov8jDNJvsl5ns/mF5HO7JjufMBvChoWjYJLA9tyLQz9&#10;MJEldrcB+5RDKOUfC0kW7o2KtRj7Q2lWl3HrlJ00otbGs52g2xVSKouT3lWJUvXLpzl9Q11jRqoy&#10;AUZkXRszYg8AUX/vsftah/iYqpLExuT8b4X1yWNG2hksjslNbcF/BGDoVMPOffyBpJ6ayBJ2m464&#10;idRQZFzZQLl/8MxDL/ng5E1Nt3ArAj4ITxqnbqC+xXsatIG24DBYnFXgf3+0HuNJeuTlrKWeKXj4&#10;tRVecWa+WxLlxWQ2i02WJrPTsylN/GvP5rXHbps10MVN6IVwMpkxHs3B1B6aZ2rvVdyVXMJK2pt0&#10;hP4wWWPfy/RASLVapTBqLCfw1j46GcEjz1FdT92z8G6QIpKK7+DQX2LxRol9bMy0sNoi6DrJ9Mjr&#10;cAPUlElKwwMSu/71PEUdn7nlHwAAAP//AwBQSwMEFAAGAAgAAAAhAMJ2TdvhAAAACwEAAA8AAABk&#10;cnMvZG93bnJldi54bWxMj8FOwzAMhu9IvENkJG5b2ogVVJpOYwg0cRjamMY1a0xb0ThVk23l7fFO&#10;cPstf/r9uZiPrhMnHELrSUM6TUAgVd62VGvYfbxMHkCEaMiazhNq+MEA8/L6qjC59Wfa4Gkba8El&#10;FHKjoYmxz6UMVYPOhKnvkXj35QdnIo9DLe1gzlzuOqmSJJPOtMQXGtPjssHqe3t0Glabpdvv5Pp5&#10;8WZXn+/yda+egtP69mZcPIKIOMY/GC76rA4lOx38kWwQnYaJmqWMcsiyGQgm7tQlHDSo9D4BWRby&#10;/w/lLwAAAP//AwBQSwECLQAUAAYACAAAACEAtoM4kv4AAADhAQAAEwAAAAAAAAAAAAAAAAAAAAAA&#10;W0NvbnRlbnRfVHlwZXNdLnhtbFBLAQItABQABgAIAAAAIQA4/SH/1gAAAJQBAAALAAAAAAAAAAAA&#10;AAAAAC8BAABfcmVscy8ucmVsc1BLAQItABQABgAIAAAAIQBbGjH/bQIAAC4FAAAOAAAAAAAAAAAA&#10;AAAAAC4CAABkcnMvZTJvRG9jLnhtbFBLAQItABQABgAIAAAAIQDCdk3b4QAAAAsBAAAPAAAAAAAA&#10;AAAAAAAAAMcEAABkcnMvZG93bnJldi54bWxQSwUGAAAAAAQABADzAAAA1QUAAAAA&#10;" adj="6300,24300" fillcolor="#4f81bd [3204]" strokecolor="#243f60 [1604]" strokeweight="2pt">
                      <v:textbox>
                        <w:txbxContent>
                          <w:p w14:paraId="570F5B00" w14:textId="2502E9E0" w:rsidR="0044162A" w:rsidRDefault="0044162A" w:rsidP="0044162A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培训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日期，培训内容，培训方法，培训人名字，被培训人名字和授权角色</w:t>
                            </w:r>
                            <w:r w:rsidR="009270D4">
                              <w:rPr>
                                <w:rFonts w:hint="eastAsia"/>
                                <w:lang w:eastAsia="zh-CN"/>
                              </w:rPr>
                              <w:t>由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CRA</w:t>
                            </w:r>
                            <w:r>
                              <w:rPr>
                                <w:lang w:eastAsia="zh-CN"/>
                              </w:rPr>
                              <w:t>填写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79492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B4975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CB9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C7D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1855E63B" w14:textId="77777777" w:rsidTr="00702AD3">
        <w:trPr>
          <w:trHeight w:val="786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955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E2EE1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77FA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CB6F8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41965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EEE3C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7CFE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2D3607CD" w14:textId="77777777" w:rsidTr="00702AD3">
        <w:trPr>
          <w:trHeight w:val="894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23A0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81D3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6472D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8D26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B1C3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46033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86FA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07E5080C" w14:textId="77777777" w:rsidTr="00702AD3">
        <w:trPr>
          <w:trHeight w:val="786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0CD61B4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0CE1BB3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4AD875A3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6D25D8A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5FF6B60C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16B2C999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63ECA0E3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1A60FE81" w14:textId="77777777" w:rsidTr="00702AD3">
        <w:trPr>
          <w:trHeight w:val="1231"/>
        </w:trPr>
        <w:tc>
          <w:tcPr>
            <w:tcW w:w="1363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78727731" w14:textId="77777777" w:rsidR="008D062B" w:rsidRPr="00712CB0" w:rsidRDefault="008D062B" w:rsidP="00CD5E1A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lastRenderedPageBreak/>
              <w:t>Date</w:t>
            </w:r>
            <w:r w:rsidR="00671858" w:rsidRPr="00712CB0">
              <w:rPr>
                <w:rFonts w:ascii="Arial" w:hAnsi="Arial" w:cs="Arial"/>
                <w:b/>
              </w:rPr>
              <w:t xml:space="preserve"> of Training</w:t>
            </w:r>
          </w:p>
          <w:p w14:paraId="5A5393E7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12CB0">
              <w:rPr>
                <w:rFonts w:ascii="Arial" w:hAnsi="Arial" w:cs="Arial"/>
                <w:sz w:val="16"/>
                <w:szCs w:val="16"/>
              </w:rPr>
              <w:t>(DD/MMM/YY)</w:t>
            </w:r>
          </w:p>
        </w:tc>
        <w:tc>
          <w:tcPr>
            <w:tcW w:w="2653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535DDD8F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Training Title / Subject</w:t>
            </w:r>
          </w:p>
          <w:p w14:paraId="53098C37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0550EF2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 xml:space="preserve">Training Method </w:t>
            </w:r>
          </w:p>
          <w:p w14:paraId="4A2B2225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>(Face to Face, Web-based, Conference, etc.)</w:t>
            </w: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73C9C32D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Trainer’s Name</w:t>
            </w:r>
          </w:p>
          <w:p w14:paraId="1E51781B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 xml:space="preserve">(if applicable) </w:t>
            </w:r>
          </w:p>
        </w:tc>
        <w:tc>
          <w:tcPr>
            <w:tcW w:w="251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67966DF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Trainee Name</w:t>
            </w:r>
            <w:r w:rsidR="00B469F1">
              <w:rPr>
                <w:rFonts w:ascii="Arial" w:hAnsi="Arial" w:cs="Arial"/>
                <w:b/>
              </w:rPr>
              <w:t xml:space="preserve"> &amp;</w:t>
            </w:r>
            <w:r w:rsidRPr="00712CB0">
              <w:rPr>
                <w:rFonts w:ascii="Arial" w:hAnsi="Arial" w:cs="Arial"/>
                <w:b/>
              </w:rPr>
              <w:t xml:space="preserve"> Study Role </w:t>
            </w:r>
          </w:p>
          <w:p w14:paraId="6A6C424A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>(Sub-Investigator, Study Coordinator, etc.)</w:t>
            </w: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56380372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Trainee’s Signature</w:t>
            </w:r>
          </w:p>
        </w:tc>
        <w:tc>
          <w:tcPr>
            <w:tcW w:w="2364" w:type="dxa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DE92234" w14:textId="77777777" w:rsidR="008D062B" w:rsidRPr="00712CB0" w:rsidRDefault="008D062B" w:rsidP="003C2021">
            <w:pPr>
              <w:jc w:val="center"/>
              <w:rPr>
                <w:rFonts w:ascii="Arial" w:hAnsi="Arial" w:cs="Arial"/>
                <w:b/>
              </w:rPr>
            </w:pPr>
            <w:r w:rsidRPr="00712CB0">
              <w:rPr>
                <w:rFonts w:ascii="Arial" w:hAnsi="Arial" w:cs="Arial"/>
                <w:b/>
              </w:rPr>
              <w:t>Comments</w:t>
            </w:r>
          </w:p>
          <w:p w14:paraId="33D1ED0C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 xml:space="preserve">(Reference location of training records / training certificates, </w:t>
            </w:r>
          </w:p>
          <w:p w14:paraId="177FBC21" w14:textId="77777777" w:rsidR="008D062B" w:rsidRPr="00F838CB" w:rsidRDefault="008D062B" w:rsidP="003C2021">
            <w:pPr>
              <w:jc w:val="center"/>
              <w:rPr>
                <w:rFonts w:ascii="Arial" w:hAnsi="Arial" w:cs="Arial"/>
              </w:rPr>
            </w:pPr>
            <w:r w:rsidRPr="00F838CB">
              <w:rPr>
                <w:rFonts w:ascii="Arial" w:hAnsi="Arial" w:cs="Arial"/>
              </w:rPr>
              <w:t>as applicable)</w:t>
            </w:r>
          </w:p>
        </w:tc>
      </w:tr>
      <w:tr w:rsidR="008D062B" w:rsidRPr="00CC691D" w14:paraId="3E8E895D" w14:textId="77777777" w:rsidTr="00702AD3">
        <w:trPr>
          <w:trHeight w:val="954"/>
        </w:trPr>
        <w:tc>
          <w:tcPr>
            <w:tcW w:w="136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05D67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BF749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6E34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2B40E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25DF9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BC79C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A7AE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2D6F8681" w14:textId="77777777" w:rsidTr="00702AD3">
        <w:trPr>
          <w:trHeight w:val="966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95BD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57582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9F42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9A7E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C5524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B0D56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6C1E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2A7939B4" w14:textId="77777777" w:rsidTr="00702AD3">
        <w:trPr>
          <w:trHeight w:val="894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C0E8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470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44C4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EFE3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3CBC1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815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B5C84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38186B8B" w14:textId="77777777" w:rsidTr="00702AD3">
        <w:trPr>
          <w:trHeight w:val="786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6AB6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5840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81948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E8CDD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CC7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6E7E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68926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  <w:tr w:rsidR="008D062B" w:rsidRPr="00CC691D" w14:paraId="6803F59D" w14:textId="77777777" w:rsidTr="00702AD3">
        <w:trPr>
          <w:trHeight w:val="894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28D30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F2E2C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2F9E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8DD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9D2B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B6FCF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3555" w14:textId="77777777" w:rsidR="008D062B" w:rsidRPr="00F838CB" w:rsidRDefault="008D062B" w:rsidP="00F838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F26C10" w14:textId="77777777" w:rsidR="004343A7" w:rsidRDefault="004343A7">
      <w:pPr>
        <w:rPr>
          <w:rFonts w:ascii="Arial" w:hAnsi="Arial" w:cs="Arial"/>
        </w:rPr>
      </w:pPr>
    </w:p>
    <w:sectPr w:rsidR="004343A7" w:rsidSect="00765F8C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134" w:right="1440" w:bottom="1440" w:left="1440" w:header="360" w:footer="432" w:gutter="0"/>
      <w:paperSrc w:first="1" w:other="1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6C93" w14:textId="77777777" w:rsidR="00B42D95" w:rsidRDefault="00B42D95">
      <w:r>
        <w:separator/>
      </w:r>
    </w:p>
  </w:endnote>
  <w:endnote w:type="continuationSeparator" w:id="0">
    <w:p w14:paraId="76736C1F" w14:textId="77777777" w:rsidR="00B42D95" w:rsidRDefault="00B4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A2DB" w14:textId="77777777" w:rsidR="009E7F6C" w:rsidRDefault="009E7F6C" w:rsidP="009E7F6C"/>
  <w:tbl>
    <w:tblPr>
      <w:tblStyle w:val="TableGrid"/>
      <w:tblW w:w="1315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6570"/>
    </w:tblGrid>
    <w:tr w:rsidR="00765F8C" w:rsidRPr="00543DFD" w14:paraId="2733DE36" w14:textId="77777777" w:rsidTr="00342FE3">
      <w:tc>
        <w:tcPr>
          <w:tcW w:w="6588" w:type="dxa"/>
        </w:tcPr>
        <w:p w14:paraId="58618BFD" w14:textId="77777777" w:rsidR="00765F8C" w:rsidRPr="00543DFD" w:rsidRDefault="00765F8C" w:rsidP="00765F8C">
          <w:pPr>
            <w:pStyle w:val="Footer"/>
            <w:ind w:left="-108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Template No.:  </w:t>
          </w:r>
          <w:r>
            <w:rPr>
              <w:rFonts w:ascii="Arial" w:hAnsi="Arial" w:cs="Arial"/>
              <w:sz w:val="18"/>
              <w:szCs w:val="18"/>
            </w:rPr>
            <w:t xml:space="preserve">CS_TP_SM0054 Revision </w:t>
          </w:r>
          <w:r w:rsidR="00525757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6570" w:type="dxa"/>
        </w:tcPr>
        <w:p w14:paraId="3144606C" w14:textId="77777777" w:rsidR="00765F8C" w:rsidRPr="00543DFD" w:rsidRDefault="00765F8C" w:rsidP="00765F8C">
          <w:pPr>
            <w:pStyle w:val="Footer"/>
            <w:tabs>
              <w:tab w:val="clear" w:pos="4320"/>
            </w:tabs>
            <w:ind w:left="3852" w:right="-1548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Reference:  </w:t>
          </w:r>
          <w:r>
            <w:rPr>
              <w:rFonts w:ascii="Arial" w:hAnsi="Arial" w:cs="Arial"/>
              <w:sz w:val="18"/>
              <w:szCs w:val="18"/>
            </w:rPr>
            <w:t>CS_WI_PL0024</w:t>
          </w:r>
        </w:p>
      </w:tc>
    </w:tr>
    <w:tr w:rsidR="00765F8C" w:rsidRPr="00543DFD" w14:paraId="48B73392" w14:textId="77777777" w:rsidTr="00342FE3">
      <w:tc>
        <w:tcPr>
          <w:tcW w:w="6588" w:type="dxa"/>
        </w:tcPr>
        <w:p w14:paraId="0BE08254" w14:textId="77777777" w:rsidR="00765F8C" w:rsidRPr="00543DFD" w:rsidRDefault="00765F8C" w:rsidP="00765F8C">
          <w:pPr>
            <w:pStyle w:val="Footer"/>
            <w:tabs>
              <w:tab w:val="clear" w:pos="4320"/>
            </w:tabs>
            <w:ind w:left="-108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Effective Date:  </w:t>
          </w:r>
          <w:r w:rsidR="000B5221">
            <w:rPr>
              <w:rFonts w:ascii="Arial" w:hAnsi="Arial" w:cs="Arial"/>
              <w:sz w:val="18"/>
              <w:szCs w:val="18"/>
            </w:rPr>
            <w:t>15</w:t>
          </w:r>
          <w:r w:rsidR="00525757">
            <w:rPr>
              <w:rFonts w:ascii="Arial" w:hAnsi="Arial" w:cs="Arial"/>
              <w:sz w:val="18"/>
              <w:szCs w:val="18"/>
            </w:rPr>
            <w:t>Feb2019</w:t>
          </w:r>
        </w:p>
      </w:tc>
      <w:tc>
        <w:tcPr>
          <w:tcW w:w="6570" w:type="dxa"/>
        </w:tcPr>
        <w:p w14:paraId="3EF499A5" w14:textId="77777777" w:rsidR="00765F8C" w:rsidRPr="00543DFD" w:rsidRDefault="00765F8C" w:rsidP="00765F8C">
          <w:pPr>
            <w:pStyle w:val="Footer"/>
            <w:tabs>
              <w:tab w:val="clear" w:pos="4320"/>
            </w:tabs>
            <w:ind w:left="3852" w:right="-1548"/>
            <w:rPr>
              <w:rFonts w:ascii="Arial" w:hAnsi="Arial" w:cs="Arial"/>
              <w:sz w:val="18"/>
              <w:szCs w:val="18"/>
            </w:rPr>
          </w:pPr>
        </w:p>
      </w:tc>
    </w:tr>
  </w:tbl>
  <w:p w14:paraId="37423FB5" w14:textId="77777777" w:rsidR="008D062B" w:rsidRPr="00765F8C" w:rsidRDefault="00765F8C" w:rsidP="009E7F6C">
    <w:pPr>
      <w:pStyle w:val="Footer"/>
      <w:spacing w:before="240"/>
      <w:rPr>
        <w:rStyle w:val="PageNumber"/>
      </w:rPr>
    </w:pPr>
    <w:r w:rsidRPr="00543DFD">
      <w:rPr>
        <w:rStyle w:val="PageNumber"/>
        <w:rFonts w:ascii="Arial" w:hAnsi="Arial" w:cs="Arial"/>
        <w:sz w:val="16"/>
        <w:szCs w:val="16"/>
      </w:rPr>
      <w:t xml:space="preserve">Copyright © </w:t>
    </w:r>
    <w:r w:rsidRPr="00CD5E1A">
      <w:rPr>
        <w:rStyle w:val="PageNumber"/>
        <w:rFonts w:ascii="Arial" w:hAnsi="Arial" w:cs="Arial"/>
        <w:sz w:val="16"/>
        <w:szCs w:val="16"/>
      </w:rPr>
      <w:t>2017</w:t>
    </w:r>
    <w:r w:rsidR="00525757">
      <w:rPr>
        <w:rStyle w:val="PageNumber"/>
        <w:rFonts w:ascii="Arial" w:hAnsi="Arial" w:cs="Arial"/>
        <w:sz w:val="16"/>
        <w:szCs w:val="16"/>
      </w:rPr>
      <w:t>-2019</w:t>
    </w:r>
    <w:r w:rsidRPr="00543DFD">
      <w:rPr>
        <w:rStyle w:val="PageNumber"/>
        <w:rFonts w:ascii="Arial" w:hAnsi="Arial" w:cs="Arial"/>
        <w:sz w:val="16"/>
        <w:szCs w:val="16"/>
      </w:rPr>
      <w:t xml:space="preserve"> </w:t>
    </w:r>
    <w:r w:rsidRPr="0073229A">
      <w:rPr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15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6570"/>
    </w:tblGrid>
    <w:tr w:rsidR="008B066A" w:rsidRPr="00543DFD" w14:paraId="5BDAC389" w14:textId="77777777" w:rsidTr="009E7F6C">
      <w:tc>
        <w:tcPr>
          <w:tcW w:w="6588" w:type="dxa"/>
        </w:tcPr>
        <w:p w14:paraId="74B5FE16" w14:textId="77777777" w:rsidR="008B066A" w:rsidRPr="00543DFD" w:rsidRDefault="008B066A" w:rsidP="009E7F6C">
          <w:pPr>
            <w:pStyle w:val="Footer"/>
            <w:ind w:left="-108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Template No.:  </w:t>
          </w:r>
          <w:r>
            <w:rPr>
              <w:rFonts w:ascii="Arial" w:hAnsi="Arial" w:cs="Arial"/>
              <w:sz w:val="18"/>
              <w:szCs w:val="18"/>
            </w:rPr>
            <w:t>CS_TP_SM0054</w:t>
          </w:r>
          <w:r w:rsidR="00765F8C">
            <w:rPr>
              <w:rFonts w:ascii="Arial" w:hAnsi="Arial" w:cs="Arial"/>
              <w:sz w:val="18"/>
              <w:szCs w:val="18"/>
            </w:rPr>
            <w:t xml:space="preserve"> Revision </w:t>
          </w:r>
          <w:r w:rsidR="00525757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6570" w:type="dxa"/>
        </w:tcPr>
        <w:p w14:paraId="04E18C94" w14:textId="77777777" w:rsidR="008B066A" w:rsidRPr="00543DFD" w:rsidRDefault="008B066A" w:rsidP="006421AF">
          <w:pPr>
            <w:pStyle w:val="Footer"/>
            <w:tabs>
              <w:tab w:val="clear" w:pos="4320"/>
            </w:tabs>
            <w:ind w:left="3852" w:right="-1548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Reference:  </w:t>
          </w:r>
          <w:r>
            <w:rPr>
              <w:rFonts w:ascii="Arial" w:hAnsi="Arial" w:cs="Arial"/>
              <w:sz w:val="18"/>
              <w:szCs w:val="18"/>
            </w:rPr>
            <w:t>CS_WI_</w:t>
          </w:r>
          <w:r w:rsidR="006421AF">
            <w:rPr>
              <w:rFonts w:ascii="Arial" w:hAnsi="Arial" w:cs="Arial"/>
              <w:sz w:val="18"/>
              <w:szCs w:val="18"/>
            </w:rPr>
            <w:t>PL0024</w:t>
          </w:r>
        </w:p>
      </w:tc>
    </w:tr>
    <w:tr w:rsidR="008B066A" w:rsidRPr="00543DFD" w14:paraId="7C6FAEEA" w14:textId="77777777" w:rsidTr="009E7F6C">
      <w:tc>
        <w:tcPr>
          <w:tcW w:w="6588" w:type="dxa"/>
        </w:tcPr>
        <w:p w14:paraId="728C3A54" w14:textId="77777777" w:rsidR="008B066A" w:rsidRPr="00543DFD" w:rsidRDefault="008B066A" w:rsidP="009E7F6C">
          <w:pPr>
            <w:pStyle w:val="Footer"/>
            <w:tabs>
              <w:tab w:val="clear" w:pos="4320"/>
            </w:tabs>
            <w:ind w:left="-108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Effective Date:  </w:t>
          </w:r>
          <w:r w:rsidR="000B5221">
            <w:rPr>
              <w:rFonts w:ascii="Arial" w:hAnsi="Arial" w:cs="Arial"/>
              <w:sz w:val="18"/>
              <w:szCs w:val="18"/>
            </w:rPr>
            <w:t>15</w:t>
          </w:r>
          <w:r w:rsidR="00525757">
            <w:rPr>
              <w:rFonts w:ascii="Arial" w:hAnsi="Arial" w:cs="Arial"/>
              <w:sz w:val="18"/>
              <w:szCs w:val="18"/>
            </w:rPr>
            <w:t>Feb2019</w:t>
          </w:r>
        </w:p>
      </w:tc>
      <w:tc>
        <w:tcPr>
          <w:tcW w:w="6570" w:type="dxa"/>
        </w:tcPr>
        <w:p w14:paraId="08A6A75F" w14:textId="77777777" w:rsidR="008B066A" w:rsidRPr="00543DFD" w:rsidRDefault="008B066A" w:rsidP="009E7F6C">
          <w:pPr>
            <w:pStyle w:val="Footer"/>
            <w:tabs>
              <w:tab w:val="clear" w:pos="4320"/>
            </w:tabs>
            <w:ind w:left="3852" w:right="-1548"/>
            <w:rPr>
              <w:rFonts w:ascii="Arial" w:hAnsi="Arial" w:cs="Arial"/>
              <w:sz w:val="18"/>
              <w:szCs w:val="18"/>
            </w:rPr>
          </w:pPr>
        </w:p>
      </w:tc>
    </w:tr>
  </w:tbl>
  <w:p w14:paraId="63964B2E" w14:textId="77777777" w:rsidR="0033285D" w:rsidRPr="009E7F6C" w:rsidRDefault="008B066A" w:rsidP="009E7F6C">
    <w:pPr>
      <w:pStyle w:val="Footer"/>
      <w:spacing w:before="240"/>
      <w:rPr>
        <w:rStyle w:val="PageNumber"/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 xml:space="preserve">Copyright © </w:t>
    </w:r>
    <w:r w:rsidRPr="00CD5E1A">
      <w:rPr>
        <w:rStyle w:val="PageNumber"/>
        <w:rFonts w:ascii="Arial" w:hAnsi="Arial" w:cs="Arial"/>
        <w:sz w:val="16"/>
        <w:szCs w:val="16"/>
      </w:rPr>
      <w:t>2017</w:t>
    </w:r>
    <w:r w:rsidR="00525757">
      <w:rPr>
        <w:rStyle w:val="PageNumber"/>
        <w:rFonts w:ascii="Arial" w:hAnsi="Arial" w:cs="Arial"/>
        <w:sz w:val="16"/>
        <w:szCs w:val="16"/>
      </w:rPr>
      <w:t>-2019</w:t>
    </w:r>
    <w:r w:rsidRPr="00543DFD">
      <w:rPr>
        <w:rStyle w:val="PageNumber"/>
        <w:rFonts w:ascii="Arial" w:hAnsi="Arial" w:cs="Arial"/>
        <w:sz w:val="16"/>
        <w:szCs w:val="16"/>
      </w:rPr>
      <w:t xml:space="preserve"> </w:t>
    </w:r>
    <w:r w:rsidR="00765F8C" w:rsidRPr="0073229A">
      <w:rPr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D77A" w14:textId="77777777" w:rsidR="00B42D95" w:rsidRDefault="00B42D95">
      <w:r>
        <w:separator/>
      </w:r>
    </w:p>
  </w:footnote>
  <w:footnote w:type="continuationSeparator" w:id="0">
    <w:p w14:paraId="7039122C" w14:textId="77777777" w:rsidR="00B42D95" w:rsidRDefault="00B42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0"/>
      <w:gridCol w:w="5183"/>
      <w:gridCol w:w="3917"/>
    </w:tblGrid>
    <w:tr w:rsidR="009E7F6C" w14:paraId="211EEFA0" w14:textId="77777777" w:rsidTr="008B3147">
      <w:tc>
        <w:tcPr>
          <w:tcW w:w="3860" w:type="dxa"/>
        </w:tcPr>
        <w:p w14:paraId="11C3889B" w14:textId="77777777" w:rsidR="009E7F6C" w:rsidRDefault="00765F8C" w:rsidP="009E7F6C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5AA43EA" wp14:editId="6FFC0E98">
                <wp:extent cx="2314286" cy="666667"/>
                <wp:effectExtent l="0" t="0" r="0" b="63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3" w:type="dxa"/>
        </w:tcPr>
        <w:p w14:paraId="155C4E4B" w14:textId="77777777" w:rsidR="009E7F6C" w:rsidRPr="00946A50" w:rsidRDefault="009E7F6C" w:rsidP="009E7F6C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917" w:type="dxa"/>
        </w:tcPr>
        <w:p w14:paraId="11345EA1" w14:textId="77777777" w:rsidR="009E7F6C" w:rsidRPr="00EB5865" w:rsidRDefault="009E7F6C" w:rsidP="009E7F6C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9E7F6C" w14:paraId="70DCA96D" w14:textId="77777777" w:rsidTr="008B3147">
      <w:tc>
        <w:tcPr>
          <w:tcW w:w="3860" w:type="dxa"/>
        </w:tcPr>
        <w:p w14:paraId="3ADB9C40" w14:textId="77777777" w:rsidR="009E7F6C" w:rsidRDefault="009E7F6C" w:rsidP="009E7F6C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9E7F6C">
            <w:rPr>
              <w:rFonts w:ascii="Arial" w:hAnsi="Arial" w:cs="Arial"/>
              <w:bCs/>
              <w:sz w:val="20"/>
              <w:szCs w:val="20"/>
            </w:rPr>
            <w:t xml:space="preserve">Investigator Site Staff Training Log                                                                                     </w:t>
          </w:r>
        </w:p>
      </w:tc>
      <w:tc>
        <w:tcPr>
          <w:tcW w:w="5183" w:type="dxa"/>
        </w:tcPr>
        <w:p w14:paraId="68F6EECB" w14:textId="77777777" w:rsidR="009E7F6C" w:rsidRDefault="009E7F6C" w:rsidP="009E7F6C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60615E6" w14:textId="34DEF8AE" w:rsidR="008B3147" w:rsidRPr="00EB5865" w:rsidRDefault="008B3147" w:rsidP="009E7F6C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917" w:type="dxa"/>
        </w:tcPr>
        <w:p w14:paraId="0282D972" w14:textId="77777777" w:rsidR="009E7F6C" w:rsidRPr="00EB5865" w:rsidRDefault="009E7F6C" w:rsidP="009E7F6C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</w:tr>
    <w:tr w:rsidR="008B3147" w14:paraId="3FF0E723" w14:textId="77777777" w:rsidTr="00264BCA">
      <w:tc>
        <w:tcPr>
          <w:tcW w:w="12960" w:type="dxa"/>
          <w:gridSpan w:val="3"/>
        </w:tcPr>
        <w:p w14:paraId="0558B378" w14:textId="775ECB28" w:rsidR="009870BE" w:rsidRDefault="009870BE" w:rsidP="009870BE">
          <w:pPr>
            <w:pStyle w:val="Header"/>
            <w:ind w:right="800"/>
            <w:jc w:val="center"/>
            <w:rPr>
              <w:rFonts w:ascii="Arial" w:hAnsi="Arial" w:cs="Arial"/>
              <w:bCs/>
              <w:iCs/>
              <w:sz w:val="20"/>
              <w:szCs w:val="20"/>
            </w:rPr>
          </w:pPr>
          <w:r w:rsidRPr="000761B6">
            <w:rPr>
              <w:rFonts w:ascii="宋体" w:eastAsia="宋体" w:hAnsi="宋体" w:cs="宋体" w:hint="eastAsia"/>
              <w:bCs/>
              <w:sz w:val="20"/>
              <w:szCs w:val="20"/>
            </w:rPr>
            <w:t>艾地罗（艾地骨化醇软胶囊）重点监测方案</w:t>
          </w:r>
          <w:r>
            <w:rPr>
              <w:rFonts w:ascii="宋体" w:eastAsia="宋体" w:hAnsi="宋体" w:cs="宋体" w:hint="eastAsia"/>
              <w:bCs/>
              <w:sz w:val="20"/>
              <w:szCs w:val="20"/>
              <w:lang w:eastAsia="zh-CN"/>
            </w:rPr>
            <w:t xml:space="preserve"> </w:t>
          </w:r>
          <w:r w:rsidRPr="000761B6">
            <w:rPr>
              <w:rFonts w:ascii="Arial" w:hAnsi="Arial" w:cs="Arial"/>
              <w:bCs/>
              <w:sz w:val="20"/>
              <w:szCs w:val="20"/>
            </w:rPr>
            <w:t>EDIROL (Eldecalcitol Soft Capsules)Drug Intensive Monitoring</w:t>
          </w:r>
        </w:p>
        <w:p w14:paraId="38200873" w14:textId="0C14644E" w:rsidR="008B3147" w:rsidRPr="009E7F6C" w:rsidRDefault="008B3147" w:rsidP="008B3147">
          <w:pPr>
            <w:pStyle w:val="Header"/>
            <w:jc w:val="right"/>
            <w:rPr>
              <w:rFonts w:ascii="Arial" w:hAnsi="Arial" w:cs="Arial"/>
              <w:bCs/>
              <w:iCs/>
              <w:color w:val="FF0000"/>
              <w:sz w:val="20"/>
              <w:szCs w:val="20"/>
            </w:rPr>
          </w:pPr>
          <w:r w:rsidRPr="009E7F6C">
            <w:rPr>
              <w:rFonts w:ascii="Arial" w:hAnsi="Arial" w:cs="Arial"/>
              <w:bCs/>
              <w:iCs/>
              <w:sz w:val="20"/>
              <w:szCs w:val="20"/>
            </w:rPr>
            <w:t>Page _</w:t>
          </w:r>
          <w:r>
            <w:rPr>
              <w:rFonts w:ascii="Arial" w:hAnsi="Arial" w:cs="Arial"/>
              <w:bCs/>
              <w:iCs/>
              <w:sz w:val="20"/>
              <w:szCs w:val="20"/>
            </w:rPr>
            <w:t>_</w:t>
          </w:r>
          <w:r w:rsidRPr="009E7F6C">
            <w:rPr>
              <w:rFonts w:ascii="Arial" w:hAnsi="Arial" w:cs="Arial"/>
              <w:bCs/>
              <w:iCs/>
              <w:sz w:val="20"/>
              <w:szCs w:val="20"/>
            </w:rPr>
            <w:t xml:space="preserve"> of _</w:t>
          </w:r>
          <w:r>
            <w:rPr>
              <w:rFonts w:ascii="Arial" w:hAnsi="Arial" w:cs="Arial"/>
              <w:bCs/>
              <w:iCs/>
              <w:sz w:val="20"/>
              <w:szCs w:val="20"/>
            </w:rPr>
            <w:t>_</w:t>
          </w:r>
        </w:p>
      </w:tc>
    </w:tr>
  </w:tbl>
  <w:p w14:paraId="17E00EDF" w14:textId="77777777" w:rsidR="00847974" w:rsidRDefault="00847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64B5" w14:textId="77777777" w:rsidR="009A3217" w:rsidRDefault="009A3217" w:rsidP="00F8115D">
    <w:pPr>
      <w:pStyle w:val="Header"/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0"/>
      <w:gridCol w:w="5186"/>
      <w:gridCol w:w="3914"/>
    </w:tblGrid>
    <w:tr w:rsidR="00946A50" w14:paraId="7B5D82BC" w14:textId="77777777" w:rsidTr="008B3147">
      <w:tc>
        <w:tcPr>
          <w:tcW w:w="3860" w:type="dxa"/>
        </w:tcPr>
        <w:p w14:paraId="26BE371E" w14:textId="77777777" w:rsidR="00946A50" w:rsidRDefault="00765F8C" w:rsidP="00F8115D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C8CBF7" wp14:editId="39458831">
                <wp:extent cx="2314286" cy="666667"/>
                <wp:effectExtent l="0" t="0" r="0" b="63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6" w:type="dxa"/>
        </w:tcPr>
        <w:p w14:paraId="6A5538B0" w14:textId="77777777" w:rsidR="00946A50" w:rsidRPr="00946A50" w:rsidRDefault="00946A50" w:rsidP="00F8115D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914" w:type="dxa"/>
        </w:tcPr>
        <w:p w14:paraId="626C9A04" w14:textId="77777777" w:rsidR="00946A50" w:rsidRPr="00EB5865" w:rsidRDefault="00946A50" w:rsidP="00946A50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847974" w14:paraId="5D6637FC" w14:textId="77777777" w:rsidTr="008B3147">
      <w:tc>
        <w:tcPr>
          <w:tcW w:w="3860" w:type="dxa"/>
        </w:tcPr>
        <w:p w14:paraId="28C87E61" w14:textId="77777777" w:rsidR="00EB0F6D" w:rsidRDefault="009E7F6C" w:rsidP="0084797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9E7F6C">
            <w:rPr>
              <w:rFonts w:ascii="Arial" w:hAnsi="Arial" w:cs="Arial"/>
              <w:bCs/>
              <w:sz w:val="20"/>
              <w:szCs w:val="20"/>
            </w:rPr>
            <w:t xml:space="preserve">Investigator Site Staff Training Log  </w:t>
          </w:r>
        </w:p>
        <w:p w14:paraId="4D6D6D18" w14:textId="0DFFC8D6" w:rsidR="00847974" w:rsidRDefault="009E7F6C" w:rsidP="00847974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9E7F6C">
            <w:rPr>
              <w:rFonts w:ascii="Arial" w:hAnsi="Arial" w:cs="Arial"/>
              <w:bCs/>
              <w:sz w:val="20"/>
              <w:szCs w:val="20"/>
            </w:rPr>
            <w:t xml:space="preserve">                                                                                   </w:t>
          </w:r>
        </w:p>
      </w:tc>
      <w:tc>
        <w:tcPr>
          <w:tcW w:w="5186" w:type="dxa"/>
        </w:tcPr>
        <w:p w14:paraId="79FF02DD" w14:textId="77777777" w:rsidR="00847974" w:rsidRPr="00EB5865" w:rsidRDefault="00847974" w:rsidP="00310388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914" w:type="dxa"/>
        </w:tcPr>
        <w:p w14:paraId="471DCD9F" w14:textId="77777777" w:rsidR="00847974" w:rsidRPr="00EB5865" w:rsidRDefault="00847974" w:rsidP="00847974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</w:tr>
    <w:tr w:rsidR="008B3147" w14:paraId="0C44F609" w14:textId="77777777" w:rsidTr="009365F3">
      <w:tc>
        <w:tcPr>
          <w:tcW w:w="12960" w:type="dxa"/>
          <w:gridSpan w:val="3"/>
        </w:tcPr>
        <w:p w14:paraId="085E501E" w14:textId="57B76A76" w:rsidR="009870BE" w:rsidRDefault="00B67D24" w:rsidP="009870B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0761B6">
            <w:rPr>
              <w:rFonts w:ascii="宋体" w:eastAsia="宋体" w:hAnsi="宋体" w:cs="宋体" w:hint="eastAsia"/>
              <w:bCs/>
              <w:sz w:val="20"/>
              <w:szCs w:val="20"/>
            </w:rPr>
            <w:t>艾地罗（艾地骨化醇软胶囊）重点监测方案</w:t>
          </w:r>
          <w:r w:rsidR="000761B6">
            <w:rPr>
              <w:rFonts w:ascii="宋体" w:eastAsia="宋体" w:hAnsi="宋体" w:cs="宋体" w:hint="eastAsia"/>
              <w:bCs/>
              <w:sz w:val="20"/>
              <w:szCs w:val="20"/>
              <w:lang w:eastAsia="zh-CN"/>
            </w:rPr>
            <w:t xml:space="preserve"> </w:t>
          </w:r>
          <w:r w:rsidR="000761B6" w:rsidRPr="000761B6">
            <w:rPr>
              <w:rFonts w:ascii="Arial" w:hAnsi="Arial" w:cs="Arial"/>
              <w:bCs/>
              <w:sz w:val="20"/>
              <w:szCs w:val="20"/>
            </w:rPr>
            <w:t>EDIROL (Eldecalcitol Soft Capsules)Drug Intensive Monitoring</w:t>
          </w:r>
        </w:p>
        <w:p w14:paraId="7D6AFBA5" w14:textId="1D315388" w:rsidR="008B3147" w:rsidRPr="000761B6" w:rsidRDefault="00702AD3" w:rsidP="009870BE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0"/>
              <w:szCs w:val="20"/>
            </w:rPr>
          </w:pPr>
          <w:r w:rsidRPr="000761B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="008B3147" w:rsidRPr="008B3147">
            <w:rPr>
              <w:rFonts w:ascii="Arial" w:hAnsi="Arial" w:cs="Arial"/>
              <w:bCs/>
              <w:iCs/>
              <w:sz w:val="20"/>
              <w:szCs w:val="20"/>
            </w:rPr>
            <w:t>Page __ of __</w:t>
          </w:r>
        </w:p>
      </w:tc>
    </w:tr>
  </w:tbl>
  <w:p w14:paraId="4C9F6BF2" w14:textId="77777777" w:rsidR="00946A50" w:rsidRPr="00543DFD" w:rsidRDefault="00946A50" w:rsidP="00F8115D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3680EE8"/>
    <w:multiLevelType w:val="multilevel"/>
    <w:tmpl w:val="6C0EF7E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09"/>
    <w:rsid w:val="00001009"/>
    <w:rsid w:val="000139A7"/>
    <w:rsid w:val="00015D6F"/>
    <w:rsid w:val="0001605D"/>
    <w:rsid w:val="000218A8"/>
    <w:rsid w:val="00021FC2"/>
    <w:rsid w:val="0002447B"/>
    <w:rsid w:val="0003032A"/>
    <w:rsid w:val="0004508F"/>
    <w:rsid w:val="0004512F"/>
    <w:rsid w:val="00046D5A"/>
    <w:rsid w:val="00075157"/>
    <w:rsid w:val="000761B6"/>
    <w:rsid w:val="00094E1A"/>
    <w:rsid w:val="000B1011"/>
    <w:rsid w:val="000B5221"/>
    <w:rsid w:val="000C2523"/>
    <w:rsid w:val="000C2EB3"/>
    <w:rsid w:val="000E105C"/>
    <w:rsid w:val="000E1B4A"/>
    <w:rsid w:val="000E72F4"/>
    <w:rsid w:val="000F0055"/>
    <w:rsid w:val="000F1C85"/>
    <w:rsid w:val="001153CE"/>
    <w:rsid w:val="00115DB1"/>
    <w:rsid w:val="001235F5"/>
    <w:rsid w:val="00124F7C"/>
    <w:rsid w:val="00135627"/>
    <w:rsid w:val="001402CD"/>
    <w:rsid w:val="00163D28"/>
    <w:rsid w:val="00172AB5"/>
    <w:rsid w:val="0018531E"/>
    <w:rsid w:val="001A2E28"/>
    <w:rsid w:val="001A40A6"/>
    <w:rsid w:val="001A79B2"/>
    <w:rsid w:val="001D2894"/>
    <w:rsid w:val="001D4A7E"/>
    <w:rsid w:val="001E2C17"/>
    <w:rsid w:val="001F341B"/>
    <w:rsid w:val="00216963"/>
    <w:rsid w:val="00236D0D"/>
    <w:rsid w:val="00240423"/>
    <w:rsid w:val="002523A4"/>
    <w:rsid w:val="00270E1A"/>
    <w:rsid w:val="00275D35"/>
    <w:rsid w:val="00276376"/>
    <w:rsid w:val="00292671"/>
    <w:rsid w:val="00296DD7"/>
    <w:rsid w:val="002B2EC4"/>
    <w:rsid w:val="002B454C"/>
    <w:rsid w:val="002C0ED7"/>
    <w:rsid w:val="002C61C7"/>
    <w:rsid w:val="002E5969"/>
    <w:rsid w:val="00306175"/>
    <w:rsid w:val="00310388"/>
    <w:rsid w:val="00312E6E"/>
    <w:rsid w:val="00314E21"/>
    <w:rsid w:val="00315621"/>
    <w:rsid w:val="003217B7"/>
    <w:rsid w:val="00324B0B"/>
    <w:rsid w:val="0033285D"/>
    <w:rsid w:val="003434C2"/>
    <w:rsid w:val="00361C9B"/>
    <w:rsid w:val="00386206"/>
    <w:rsid w:val="00390AB8"/>
    <w:rsid w:val="00393039"/>
    <w:rsid w:val="00396AC8"/>
    <w:rsid w:val="003A4EB2"/>
    <w:rsid w:val="003C591E"/>
    <w:rsid w:val="003D7EBE"/>
    <w:rsid w:val="003E38FF"/>
    <w:rsid w:val="003E3A9F"/>
    <w:rsid w:val="004010B7"/>
    <w:rsid w:val="004044C0"/>
    <w:rsid w:val="00431128"/>
    <w:rsid w:val="004343A7"/>
    <w:rsid w:val="0044162A"/>
    <w:rsid w:val="004514C1"/>
    <w:rsid w:val="00456782"/>
    <w:rsid w:val="00463544"/>
    <w:rsid w:val="00471B2E"/>
    <w:rsid w:val="004741CB"/>
    <w:rsid w:val="00480D54"/>
    <w:rsid w:val="004845F4"/>
    <w:rsid w:val="004909FB"/>
    <w:rsid w:val="004973A9"/>
    <w:rsid w:val="004B04A1"/>
    <w:rsid w:val="004B082E"/>
    <w:rsid w:val="004B276B"/>
    <w:rsid w:val="004D3982"/>
    <w:rsid w:val="004D663B"/>
    <w:rsid w:val="004E2219"/>
    <w:rsid w:val="004F7EB5"/>
    <w:rsid w:val="005008FE"/>
    <w:rsid w:val="00511B13"/>
    <w:rsid w:val="00525757"/>
    <w:rsid w:val="0052700B"/>
    <w:rsid w:val="00537FD9"/>
    <w:rsid w:val="00543DFD"/>
    <w:rsid w:val="00547D3A"/>
    <w:rsid w:val="00555D20"/>
    <w:rsid w:val="00561363"/>
    <w:rsid w:val="005823CB"/>
    <w:rsid w:val="005A5130"/>
    <w:rsid w:val="005D4C8E"/>
    <w:rsid w:val="005F0E0D"/>
    <w:rsid w:val="005F1CBC"/>
    <w:rsid w:val="005F6B69"/>
    <w:rsid w:val="006132F5"/>
    <w:rsid w:val="00621010"/>
    <w:rsid w:val="00626646"/>
    <w:rsid w:val="00631429"/>
    <w:rsid w:val="00635185"/>
    <w:rsid w:val="00640A41"/>
    <w:rsid w:val="006413DF"/>
    <w:rsid w:val="006421AF"/>
    <w:rsid w:val="0066463D"/>
    <w:rsid w:val="00671858"/>
    <w:rsid w:val="0067308F"/>
    <w:rsid w:val="00677086"/>
    <w:rsid w:val="0068221A"/>
    <w:rsid w:val="00682531"/>
    <w:rsid w:val="00697BB9"/>
    <w:rsid w:val="006A3189"/>
    <w:rsid w:val="006B047F"/>
    <w:rsid w:val="006B77B0"/>
    <w:rsid w:val="006C0F22"/>
    <w:rsid w:val="006C4130"/>
    <w:rsid w:val="006C59BF"/>
    <w:rsid w:val="006D3FAC"/>
    <w:rsid w:val="006F60D0"/>
    <w:rsid w:val="00702AD3"/>
    <w:rsid w:val="00712CB0"/>
    <w:rsid w:val="007616B5"/>
    <w:rsid w:val="00765F8C"/>
    <w:rsid w:val="00767538"/>
    <w:rsid w:val="00776C11"/>
    <w:rsid w:val="00777F14"/>
    <w:rsid w:val="007910B7"/>
    <w:rsid w:val="00797525"/>
    <w:rsid w:val="007D46ED"/>
    <w:rsid w:val="007E722D"/>
    <w:rsid w:val="00813772"/>
    <w:rsid w:val="0081757B"/>
    <w:rsid w:val="00842A65"/>
    <w:rsid w:val="00847974"/>
    <w:rsid w:val="008500F1"/>
    <w:rsid w:val="00876272"/>
    <w:rsid w:val="00880503"/>
    <w:rsid w:val="00880F77"/>
    <w:rsid w:val="00884F5B"/>
    <w:rsid w:val="00890294"/>
    <w:rsid w:val="00891481"/>
    <w:rsid w:val="00892319"/>
    <w:rsid w:val="008B066A"/>
    <w:rsid w:val="008B3147"/>
    <w:rsid w:val="008D062B"/>
    <w:rsid w:val="008E51BB"/>
    <w:rsid w:val="0090223C"/>
    <w:rsid w:val="0091504A"/>
    <w:rsid w:val="009270D4"/>
    <w:rsid w:val="009377B5"/>
    <w:rsid w:val="00941C3B"/>
    <w:rsid w:val="00946A50"/>
    <w:rsid w:val="00965FA3"/>
    <w:rsid w:val="00970917"/>
    <w:rsid w:val="009870BE"/>
    <w:rsid w:val="009875F9"/>
    <w:rsid w:val="0099575E"/>
    <w:rsid w:val="00996CE7"/>
    <w:rsid w:val="009A3217"/>
    <w:rsid w:val="009C5D4A"/>
    <w:rsid w:val="009E7F6C"/>
    <w:rsid w:val="00A14019"/>
    <w:rsid w:val="00A22C57"/>
    <w:rsid w:val="00A32B1C"/>
    <w:rsid w:val="00A34FE0"/>
    <w:rsid w:val="00A3604D"/>
    <w:rsid w:val="00A36D07"/>
    <w:rsid w:val="00A609BE"/>
    <w:rsid w:val="00A62977"/>
    <w:rsid w:val="00AA00DB"/>
    <w:rsid w:val="00AB06CF"/>
    <w:rsid w:val="00AB4F52"/>
    <w:rsid w:val="00AD0295"/>
    <w:rsid w:val="00AE4E14"/>
    <w:rsid w:val="00AF1E00"/>
    <w:rsid w:val="00AF4C5C"/>
    <w:rsid w:val="00AF4EFE"/>
    <w:rsid w:val="00B014F5"/>
    <w:rsid w:val="00B23E19"/>
    <w:rsid w:val="00B261DD"/>
    <w:rsid w:val="00B32B02"/>
    <w:rsid w:val="00B4022E"/>
    <w:rsid w:val="00B42D95"/>
    <w:rsid w:val="00B469F1"/>
    <w:rsid w:val="00B52CAB"/>
    <w:rsid w:val="00B54689"/>
    <w:rsid w:val="00B67D24"/>
    <w:rsid w:val="00B82B70"/>
    <w:rsid w:val="00B858F8"/>
    <w:rsid w:val="00B93174"/>
    <w:rsid w:val="00B962CB"/>
    <w:rsid w:val="00BC3C22"/>
    <w:rsid w:val="00BD19C4"/>
    <w:rsid w:val="00BD355E"/>
    <w:rsid w:val="00BD7064"/>
    <w:rsid w:val="00BE0840"/>
    <w:rsid w:val="00BE62C5"/>
    <w:rsid w:val="00BF22A2"/>
    <w:rsid w:val="00BF519F"/>
    <w:rsid w:val="00C00FE5"/>
    <w:rsid w:val="00C01465"/>
    <w:rsid w:val="00C07617"/>
    <w:rsid w:val="00C244DE"/>
    <w:rsid w:val="00C3738E"/>
    <w:rsid w:val="00C6492E"/>
    <w:rsid w:val="00C76E78"/>
    <w:rsid w:val="00C90C95"/>
    <w:rsid w:val="00C92BE4"/>
    <w:rsid w:val="00C93159"/>
    <w:rsid w:val="00CA0C81"/>
    <w:rsid w:val="00CB306B"/>
    <w:rsid w:val="00CD5E1A"/>
    <w:rsid w:val="00D13214"/>
    <w:rsid w:val="00D36AA3"/>
    <w:rsid w:val="00D47E74"/>
    <w:rsid w:val="00D63FFD"/>
    <w:rsid w:val="00D64EBA"/>
    <w:rsid w:val="00D7795D"/>
    <w:rsid w:val="00D81BE4"/>
    <w:rsid w:val="00D932A6"/>
    <w:rsid w:val="00DB147D"/>
    <w:rsid w:val="00DB2CE5"/>
    <w:rsid w:val="00DB7CFA"/>
    <w:rsid w:val="00DC0265"/>
    <w:rsid w:val="00DC109D"/>
    <w:rsid w:val="00DC287C"/>
    <w:rsid w:val="00DE6F30"/>
    <w:rsid w:val="00E022C3"/>
    <w:rsid w:val="00E065CD"/>
    <w:rsid w:val="00E11D77"/>
    <w:rsid w:val="00E27723"/>
    <w:rsid w:val="00E45B70"/>
    <w:rsid w:val="00E60590"/>
    <w:rsid w:val="00E62073"/>
    <w:rsid w:val="00E70F75"/>
    <w:rsid w:val="00E7240F"/>
    <w:rsid w:val="00E7447F"/>
    <w:rsid w:val="00E764D7"/>
    <w:rsid w:val="00EB012A"/>
    <w:rsid w:val="00EB0F6D"/>
    <w:rsid w:val="00EB5865"/>
    <w:rsid w:val="00EC12ED"/>
    <w:rsid w:val="00EE6604"/>
    <w:rsid w:val="00EF549F"/>
    <w:rsid w:val="00F104CF"/>
    <w:rsid w:val="00F45E32"/>
    <w:rsid w:val="00F53968"/>
    <w:rsid w:val="00F60791"/>
    <w:rsid w:val="00F73033"/>
    <w:rsid w:val="00F73D41"/>
    <w:rsid w:val="00F75598"/>
    <w:rsid w:val="00F8115D"/>
    <w:rsid w:val="00F838CB"/>
    <w:rsid w:val="00F83A16"/>
    <w:rsid w:val="00F944E1"/>
    <w:rsid w:val="00F94C45"/>
    <w:rsid w:val="00FA6C08"/>
    <w:rsid w:val="00FA7DC7"/>
    <w:rsid w:val="00F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31C33F"/>
  <w15:docId w15:val="{7CA39A86-8B94-47C9-A381-8659C8C1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6206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6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875F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86206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6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F838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19C926-170A-4F12-88D0-46DF671E5D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39465-D051-4CB2-BB70-E413561E1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AC2097-506B-460E-9EFB-F713184633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2D9200-0948-4796-846C-FC6C2F5CA55A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143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subject/>
  <dc:creator>CScheer</dc:creator>
  <cp:keywords/>
  <dc:description/>
  <cp:lastModifiedBy>Li, Virgil</cp:lastModifiedBy>
  <cp:revision>41</cp:revision>
  <cp:lastPrinted>2017-02-02T07:17:00Z</cp:lastPrinted>
  <dcterms:created xsi:type="dcterms:W3CDTF">2017-01-23T16:59:00Z</dcterms:created>
  <dcterms:modified xsi:type="dcterms:W3CDTF">2023-01-21T10:20:00Z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1445834073</vt:i4>
  </property>
  <property fmtid="{D5CDD505-2E9C-101B-9397-08002B2CF9AE}" pid="3" name="_NewReviewCycle">
    <vt:lpwstr/>
  </property>
  <property fmtid="{D5CDD505-2E9C-101B-9397-08002B2CF9AE}" pid="4" name="_EmailSubject">
    <vt:lpwstr>Quintiles SOP's Templates</vt:lpwstr>
  </property>
  <property fmtid="{D5CDD505-2E9C-101B-9397-08002B2CF9AE}" pid="5" name="_AuthorEmail">
    <vt:lpwstr>Irene.Le@quintiles.com</vt:lpwstr>
  </property>
  <property fmtid="{D5CDD505-2E9C-101B-9397-08002B2CF9AE}" pid="6" name="_AuthorEmailDisplayName">
    <vt:lpwstr>Irene Le</vt:lpwstr>
  </property>
  <property fmtid="{D5CDD505-2E9C-101B-9397-08002B2CF9AE}" pid="7" name="_ReviewingToolsShownOnce">
    <vt:lpwstr/>
  </property>
  <property fmtid="{D5CDD505-2E9C-101B-9397-08002B2CF9AE}" pid="8" name="ContentTypeId">
    <vt:lpwstr>0x010100BE41907F4F0C3C44AB2E268943C7AE8B</vt:lpwstr>
  </property>
</Properties>
</file>