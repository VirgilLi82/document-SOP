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351"/>
        <w:gridCol w:w="2340"/>
        <w:gridCol w:w="1889"/>
        <w:gridCol w:w="811"/>
        <w:gridCol w:w="3328"/>
        <w:gridCol w:w="2326"/>
      </w:tblGrid>
      <w:tr w:rsidR="00CD7751" w:rsidRPr="00BB3B21" w14:paraId="2C87C179" w14:textId="77777777" w:rsidTr="00B562F1">
        <w:trPr>
          <w:trHeight w:val="360"/>
        </w:trPr>
        <w:tc>
          <w:tcPr>
            <w:tcW w:w="292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B57BA1" w14:textId="296359FE" w:rsidR="00CD7751" w:rsidRPr="00BB3B21" w:rsidRDefault="00BB3B21" w:rsidP="00072055">
            <w:p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r w:rsidRPr="00BB3B21">
              <w:rPr>
                <w:rFonts w:ascii="Palatino Linotype" w:hAnsi="Palatino Linotype"/>
                <w:sz w:val="20"/>
                <w:szCs w:val="20"/>
              </w:rPr>
              <w:t xml:space="preserve">Protocol </w:t>
            </w:r>
            <w:r w:rsidR="00CD7751" w:rsidRPr="00BB3B21">
              <w:rPr>
                <w:rFonts w:ascii="Palatino Linotype" w:hAnsi="Palatino Linotype"/>
                <w:sz w:val="20"/>
                <w:szCs w:val="20"/>
              </w:rPr>
              <w:t xml:space="preserve">Number: </w:t>
            </w:r>
            <w:r w:rsidR="00A54EE9">
              <w:t>EDR2201CN</w:t>
            </w:r>
          </w:p>
        </w:tc>
        <w:tc>
          <w:tcPr>
            <w:tcW w:w="20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9791A" w14:textId="21788F59" w:rsidR="00CD7751" w:rsidRPr="00BB3B21" w:rsidRDefault="00CD7751">
            <w:pPr>
              <w:rPr>
                <w:rFonts w:ascii="Palatino Linotype" w:hAnsi="Palatino Linotype"/>
                <w:sz w:val="20"/>
                <w:szCs w:val="20"/>
              </w:rPr>
            </w:pPr>
            <w:r w:rsidRPr="00BB3B21">
              <w:rPr>
                <w:rFonts w:ascii="Palatino Linotype" w:hAnsi="Palatino Linotype"/>
                <w:sz w:val="20"/>
                <w:szCs w:val="20"/>
              </w:rPr>
              <w:t xml:space="preserve">Sponsor: </w:t>
            </w:r>
            <w:r w:rsidR="00A54EE9">
              <w:t>Chugai Pharmaceutical Co., Ltd.</w:t>
            </w:r>
          </w:p>
        </w:tc>
      </w:tr>
      <w:tr w:rsidR="00CD7751" w:rsidRPr="00BB3B21" w14:paraId="28DECE1C" w14:textId="77777777" w:rsidTr="00B562F1">
        <w:trPr>
          <w:trHeight w:val="360"/>
        </w:trPr>
        <w:tc>
          <w:tcPr>
            <w:tcW w:w="2929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160F6D" w14:textId="77777777" w:rsidR="00CD7751" w:rsidRPr="00BB3B21" w:rsidRDefault="00CD7751">
            <w:pPr>
              <w:rPr>
                <w:rFonts w:ascii="Palatino Linotype" w:hAnsi="Palatino Linotype"/>
                <w:sz w:val="20"/>
                <w:szCs w:val="20"/>
              </w:rPr>
            </w:pPr>
            <w:r w:rsidRPr="00BB3B21">
              <w:rPr>
                <w:rFonts w:ascii="Palatino Linotype" w:hAnsi="Palatino Linotype"/>
                <w:sz w:val="20"/>
                <w:szCs w:val="20"/>
              </w:rPr>
              <w:t xml:space="preserve">Principal Investigator: </w:t>
            </w:r>
          </w:p>
        </w:tc>
        <w:tc>
          <w:tcPr>
            <w:tcW w:w="20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4EECCB" w14:textId="68BDB8F0" w:rsidR="00CD7751" w:rsidRPr="00BB3B21" w:rsidRDefault="00CD7751">
            <w:pPr>
              <w:rPr>
                <w:rFonts w:ascii="Palatino Linotype" w:hAnsi="Palatino Linotype"/>
                <w:sz w:val="20"/>
                <w:szCs w:val="20"/>
              </w:rPr>
            </w:pPr>
            <w:r w:rsidRPr="00BB3B21">
              <w:rPr>
                <w:rFonts w:ascii="Palatino Linotype" w:hAnsi="Palatino Linotype"/>
                <w:sz w:val="20"/>
                <w:szCs w:val="20"/>
              </w:rPr>
              <w:t xml:space="preserve">Site Number: </w:t>
            </w:r>
          </w:p>
        </w:tc>
      </w:tr>
      <w:tr w:rsidR="00CD7751" w:rsidRPr="00BB3B21" w14:paraId="3B5D1412" w14:textId="77777777" w:rsidTr="00B562F1">
        <w:trPr>
          <w:trHeight w:val="360"/>
        </w:trPr>
        <w:tc>
          <w:tcPr>
            <w:tcW w:w="58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668A7BB" w14:textId="77777777" w:rsidR="00CD7751" w:rsidRDefault="00CD7751" w:rsidP="00F940B5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3A96FA18" w14:textId="67F78141" w:rsidR="008B3CA4" w:rsidRPr="00BB3B21" w:rsidRDefault="008B3CA4" w:rsidP="00F940B5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D053665" w14:textId="77777777" w:rsidR="00CD7751" w:rsidRPr="00BB3B21" w:rsidRDefault="00CD7751" w:rsidP="00F940B5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04AC10" w14:textId="77777777" w:rsidR="00CD7751" w:rsidRPr="00BB3B21" w:rsidRDefault="00CD7751" w:rsidP="00F940B5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060" w:type="pct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A49C6D1" w14:textId="77777777" w:rsidR="00CD7751" w:rsidRPr="00BB3B21" w:rsidRDefault="00CD7751" w:rsidP="00F940B5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A0670" w:rsidRPr="00BB3B21" w14:paraId="15EC3A55" w14:textId="77777777" w:rsidTr="003A0670">
        <w:trPr>
          <w:trHeight w:val="360"/>
        </w:trPr>
        <w:tc>
          <w:tcPr>
            <w:tcW w:w="5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D7CFB3" w14:textId="5FEFE8EA" w:rsidR="009015EF" w:rsidRPr="00BB3B21" w:rsidRDefault="009015EF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9015EF">
              <w:rPr>
                <w:rFonts w:ascii="Palatino Linotype" w:hAnsi="Palatino Linotype"/>
                <w:sz w:val="20"/>
                <w:szCs w:val="20"/>
              </w:rPr>
              <w:t>Subject number</w:t>
            </w:r>
            <w:r w:rsidR="00D91933">
              <w:rPr>
                <w:rFonts w:ascii="Palatino Linotype" w:hAnsi="Palatino Linotype"/>
                <w:sz w:val="20"/>
                <w:szCs w:val="20"/>
              </w:rPr>
              <w:t>*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480C12" w14:textId="0E82B3B2" w:rsidR="009015EF" w:rsidRPr="00BB3B21" w:rsidRDefault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Date of Consent**</w:t>
            </w:r>
          </w:p>
        </w:tc>
        <w:tc>
          <w:tcPr>
            <w:tcW w:w="8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D59FEA" w14:textId="77777777" w:rsidR="00C85913" w:rsidRDefault="00C85913" w:rsidP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9015EF">
              <w:rPr>
                <w:rFonts w:ascii="Palatino Linotype" w:hAnsi="Palatino Linotype"/>
                <w:sz w:val="20"/>
                <w:szCs w:val="20"/>
              </w:rPr>
              <w:t>Subject Enrolled</w:t>
            </w:r>
            <w:r>
              <w:rPr>
                <w:rFonts w:ascii="Palatino Linotype" w:hAnsi="Palatino Linotype"/>
                <w:sz w:val="20"/>
                <w:szCs w:val="20"/>
              </w:rPr>
              <w:t>?</w:t>
            </w:r>
          </w:p>
          <w:p w14:paraId="0F77239E" w14:textId="786495A4" w:rsidR="009015EF" w:rsidRPr="00BB3B21" w:rsidRDefault="00C85913" w:rsidP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(Y/N)</w:t>
            </w:r>
          </w:p>
        </w:tc>
        <w:tc>
          <w:tcPr>
            <w:tcW w:w="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E2C54" w14:textId="194A4569" w:rsidR="003A0670" w:rsidRPr="00BB3B21" w:rsidRDefault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84C4F">
              <w:rPr>
                <w:rFonts w:ascii="Palatino Linotype" w:hAnsi="Palatino Linotype"/>
                <w:sz w:val="20"/>
                <w:szCs w:val="20"/>
              </w:rPr>
              <w:t xml:space="preserve">Reason </w:t>
            </w:r>
            <w:r>
              <w:rPr>
                <w:rFonts w:ascii="Palatino Linotype" w:hAnsi="Palatino Linotype"/>
                <w:sz w:val="20"/>
                <w:szCs w:val="20"/>
              </w:rPr>
              <w:t>For Not Enrolled***</w:t>
            </w:r>
          </w:p>
        </w:tc>
        <w:tc>
          <w:tcPr>
            <w:tcW w:w="1516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177ABE" w14:textId="4BBCB545" w:rsidR="009015EF" w:rsidRPr="00BB3B21" w:rsidRDefault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End of Study Date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CC97E6" w14:textId="2D5855A6" w:rsidR="009015EF" w:rsidRPr="003A0670" w:rsidRDefault="00C8591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Comments</w:t>
            </w:r>
          </w:p>
        </w:tc>
      </w:tr>
      <w:tr w:rsidR="00CD7751" w:rsidRPr="00BB3B21" w14:paraId="58270092" w14:textId="77777777" w:rsidTr="00B562F1">
        <w:trPr>
          <w:trHeight w:val="360"/>
        </w:trPr>
        <w:tc>
          <w:tcPr>
            <w:tcW w:w="588" w:type="pct"/>
            <w:tcBorders>
              <w:top w:val="single" w:sz="12" w:space="0" w:color="auto"/>
              <w:right w:val="single" w:sz="4" w:space="0" w:color="auto"/>
            </w:tcBorders>
          </w:tcPr>
          <w:p w14:paraId="0136FED4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</w:tcBorders>
          </w:tcPr>
          <w:p w14:paraId="35DAC696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  <w:tcBorders>
              <w:top w:val="single" w:sz="12" w:space="0" w:color="auto"/>
            </w:tcBorders>
          </w:tcPr>
          <w:p w14:paraId="25012B7B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12" w:space="0" w:color="auto"/>
            </w:tcBorders>
          </w:tcPr>
          <w:p w14:paraId="38EDDB76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  <w:tcBorders>
              <w:top w:val="single" w:sz="12" w:space="0" w:color="auto"/>
            </w:tcBorders>
          </w:tcPr>
          <w:p w14:paraId="1809062D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2D3EAAB1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29E4300D" w14:textId="77777777" w:rsidTr="00B562F1">
        <w:trPr>
          <w:trHeight w:val="360"/>
        </w:trPr>
        <w:tc>
          <w:tcPr>
            <w:tcW w:w="588" w:type="pct"/>
          </w:tcPr>
          <w:p w14:paraId="6B4DCAB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2265A02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2FBCAB8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740DA4A5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4A725423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1F12A8D8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67B84092" w14:textId="77777777" w:rsidTr="00B562F1">
        <w:trPr>
          <w:trHeight w:val="360"/>
        </w:trPr>
        <w:tc>
          <w:tcPr>
            <w:tcW w:w="588" w:type="pct"/>
          </w:tcPr>
          <w:p w14:paraId="3214247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49C69BA1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634D3924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2496092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2AE8CB72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3FD19E72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5AF7CBF6" w14:textId="77777777" w:rsidTr="00B562F1">
        <w:trPr>
          <w:trHeight w:val="360"/>
        </w:trPr>
        <w:tc>
          <w:tcPr>
            <w:tcW w:w="588" w:type="pct"/>
          </w:tcPr>
          <w:p w14:paraId="229213FB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59155016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21AE35E9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3356DDEC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268C7C01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767E00F6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1E835A32" w14:textId="77777777" w:rsidTr="00B562F1">
        <w:trPr>
          <w:trHeight w:val="360"/>
        </w:trPr>
        <w:tc>
          <w:tcPr>
            <w:tcW w:w="588" w:type="pct"/>
          </w:tcPr>
          <w:p w14:paraId="6F587A1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30511A34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3266FFF4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3475FCEC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2D74B5F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7174879C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01A37D16" w14:textId="77777777" w:rsidTr="00B562F1">
        <w:trPr>
          <w:trHeight w:val="360"/>
        </w:trPr>
        <w:tc>
          <w:tcPr>
            <w:tcW w:w="588" w:type="pct"/>
          </w:tcPr>
          <w:p w14:paraId="3027E0A5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04E1E16D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6891D103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3D0C45B1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1ADA7CD5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4AF3AF93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8B3CA4" w:rsidRPr="00BB3B21" w14:paraId="3C0E0653" w14:textId="77777777" w:rsidTr="00B562F1">
        <w:trPr>
          <w:trHeight w:val="360"/>
        </w:trPr>
        <w:tc>
          <w:tcPr>
            <w:tcW w:w="588" w:type="pct"/>
          </w:tcPr>
          <w:p w14:paraId="5730F1FE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0BC079E3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7210C06B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07B2C99A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70ECCED1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47C718C5" w14:textId="77777777" w:rsidR="008B3CA4" w:rsidRPr="00BB3B21" w:rsidRDefault="008B3CA4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16D3F39D" w14:textId="77777777" w:rsidTr="00B562F1">
        <w:trPr>
          <w:trHeight w:val="360"/>
        </w:trPr>
        <w:tc>
          <w:tcPr>
            <w:tcW w:w="588" w:type="pct"/>
          </w:tcPr>
          <w:p w14:paraId="780270EF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10B366A8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4D75F45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412BF8D0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4EF50E6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2A36E3F5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013818E4" w14:textId="77777777" w:rsidTr="00B562F1">
        <w:trPr>
          <w:trHeight w:val="360"/>
        </w:trPr>
        <w:tc>
          <w:tcPr>
            <w:tcW w:w="588" w:type="pct"/>
          </w:tcPr>
          <w:p w14:paraId="5C359E0F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0FFD7EFE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0AFD8C13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3BF3786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065F473D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103CA2A4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848EF" w:rsidRPr="00BB3B21" w14:paraId="19C3A82D" w14:textId="77777777" w:rsidTr="003A0670">
        <w:trPr>
          <w:trHeight w:val="360"/>
        </w:trPr>
        <w:tc>
          <w:tcPr>
            <w:tcW w:w="588" w:type="pct"/>
          </w:tcPr>
          <w:p w14:paraId="5AE83352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1905A755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08F139DB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29452F19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5E2C8FD2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6E965EE7" w14:textId="77777777" w:rsidR="009848EF" w:rsidRPr="00BB3B21" w:rsidRDefault="009848EF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CD7751" w:rsidRPr="00BB3B21" w14:paraId="0B324C65" w14:textId="77777777" w:rsidTr="00B562F1">
        <w:trPr>
          <w:trHeight w:val="360"/>
        </w:trPr>
        <w:tc>
          <w:tcPr>
            <w:tcW w:w="588" w:type="pct"/>
          </w:tcPr>
          <w:p w14:paraId="601F95DA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</w:tcPr>
          <w:p w14:paraId="36C4C0C9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</w:tcPr>
          <w:p w14:paraId="3524B63D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</w:tcPr>
          <w:p w14:paraId="5C70061E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</w:tcPr>
          <w:p w14:paraId="50A7A36F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</w:tcPr>
          <w:p w14:paraId="4A35C0CD" w14:textId="77777777" w:rsidR="00CD7751" w:rsidRPr="00BB3B21" w:rsidRDefault="00CD7751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D2FFF" w:rsidRPr="00BB3B21" w14:paraId="193EBBBC" w14:textId="77777777" w:rsidTr="00B562F1">
        <w:trPr>
          <w:trHeight w:val="360"/>
        </w:trPr>
        <w:tc>
          <w:tcPr>
            <w:tcW w:w="588" w:type="pct"/>
            <w:tcBorders>
              <w:bottom w:val="single" w:sz="4" w:space="0" w:color="auto"/>
            </w:tcBorders>
          </w:tcPr>
          <w:p w14:paraId="785D7809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95" w:type="pct"/>
            <w:tcBorders>
              <w:bottom w:val="single" w:sz="4" w:space="0" w:color="auto"/>
            </w:tcBorders>
          </w:tcPr>
          <w:p w14:paraId="34D2E7F5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1A197C98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5ECD9DD9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16" w:type="pct"/>
            <w:gridSpan w:val="2"/>
            <w:tcBorders>
              <w:bottom w:val="single" w:sz="4" w:space="0" w:color="auto"/>
            </w:tcBorders>
          </w:tcPr>
          <w:p w14:paraId="112D6461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pct"/>
            <w:tcBorders>
              <w:bottom w:val="single" w:sz="4" w:space="0" w:color="auto"/>
            </w:tcBorders>
          </w:tcPr>
          <w:p w14:paraId="157088D9" w14:textId="77777777" w:rsidR="0069246B" w:rsidRPr="00BB3B21" w:rsidRDefault="0069246B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D2FFF" w:rsidRPr="00BB3B21" w14:paraId="12537D0A" w14:textId="77777777" w:rsidTr="00B562F1">
        <w:trPr>
          <w:trHeight w:val="360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</w:tcPr>
          <w:p w14:paraId="23502DEB" w14:textId="09E5219D" w:rsidR="003D2FFF" w:rsidRPr="00B562F1" w:rsidRDefault="003D2FFF" w:rsidP="00D233F8">
            <w:pPr>
              <w:jc w:val="both"/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</w:pPr>
            <w:r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* Subject number should </w:t>
            </w:r>
            <w:r w:rsidR="00D233F8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always </w:t>
            </w:r>
            <w:r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be in </w:t>
            </w:r>
            <w:r w:rsidR="001514D7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6</w:t>
            </w:r>
            <w:r w:rsidR="004E3DE6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-digit format, e.g. </w:t>
            </w:r>
            <w:r w:rsidR="00DC25C0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101</w:t>
            </w:r>
            <w:r w:rsidR="004E3DE6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001, the first </w:t>
            </w:r>
            <w:r w:rsidR="001514D7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3</w:t>
            </w:r>
            <w:r w:rsidR="00805160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digit represent the assigned site number</w:t>
            </w:r>
            <w:r w:rsidR="00D233F8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(</w:t>
            </w:r>
            <w:r w:rsidR="001514D7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101</w:t>
            </w:r>
            <w:r w:rsidR="00D233F8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)</w:t>
            </w:r>
            <w:r w:rsidR="00805160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, the last 3 digits</w:t>
            </w:r>
            <w:r w:rsidR="00D233F8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(001)</w:t>
            </w:r>
            <w:r w:rsidR="00805160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represent the patient </w:t>
            </w:r>
            <w:r w:rsidR="00D233F8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who consented in sequential order.</w:t>
            </w:r>
          </w:p>
          <w:p w14:paraId="02CC8EB6" w14:textId="78A9130F" w:rsidR="00D233F8" w:rsidRPr="00B562F1" w:rsidRDefault="00D233F8" w:rsidP="00D233F8">
            <w:pPr>
              <w:jc w:val="both"/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</w:pPr>
            <w:r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** </w:t>
            </w:r>
            <w:r w:rsidR="00EB4D1A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D</w:t>
            </w:r>
            <w:r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ate should always be presented in DD-MMM-YYYY format, e.g. </w:t>
            </w:r>
            <w:r w:rsidR="00EB4D1A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29-Apr-2019</w:t>
            </w:r>
          </w:p>
          <w:p w14:paraId="3AC42886" w14:textId="2B842EBD" w:rsidR="00EB4D1A" w:rsidRPr="00B562F1" w:rsidRDefault="00EB4D1A" w:rsidP="00B562F1">
            <w:pPr>
              <w:jc w:val="both"/>
              <w:rPr>
                <w:rFonts w:ascii="Palatino Linotype" w:hAnsi="Palatino Linotype"/>
                <w:i/>
                <w:sz w:val="20"/>
                <w:szCs w:val="20"/>
              </w:rPr>
            </w:pPr>
            <w:r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*** </w:t>
            </w:r>
            <w:r w:rsidR="003A0BED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Reason for not enrolled should be completed in accord</w:t>
            </w:r>
            <w:r w:rsidR="003D6DDE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ance</w:t>
            </w:r>
            <w:r w:rsidR="003A0BED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</w:t>
            </w:r>
            <w:r w:rsidR="003D6DDE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to</w:t>
            </w:r>
            <w:r w:rsidR="003A0BED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 the </w:t>
            </w:r>
            <w:r w:rsidR="00B07FE5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inclusion/exclusion criteria </w:t>
            </w:r>
            <w:r w:rsidR="00234637" w:rsidRPr="00B562F1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 xml:space="preserve">defined in protocol section </w:t>
            </w:r>
            <w:r w:rsidR="003457B6">
              <w:rPr>
                <w:rFonts w:ascii="Palatino Linotype" w:hAnsi="Palatino Linotype"/>
                <w:i/>
                <w:color w:val="FF0000"/>
                <w:sz w:val="20"/>
                <w:szCs w:val="20"/>
              </w:rPr>
              <w:t>9.2</w:t>
            </w:r>
          </w:p>
        </w:tc>
      </w:tr>
      <w:tr w:rsidR="004759DE" w:rsidRPr="00BB3B21" w14:paraId="0842AB0E" w14:textId="77777777" w:rsidTr="00B562F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33F5C" w14:textId="77777777" w:rsidR="004759DE" w:rsidRPr="00BB3B21" w:rsidRDefault="004759DE" w:rsidP="00F940B5">
            <w:pPr>
              <w:spacing w:line="36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16B4D90A" w14:textId="77777777" w:rsidR="00884C4F" w:rsidRDefault="00884C4F" w:rsidP="00884C4F">
      <w:pPr>
        <w:pStyle w:val="Default"/>
      </w:pPr>
    </w:p>
    <w:p w14:paraId="32F721E3" w14:textId="77777777" w:rsidR="00CD7751" w:rsidRDefault="00884C4F" w:rsidP="00884C4F">
      <w:pPr>
        <w:pStyle w:val="Footer"/>
      </w:pPr>
      <w:r>
        <w:t xml:space="preserve"> </w:t>
      </w:r>
      <w:r>
        <w:rPr>
          <w:b/>
          <w:bCs/>
          <w:sz w:val="22"/>
          <w:szCs w:val="22"/>
        </w:rPr>
        <w:t>Investigator/Designee Signature: _______________________                                    Date: _____________________</w:t>
      </w:r>
    </w:p>
    <w:sectPr w:rsidR="00CD7751" w:rsidSect="00B562F1">
      <w:headerReference w:type="default" r:id="rId11"/>
      <w:headerReference w:type="first" r:id="rId12"/>
      <w:footerReference w:type="first" r:id="rId13"/>
      <w:pgSz w:w="15840" w:h="12240" w:orient="landscape" w:code="1"/>
      <w:pgMar w:top="1440" w:right="1080" w:bottom="1440" w:left="1080" w:header="432" w:footer="432" w:gutter="0"/>
      <w:paperSrc w:first="1" w:other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F2AB" w14:textId="77777777" w:rsidR="00D161EC" w:rsidRDefault="00D161EC">
      <w:r>
        <w:separator/>
      </w:r>
    </w:p>
  </w:endnote>
  <w:endnote w:type="continuationSeparator" w:id="0">
    <w:p w14:paraId="0AA745A8" w14:textId="77777777" w:rsidR="00D161EC" w:rsidRDefault="00D1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F552" w14:textId="5B2ACE0C" w:rsidR="00884C4F" w:rsidRDefault="00884C4F" w:rsidP="00884C4F">
    <w:pPr>
      <w:pStyle w:val="Footer"/>
    </w:pPr>
    <w:r>
      <w:rPr>
        <w:sz w:val="18"/>
        <w:szCs w:val="18"/>
      </w:rPr>
      <w:t>Subject</w:t>
    </w:r>
    <w:r w:rsidR="00AD31AA">
      <w:rPr>
        <w:sz w:val="18"/>
        <w:szCs w:val="18"/>
      </w:rPr>
      <w:t xml:space="preserve"> Screening and</w:t>
    </w:r>
    <w:r>
      <w:rPr>
        <w:sz w:val="18"/>
        <w:szCs w:val="18"/>
      </w:rPr>
      <w:t xml:space="preserve"> Enrollment </w:t>
    </w:r>
    <w:r w:rsidR="00AD31AA">
      <w:rPr>
        <w:sz w:val="18"/>
        <w:szCs w:val="18"/>
      </w:rPr>
      <w:t>L</w:t>
    </w:r>
    <w:r>
      <w:rPr>
        <w:sz w:val="18"/>
        <w:szCs w:val="18"/>
      </w:rPr>
      <w:t xml:space="preserve">og_v1.0 dated </w:t>
    </w:r>
    <w:r w:rsidR="005E02C9">
      <w:rPr>
        <w:sz w:val="18"/>
        <w:szCs w:val="18"/>
      </w:rPr>
      <w:t>22S</w:t>
    </w:r>
    <w:r w:rsidR="005E02C9">
      <w:rPr>
        <w:rFonts w:hint="eastAsia"/>
        <w:sz w:val="18"/>
        <w:szCs w:val="18"/>
        <w:lang w:eastAsia="zh-CN"/>
      </w:rPr>
      <w:t>ep</w:t>
    </w:r>
    <w:r w:rsidR="008B3CA4">
      <w:rPr>
        <w:sz w:val="18"/>
        <w:szCs w:val="1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1248" w14:textId="77777777" w:rsidR="00D161EC" w:rsidRDefault="00D161EC">
      <w:r>
        <w:separator/>
      </w:r>
    </w:p>
  </w:footnote>
  <w:footnote w:type="continuationSeparator" w:id="0">
    <w:p w14:paraId="61E78FEC" w14:textId="77777777" w:rsidR="00D161EC" w:rsidRDefault="00D1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9218"/>
      <w:gridCol w:w="4462"/>
    </w:tblGrid>
    <w:tr w:rsidR="0069246B" w:rsidRPr="003B402B" w14:paraId="39E6987F" w14:textId="77777777" w:rsidTr="00CA0A3E">
      <w:trPr>
        <w:cantSplit/>
        <w:trHeight w:val="373"/>
      </w:trPr>
      <w:tc>
        <w:tcPr>
          <w:tcW w:w="3369" w:type="pct"/>
          <w:vAlign w:val="center"/>
        </w:tcPr>
        <w:p w14:paraId="0248E140" w14:textId="77777777" w:rsidR="0069246B" w:rsidRPr="003B402B" w:rsidRDefault="0069246B" w:rsidP="0069246B">
          <w:pPr>
            <w:ind w:left="-111"/>
            <w:rPr>
              <w:rFonts w:ascii="Arial" w:hAnsi="Arial" w:cs="Arial"/>
              <w:bCs/>
              <w:color w:val="0000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21890E5" wp14:editId="237B6FF1">
                <wp:extent cx="2314286" cy="666667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1" w:type="pct"/>
          <w:vAlign w:val="center"/>
        </w:tcPr>
        <w:p w14:paraId="40F609E6" w14:textId="77777777" w:rsidR="0069246B" w:rsidRPr="003B402B" w:rsidRDefault="0069246B" w:rsidP="0069246B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</w:tc>
    </w:tr>
    <w:tr w:rsidR="0069246B" w:rsidRPr="003B402B" w14:paraId="6935D5AF" w14:textId="77777777" w:rsidTr="00CA0A3E">
      <w:trPr>
        <w:cantSplit/>
        <w:trHeight w:val="373"/>
      </w:trPr>
      <w:tc>
        <w:tcPr>
          <w:tcW w:w="3369" w:type="pct"/>
          <w:tcBorders>
            <w:bottom w:val="single" w:sz="8" w:space="0" w:color="auto"/>
          </w:tcBorders>
          <w:vAlign w:val="center"/>
        </w:tcPr>
        <w:p w14:paraId="5E7505BE" w14:textId="77777777" w:rsidR="0069246B" w:rsidRPr="00A22228" w:rsidRDefault="0069246B" w:rsidP="0069246B">
          <w:pPr>
            <w:spacing w:after="100" w:afterAutospacing="1" w:line="360" w:lineRule="auto"/>
            <w:ind w:left="-113"/>
            <w:rPr>
              <w:rFonts w:ascii="Arial" w:hAnsi="Arial" w:cs="Arial"/>
              <w:sz w:val="20"/>
              <w:szCs w:val="20"/>
            </w:rPr>
          </w:pPr>
          <w:r w:rsidRPr="00A22228">
            <w:rPr>
              <w:rFonts w:ascii="Arial" w:hAnsi="Arial" w:cs="Arial"/>
              <w:sz w:val="20"/>
              <w:szCs w:val="20"/>
            </w:rPr>
            <w:t>Site Visit Log</w:t>
          </w:r>
        </w:p>
      </w:tc>
      <w:tc>
        <w:tcPr>
          <w:tcW w:w="1631" w:type="pct"/>
          <w:tcBorders>
            <w:bottom w:val="single" w:sz="8" w:space="0" w:color="auto"/>
          </w:tcBorders>
          <w:vAlign w:val="center"/>
        </w:tcPr>
        <w:p w14:paraId="4A6A4069" w14:textId="67B411DC" w:rsidR="0069246B" w:rsidRPr="003B402B" w:rsidRDefault="0069246B" w:rsidP="0069246B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835EE3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begin"/>
          </w:r>
          <w:r w:rsidR="00835EE3">
            <w:rPr>
              <w:rFonts w:ascii="Arial" w:hAnsi="Arial" w:cs="Arial"/>
              <w:noProof/>
              <w:snapToGrid w:val="0"/>
              <w:sz w:val="20"/>
              <w:szCs w:val="20"/>
            </w:rPr>
            <w:instrText xml:space="preserve"> SECTIONPAGES   \* MERGEFORMAT </w:instrText>
          </w:r>
          <w:r w:rsidR="00835EE3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separate"/>
          </w:r>
          <w:r w:rsidR="008B3CA4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835EE3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515376BC" w14:textId="77777777" w:rsidR="0069246B" w:rsidRDefault="00692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9218"/>
      <w:gridCol w:w="4462"/>
    </w:tblGrid>
    <w:tr w:rsidR="00A22228" w:rsidRPr="003B402B" w14:paraId="190713AE" w14:textId="77777777" w:rsidTr="00B562F1">
      <w:trPr>
        <w:cantSplit/>
        <w:trHeight w:val="373"/>
      </w:trPr>
      <w:tc>
        <w:tcPr>
          <w:tcW w:w="3369" w:type="pct"/>
          <w:vAlign w:val="center"/>
        </w:tcPr>
        <w:p w14:paraId="14EA08B7" w14:textId="77777777" w:rsidR="00A22228" w:rsidRPr="003B402B" w:rsidRDefault="007F0216" w:rsidP="00A22228">
          <w:pPr>
            <w:ind w:left="-111"/>
            <w:rPr>
              <w:rFonts w:ascii="Arial" w:hAnsi="Arial" w:cs="Arial"/>
              <w:bCs/>
              <w:color w:val="0000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5E67530" wp14:editId="656F6D72">
                <wp:extent cx="1600200" cy="46096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6839" cy="474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1" w:type="pct"/>
          <w:vAlign w:val="center"/>
        </w:tcPr>
        <w:p w14:paraId="715D07F4" w14:textId="77777777" w:rsidR="00A22228" w:rsidRPr="003B402B" w:rsidRDefault="00A22228" w:rsidP="00A22228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</w:tc>
    </w:tr>
    <w:tr w:rsidR="00A22228" w:rsidRPr="003B402B" w14:paraId="6928347F" w14:textId="77777777" w:rsidTr="00B562F1">
      <w:trPr>
        <w:cantSplit/>
        <w:trHeight w:val="373"/>
      </w:trPr>
      <w:tc>
        <w:tcPr>
          <w:tcW w:w="3369" w:type="pct"/>
          <w:tcBorders>
            <w:bottom w:val="single" w:sz="8" w:space="0" w:color="auto"/>
          </w:tcBorders>
          <w:vAlign w:val="center"/>
        </w:tcPr>
        <w:p w14:paraId="3F8AAD63" w14:textId="77777777" w:rsidR="00A22228" w:rsidRPr="00A22228" w:rsidRDefault="009015EF" w:rsidP="004F11A5">
          <w:pPr>
            <w:spacing w:after="100" w:afterAutospacing="1" w:line="360" w:lineRule="auto"/>
            <w:ind w:left="-113"/>
            <w:rPr>
              <w:rFonts w:ascii="Arial" w:hAnsi="Arial" w:cs="Arial"/>
              <w:sz w:val="20"/>
              <w:szCs w:val="20"/>
            </w:rPr>
          </w:pPr>
          <w:r w:rsidRPr="009015EF">
            <w:rPr>
              <w:rFonts w:ascii="Arial" w:hAnsi="Arial" w:cs="Arial"/>
              <w:sz w:val="20"/>
              <w:szCs w:val="20"/>
            </w:rPr>
            <w:t>Subject Screening and Enrollment Log</w:t>
          </w:r>
        </w:p>
      </w:tc>
      <w:tc>
        <w:tcPr>
          <w:tcW w:w="1631" w:type="pct"/>
          <w:tcBorders>
            <w:bottom w:val="single" w:sz="8" w:space="0" w:color="auto"/>
          </w:tcBorders>
          <w:vAlign w:val="center"/>
        </w:tcPr>
        <w:p w14:paraId="462A8B20" w14:textId="68CA5377" w:rsidR="00A22228" w:rsidRPr="003B402B" w:rsidRDefault="00AD31AA" w:rsidP="00A22228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  <w:r>
            <w:rPr>
              <w:rFonts w:ascii="Arial" w:hAnsi="Arial" w:cs="Arial"/>
              <w:noProof/>
              <w:snapToGrid w:val="0"/>
              <w:sz w:val="20"/>
              <w:szCs w:val="20"/>
            </w:rPr>
            <w:t>Page ___ of ___</w:t>
          </w:r>
        </w:p>
      </w:tc>
    </w:tr>
  </w:tbl>
  <w:p w14:paraId="4672DF3A" w14:textId="77777777" w:rsidR="001B6B7C" w:rsidRPr="003B402B" w:rsidRDefault="001B6B7C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680EE8"/>
    <w:multiLevelType w:val="multilevel"/>
    <w:tmpl w:val="8090B81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09"/>
    <w:rsid w:val="00001009"/>
    <w:rsid w:val="00012F33"/>
    <w:rsid w:val="000218A8"/>
    <w:rsid w:val="0003032A"/>
    <w:rsid w:val="00032225"/>
    <w:rsid w:val="00032856"/>
    <w:rsid w:val="000341A2"/>
    <w:rsid w:val="00036190"/>
    <w:rsid w:val="00044D20"/>
    <w:rsid w:val="0004508F"/>
    <w:rsid w:val="00046D5A"/>
    <w:rsid w:val="00054DF2"/>
    <w:rsid w:val="00055D02"/>
    <w:rsid w:val="00072055"/>
    <w:rsid w:val="00094E1A"/>
    <w:rsid w:val="000959B3"/>
    <w:rsid w:val="000A5562"/>
    <w:rsid w:val="000A67BA"/>
    <w:rsid w:val="000B1011"/>
    <w:rsid w:val="000C0F3E"/>
    <w:rsid w:val="000C2523"/>
    <w:rsid w:val="000E72F4"/>
    <w:rsid w:val="000E7ED7"/>
    <w:rsid w:val="000F1C85"/>
    <w:rsid w:val="000F4B99"/>
    <w:rsid w:val="000F7785"/>
    <w:rsid w:val="00100228"/>
    <w:rsid w:val="001038A8"/>
    <w:rsid w:val="0010669E"/>
    <w:rsid w:val="00112969"/>
    <w:rsid w:val="001153CE"/>
    <w:rsid w:val="001235F5"/>
    <w:rsid w:val="00135627"/>
    <w:rsid w:val="001402CD"/>
    <w:rsid w:val="00143F78"/>
    <w:rsid w:val="001514D7"/>
    <w:rsid w:val="00163D28"/>
    <w:rsid w:val="0016681E"/>
    <w:rsid w:val="00172AB5"/>
    <w:rsid w:val="0018531E"/>
    <w:rsid w:val="001A2567"/>
    <w:rsid w:val="001A2E28"/>
    <w:rsid w:val="001A40A6"/>
    <w:rsid w:val="001A79B2"/>
    <w:rsid w:val="001B6B7C"/>
    <w:rsid w:val="001C7F78"/>
    <w:rsid w:val="001D2894"/>
    <w:rsid w:val="001E65DB"/>
    <w:rsid w:val="001F604B"/>
    <w:rsid w:val="00212296"/>
    <w:rsid w:val="00216963"/>
    <w:rsid w:val="002339B5"/>
    <w:rsid w:val="00234637"/>
    <w:rsid w:val="00240423"/>
    <w:rsid w:val="002603E7"/>
    <w:rsid w:val="0028191C"/>
    <w:rsid w:val="00296DD7"/>
    <w:rsid w:val="002B249F"/>
    <w:rsid w:val="002B2EC4"/>
    <w:rsid w:val="002D16A7"/>
    <w:rsid w:val="002D47C8"/>
    <w:rsid w:val="002E5969"/>
    <w:rsid w:val="00312E6E"/>
    <w:rsid w:val="00314E21"/>
    <w:rsid w:val="003217B7"/>
    <w:rsid w:val="00324B0B"/>
    <w:rsid w:val="00326452"/>
    <w:rsid w:val="003434C2"/>
    <w:rsid w:val="003457B6"/>
    <w:rsid w:val="00361C9B"/>
    <w:rsid w:val="00390AB8"/>
    <w:rsid w:val="00391108"/>
    <w:rsid w:val="00396AC8"/>
    <w:rsid w:val="00397047"/>
    <w:rsid w:val="00397E34"/>
    <w:rsid w:val="003A0670"/>
    <w:rsid w:val="003A0BED"/>
    <w:rsid w:val="003B402B"/>
    <w:rsid w:val="003D2FFF"/>
    <w:rsid w:val="003D6DDE"/>
    <w:rsid w:val="003E2BE6"/>
    <w:rsid w:val="003E4D1B"/>
    <w:rsid w:val="00404734"/>
    <w:rsid w:val="004209CD"/>
    <w:rsid w:val="0047239C"/>
    <w:rsid w:val="004759DE"/>
    <w:rsid w:val="00480D54"/>
    <w:rsid w:val="00481F18"/>
    <w:rsid w:val="004863FF"/>
    <w:rsid w:val="004B04A1"/>
    <w:rsid w:val="004B082E"/>
    <w:rsid w:val="004B276B"/>
    <w:rsid w:val="004D3982"/>
    <w:rsid w:val="004E3DE6"/>
    <w:rsid w:val="004F1116"/>
    <w:rsid w:val="004F11A5"/>
    <w:rsid w:val="005008FE"/>
    <w:rsid w:val="00511B13"/>
    <w:rsid w:val="00537FD9"/>
    <w:rsid w:val="00547D3A"/>
    <w:rsid w:val="00555D20"/>
    <w:rsid w:val="00560579"/>
    <w:rsid w:val="00561363"/>
    <w:rsid w:val="0056235A"/>
    <w:rsid w:val="00571A01"/>
    <w:rsid w:val="005823CB"/>
    <w:rsid w:val="005A1EA6"/>
    <w:rsid w:val="005D5BCE"/>
    <w:rsid w:val="005E02C9"/>
    <w:rsid w:val="005F0E0D"/>
    <w:rsid w:val="005F1CBC"/>
    <w:rsid w:val="005F53F3"/>
    <w:rsid w:val="00621010"/>
    <w:rsid w:val="00626646"/>
    <w:rsid w:val="0063087F"/>
    <w:rsid w:val="00631429"/>
    <w:rsid w:val="00640A41"/>
    <w:rsid w:val="0066463D"/>
    <w:rsid w:val="006745BC"/>
    <w:rsid w:val="0069246B"/>
    <w:rsid w:val="006B047F"/>
    <w:rsid w:val="006D67E6"/>
    <w:rsid w:val="006F60D0"/>
    <w:rsid w:val="00705CBD"/>
    <w:rsid w:val="00735B0D"/>
    <w:rsid w:val="00765215"/>
    <w:rsid w:val="00767FCF"/>
    <w:rsid w:val="00776C11"/>
    <w:rsid w:val="00782F02"/>
    <w:rsid w:val="007A5363"/>
    <w:rsid w:val="007D1D52"/>
    <w:rsid w:val="007D46ED"/>
    <w:rsid w:val="007D4EAD"/>
    <w:rsid w:val="007D5421"/>
    <w:rsid w:val="007E2842"/>
    <w:rsid w:val="007F0216"/>
    <w:rsid w:val="00805160"/>
    <w:rsid w:val="00813772"/>
    <w:rsid w:val="0081757B"/>
    <w:rsid w:val="00824962"/>
    <w:rsid w:val="00835EE3"/>
    <w:rsid w:val="00860A59"/>
    <w:rsid w:val="00876272"/>
    <w:rsid w:val="00876887"/>
    <w:rsid w:val="00881AA9"/>
    <w:rsid w:val="00881AF8"/>
    <w:rsid w:val="008831D5"/>
    <w:rsid w:val="00884C4F"/>
    <w:rsid w:val="00891481"/>
    <w:rsid w:val="00892319"/>
    <w:rsid w:val="00893084"/>
    <w:rsid w:val="00895310"/>
    <w:rsid w:val="00896556"/>
    <w:rsid w:val="008A7622"/>
    <w:rsid w:val="008B3CA4"/>
    <w:rsid w:val="008E70CD"/>
    <w:rsid w:val="008F6D93"/>
    <w:rsid w:val="009015EF"/>
    <w:rsid w:val="0090223C"/>
    <w:rsid w:val="0091504A"/>
    <w:rsid w:val="0092776C"/>
    <w:rsid w:val="00931E3F"/>
    <w:rsid w:val="009377B5"/>
    <w:rsid w:val="00941C3B"/>
    <w:rsid w:val="009848EF"/>
    <w:rsid w:val="00984950"/>
    <w:rsid w:val="0099575E"/>
    <w:rsid w:val="009B45C1"/>
    <w:rsid w:val="009E78E2"/>
    <w:rsid w:val="00A10525"/>
    <w:rsid w:val="00A22228"/>
    <w:rsid w:val="00A22C57"/>
    <w:rsid w:val="00A32B1C"/>
    <w:rsid w:val="00A34FE0"/>
    <w:rsid w:val="00A3604D"/>
    <w:rsid w:val="00A36D07"/>
    <w:rsid w:val="00A54EE9"/>
    <w:rsid w:val="00A62977"/>
    <w:rsid w:val="00AA00DB"/>
    <w:rsid w:val="00AA322A"/>
    <w:rsid w:val="00AB06CF"/>
    <w:rsid w:val="00AB361D"/>
    <w:rsid w:val="00AB4454"/>
    <w:rsid w:val="00AB4F52"/>
    <w:rsid w:val="00AB526A"/>
    <w:rsid w:val="00AD31AA"/>
    <w:rsid w:val="00AE4E14"/>
    <w:rsid w:val="00AF4EFE"/>
    <w:rsid w:val="00B07FE5"/>
    <w:rsid w:val="00B167F1"/>
    <w:rsid w:val="00B16D17"/>
    <w:rsid w:val="00B261DD"/>
    <w:rsid w:val="00B30372"/>
    <w:rsid w:val="00B30F29"/>
    <w:rsid w:val="00B30F62"/>
    <w:rsid w:val="00B3224B"/>
    <w:rsid w:val="00B423DE"/>
    <w:rsid w:val="00B562F1"/>
    <w:rsid w:val="00B72363"/>
    <w:rsid w:val="00B7455A"/>
    <w:rsid w:val="00B74628"/>
    <w:rsid w:val="00B8158A"/>
    <w:rsid w:val="00BB3B21"/>
    <w:rsid w:val="00BC3C22"/>
    <w:rsid w:val="00BD19C4"/>
    <w:rsid w:val="00BD3962"/>
    <w:rsid w:val="00BE007D"/>
    <w:rsid w:val="00BF0D6D"/>
    <w:rsid w:val="00BF3B60"/>
    <w:rsid w:val="00C01465"/>
    <w:rsid w:val="00C373DC"/>
    <w:rsid w:val="00C676D1"/>
    <w:rsid w:val="00C85913"/>
    <w:rsid w:val="00C90C95"/>
    <w:rsid w:val="00C92BE4"/>
    <w:rsid w:val="00C96C34"/>
    <w:rsid w:val="00C97A65"/>
    <w:rsid w:val="00CA0C81"/>
    <w:rsid w:val="00CC5CB2"/>
    <w:rsid w:val="00CD7751"/>
    <w:rsid w:val="00CF60FD"/>
    <w:rsid w:val="00D161EC"/>
    <w:rsid w:val="00D17159"/>
    <w:rsid w:val="00D233F8"/>
    <w:rsid w:val="00D23FA0"/>
    <w:rsid w:val="00D34700"/>
    <w:rsid w:val="00D7795D"/>
    <w:rsid w:val="00D84819"/>
    <w:rsid w:val="00D91933"/>
    <w:rsid w:val="00D932A6"/>
    <w:rsid w:val="00DB147D"/>
    <w:rsid w:val="00DC25C0"/>
    <w:rsid w:val="00DE6F30"/>
    <w:rsid w:val="00E065CD"/>
    <w:rsid w:val="00E11D77"/>
    <w:rsid w:val="00E27723"/>
    <w:rsid w:val="00E31539"/>
    <w:rsid w:val="00E31C12"/>
    <w:rsid w:val="00E45B70"/>
    <w:rsid w:val="00E60590"/>
    <w:rsid w:val="00E62347"/>
    <w:rsid w:val="00E70F75"/>
    <w:rsid w:val="00E7447F"/>
    <w:rsid w:val="00E764D7"/>
    <w:rsid w:val="00E84AD7"/>
    <w:rsid w:val="00EA4A5E"/>
    <w:rsid w:val="00EB012A"/>
    <w:rsid w:val="00EB4D1A"/>
    <w:rsid w:val="00EB6CD2"/>
    <w:rsid w:val="00EC2A94"/>
    <w:rsid w:val="00EF549F"/>
    <w:rsid w:val="00F23DC0"/>
    <w:rsid w:val="00F53968"/>
    <w:rsid w:val="00F6314C"/>
    <w:rsid w:val="00F70E9C"/>
    <w:rsid w:val="00F72EDA"/>
    <w:rsid w:val="00F73D41"/>
    <w:rsid w:val="00F75598"/>
    <w:rsid w:val="00F83A16"/>
    <w:rsid w:val="00F944E1"/>
    <w:rsid w:val="00F94C45"/>
    <w:rsid w:val="00FA6C08"/>
    <w:rsid w:val="00FA7DC7"/>
    <w:rsid w:val="00FC2102"/>
    <w:rsid w:val="00FC664A"/>
    <w:rsid w:val="00FE2599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2D81D"/>
  <w15:docId w15:val="{1BDD2B80-F77E-4A0F-9109-4790A8AF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  <w:style w:type="paragraph" w:customStyle="1" w:styleId="Default">
    <w:name w:val="Default"/>
    <w:rsid w:val="00884C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A728-F59A-41F1-8347-6209F60F00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FD110A-E00F-439F-BE22-4C0305464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A2A5F-6214-4944-926D-2A1C4641A24E}"/>
</file>

<file path=customXml/itemProps4.xml><?xml version="1.0" encoding="utf-8"?>
<ds:datastoreItem xmlns:ds="http://schemas.openxmlformats.org/officeDocument/2006/customXml" ds:itemID="{3C9172BE-5F04-4355-AF5C-EC5E10B4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creator>Quintiles</dc:creator>
  <cp:lastModifiedBy>Zhang, Tarzan</cp:lastModifiedBy>
  <cp:revision>20</cp:revision>
  <cp:lastPrinted>2008-10-03T14:55:00Z</cp:lastPrinted>
  <dcterms:created xsi:type="dcterms:W3CDTF">2020-01-12T06:21:00Z</dcterms:created>
  <dcterms:modified xsi:type="dcterms:W3CDTF">2022-09-22T02:01:00Z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0x010100BE41907F4F0C3C44AB2E268943C7AE8B</vt:lpwstr>
  </property>
</Properties>
</file>