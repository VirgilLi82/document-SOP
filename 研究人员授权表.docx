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080E" w14:textId="06DC3615" w:rsidR="005C682D" w:rsidRDefault="005C682D">
      <w:pPr>
        <w:rPr>
          <w:rFonts w:ascii="Arial" w:hAnsi="Arial" w:cs="Arial"/>
          <w:color w:val="C00000"/>
        </w:rPr>
      </w:pPr>
    </w:p>
    <w:p w14:paraId="0FA0E8A4" w14:textId="77777777" w:rsidR="00217C9C" w:rsidRPr="0014516E" w:rsidRDefault="00217C9C" w:rsidP="00217C9C">
      <w:pPr>
        <w:pStyle w:val="BodyText"/>
        <w:tabs>
          <w:tab w:val="right" w:pos="16018"/>
        </w:tabs>
        <w:spacing w:after="60"/>
        <w:ind w:left="0" w:right="96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14516E">
        <w:rPr>
          <w:rFonts w:ascii="Arial" w:hAnsi="Arial" w:cs="Arial"/>
          <w:b/>
          <w:color w:val="0070C0"/>
          <w:sz w:val="28"/>
          <w:szCs w:val="28"/>
        </w:rPr>
        <w:t>1. Study Details</w:t>
      </w:r>
    </w:p>
    <w:p w14:paraId="2B099041" w14:textId="77777777" w:rsidR="00217C9C" w:rsidRPr="0014516E" w:rsidRDefault="00217C9C" w:rsidP="00217C9C">
      <w:pPr>
        <w:pStyle w:val="BodyText"/>
        <w:ind w:left="0" w:right="103"/>
        <w:jc w:val="left"/>
        <w:rPr>
          <w:rFonts w:ascii="Arial" w:hAnsi="Arial" w:cs="Arial"/>
          <w:b/>
          <w:sz w:val="24"/>
          <w:szCs w:val="24"/>
        </w:rPr>
      </w:pPr>
    </w:p>
    <w:tbl>
      <w:tblPr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4555"/>
        <w:gridCol w:w="2423"/>
        <w:gridCol w:w="5701"/>
      </w:tblGrid>
      <w:tr w:rsidR="00217C9C" w:rsidRPr="0014516E" w14:paraId="0A2BDB79" w14:textId="77777777" w:rsidTr="00AF7681">
        <w:trPr>
          <w:trHeight w:val="448"/>
        </w:trPr>
        <w:tc>
          <w:tcPr>
            <w:tcW w:w="2630" w:type="dxa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FDBB1" w14:textId="7FEBD984" w:rsidR="00217C9C" w:rsidRPr="0014516E" w:rsidRDefault="00112E1C" w:rsidP="00AF76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Client</w:t>
            </w:r>
            <w:r w:rsidR="00217C9C" w:rsidRPr="0014516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55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CBD31F" w14:textId="1572EC2E" w:rsidR="00217C9C" w:rsidRPr="006F3479" w:rsidRDefault="00635B69" w:rsidP="00B25CCA">
            <w:pPr>
              <w:ind w:right="72"/>
              <w:rPr>
                <w:rFonts w:ascii="Arial" w:hAnsi="Arial" w:cs="Arial"/>
                <w:color w:val="FF0000"/>
              </w:rPr>
            </w:pPr>
            <w:r>
              <w:t>Chugai Pharmaceutical Co., Ltd.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6A6EFA1E" w14:textId="77777777" w:rsidR="00217C9C" w:rsidRPr="0014516E" w:rsidRDefault="00217C9C" w:rsidP="00AF7681">
            <w:pPr>
              <w:rPr>
                <w:rFonts w:ascii="Arial" w:hAnsi="Arial" w:cs="Arial"/>
                <w:b/>
              </w:rPr>
            </w:pPr>
            <w:r w:rsidRPr="0014516E">
              <w:rPr>
                <w:rFonts w:ascii="Arial" w:hAnsi="Arial" w:cs="Arial"/>
                <w:b/>
              </w:rPr>
              <w:t>Principal Investigator:</w:t>
            </w:r>
          </w:p>
        </w:tc>
        <w:tc>
          <w:tcPr>
            <w:tcW w:w="5701" w:type="dxa"/>
            <w:vAlign w:val="center"/>
          </w:tcPr>
          <w:p w14:paraId="3E7E3108" w14:textId="77777777" w:rsidR="00217C9C" w:rsidRPr="006F3479" w:rsidRDefault="00217C9C" w:rsidP="00AF7681">
            <w:pPr>
              <w:ind w:left="702" w:right="72" w:hanging="668"/>
              <w:rPr>
                <w:rFonts w:ascii="Arial" w:hAnsi="Arial" w:cs="Arial"/>
                <w:color w:val="FF0000"/>
              </w:rPr>
            </w:pPr>
            <w:r w:rsidRPr="006F3479">
              <w:rPr>
                <w:rFonts w:ascii="Arial" w:hAnsi="Arial" w:cs="Arial"/>
                <w:color w:val="FF000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F3479">
              <w:rPr>
                <w:rFonts w:ascii="Arial" w:hAnsi="Arial" w:cs="Arial"/>
                <w:color w:val="FF0000"/>
              </w:rPr>
              <w:instrText xml:space="preserve"> FORMTEXT </w:instrText>
            </w:r>
            <w:r w:rsidRPr="006F3479">
              <w:rPr>
                <w:rFonts w:ascii="Arial" w:hAnsi="Arial" w:cs="Arial"/>
                <w:color w:val="FF0000"/>
              </w:rPr>
            </w:r>
            <w:r w:rsidRPr="006F3479">
              <w:rPr>
                <w:rFonts w:ascii="Arial" w:hAnsi="Arial" w:cs="Arial"/>
                <w:color w:val="FF0000"/>
              </w:rPr>
              <w:fldChar w:fldCharType="separate"/>
            </w:r>
            <w:r w:rsidRPr="006F3479">
              <w:rPr>
                <w:rFonts w:ascii="Arial" w:hAnsi="Arial" w:cs="Arial"/>
                <w:color w:val="FF0000"/>
              </w:rPr>
              <w:t> </w:t>
            </w:r>
            <w:r w:rsidRPr="006F3479">
              <w:rPr>
                <w:rFonts w:ascii="Arial" w:hAnsi="Arial" w:cs="Arial"/>
                <w:color w:val="FF0000"/>
              </w:rPr>
              <w:t> </w:t>
            </w:r>
            <w:r w:rsidRPr="006F3479">
              <w:rPr>
                <w:rFonts w:ascii="Arial" w:hAnsi="Arial" w:cs="Arial"/>
                <w:color w:val="FF0000"/>
              </w:rPr>
              <w:t> </w:t>
            </w:r>
            <w:r w:rsidRPr="006F3479">
              <w:rPr>
                <w:rFonts w:ascii="Arial" w:hAnsi="Arial" w:cs="Arial"/>
                <w:color w:val="FF0000"/>
              </w:rPr>
              <w:t> </w:t>
            </w:r>
            <w:r w:rsidRPr="006F3479">
              <w:rPr>
                <w:rFonts w:ascii="Arial" w:hAnsi="Arial" w:cs="Arial"/>
                <w:color w:val="FF0000"/>
              </w:rPr>
              <w:t> </w:t>
            </w:r>
            <w:r w:rsidRPr="006F3479">
              <w:rPr>
                <w:rFonts w:ascii="Arial" w:hAnsi="Arial" w:cs="Arial"/>
                <w:color w:val="FF0000"/>
              </w:rPr>
              <w:fldChar w:fldCharType="end"/>
            </w:r>
          </w:p>
        </w:tc>
      </w:tr>
      <w:tr w:rsidR="00217C9C" w:rsidRPr="0014516E" w14:paraId="7BDED1AC" w14:textId="77777777" w:rsidTr="00AF7681">
        <w:trPr>
          <w:trHeight w:val="499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F6315" w14:textId="77777777" w:rsidR="00217C9C" w:rsidRPr="0014516E" w:rsidRDefault="00217C9C" w:rsidP="00AF7681">
            <w:pPr>
              <w:rPr>
                <w:rFonts w:ascii="Arial" w:hAnsi="Arial" w:cs="Arial"/>
                <w:b/>
              </w:rPr>
            </w:pPr>
            <w:r w:rsidRPr="0014516E">
              <w:rPr>
                <w:rFonts w:ascii="Arial" w:hAnsi="Arial" w:cs="Arial"/>
                <w:b/>
              </w:rPr>
              <w:t>Protocol</w:t>
            </w:r>
            <w:r>
              <w:rPr>
                <w:rFonts w:ascii="Arial" w:hAnsi="Arial" w:cs="Arial"/>
                <w:b/>
              </w:rPr>
              <w:t xml:space="preserve"> Number</w:t>
            </w:r>
            <w:r w:rsidRPr="0014516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D90A53" w14:textId="5766AFF4" w:rsidR="00217C9C" w:rsidRPr="007D2AE5" w:rsidRDefault="007D2AE5" w:rsidP="007D2AE5">
            <w:r>
              <w:t>EDR2201CN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DE900" w14:textId="77777777" w:rsidR="00217C9C" w:rsidRPr="0014516E" w:rsidRDefault="00217C9C" w:rsidP="00AF7681">
            <w:pPr>
              <w:rPr>
                <w:rFonts w:ascii="Arial" w:hAnsi="Arial" w:cs="Arial"/>
                <w:b/>
              </w:rPr>
            </w:pPr>
            <w:r w:rsidRPr="0014516E">
              <w:rPr>
                <w:rFonts w:ascii="Arial" w:hAnsi="Arial" w:cs="Arial"/>
                <w:b/>
              </w:rPr>
              <w:t>Site Number: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461F" w14:textId="5DA43D35" w:rsidR="00217C9C" w:rsidRPr="006F3479" w:rsidRDefault="00273A32" w:rsidP="00AF7681">
            <w:pPr>
              <w:ind w:left="702" w:right="72" w:hanging="66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51" behindDoc="0" locked="0" layoutInCell="1" allowOverlap="1" wp14:anchorId="7BE327D4" wp14:editId="745DF56C">
                      <wp:simplePos x="0" y="0"/>
                      <wp:positionH relativeFrom="column">
                        <wp:posOffset>-734060</wp:posOffset>
                      </wp:positionH>
                      <wp:positionV relativeFrom="paragraph">
                        <wp:posOffset>119380</wp:posOffset>
                      </wp:positionV>
                      <wp:extent cx="2799080" cy="942340"/>
                      <wp:effectExtent l="19050" t="19050" r="20320" b="124460"/>
                      <wp:wrapNone/>
                      <wp:docPr id="29" name="Speech Bubble: 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9080" cy="942340"/>
                              </a:xfrm>
                              <a:prstGeom prst="wedgeEllipseCallou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7803ED" w14:textId="77777777" w:rsidR="00273A32" w:rsidRPr="005C682D" w:rsidRDefault="00273A32" w:rsidP="00273A32">
                                  <w:pPr>
                                    <w:jc w:val="center"/>
                                    <w:rPr>
                                      <w:rFonts w:ascii="宋体" w:hAnsi="宋体" w:cs="宋体"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PI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>填写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: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>启动会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日期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327D4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Speech Bubble: Oval 29" o:spid="_x0000_s1026" type="#_x0000_t63" style="position:absolute;left:0;text-align:left;margin-left:-57.8pt;margin-top:9.4pt;width:220.4pt;height:74.2pt;z-index:2516664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" adj="6300,24300" fillcolor="#4f81bd [3204]" stroked="f" strokeweight="2pt">
                      <v:textbox>
                        <w:txbxContent>
                          <w:p w14:paraId="127803ED" w14:textId="77777777" w:rsidR="00273A32" w:rsidRPr="005C682D" w:rsidRDefault="00273A32" w:rsidP="00273A32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PI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启动会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日期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C9C" w:rsidRPr="006F3479">
              <w:rPr>
                <w:rFonts w:ascii="Arial" w:hAnsi="Arial" w:cs="Arial"/>
                <w:color w:val="FF000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217C9C" w:rsidRPr="006F3479">
              <w:rPr>
                <w:rFonts w:ascii="Arial" w:hAnsi="Arial" w:cs="Arial"/>
                <w:color w:val="FF0000"/>
              </w:rPr>
              <w:instrText xml:space="preserve"> FORMTEXT </w:instrText>
            </w:r>
            <w:r w:rsidR="00217C9C" w:rsidRPr="006F3479">
              <w:rPr>
                <w:rFonts w:ascii="Arial" w:hAnsi="Arial" w:cs="Arial"/>
                <w:color w:val="FF0000"/>
              </w:rPr>
            </w:r>
            <w:r w:rsidR="00217C9C" w:rsidRPr="006F3479">
              <w:rPr>
                <w:rFonts w:ascii="Arial" w:hAnsi="Arial" w:cs="Arial"/>
                <w:color w:val="FF0000"/>
              </w:rPr>
              <w:fldChar w:fldCharType="separate"/>
            </w:r>
            <w:r w:rsidR="00217C9C" w:rsidRPr="006F3479">
              <w:rPr>
                <w:rFonts w:ascii="Arial" w:hAnsi="Arial" w:cs="Arial"/>
                <w:color w:val="FF0000"/>
              </w:rPr>
              <w:t> </w:t>
            </w:r>
            <w:r w:rsidR="00217C9C" w:rsidRPr="006F3479">
              <w:rPr>
                <w:rFonts w:ascii="Arial" w:hAnsi="Arial" w:cs="Arial"/>
                <w:color w:val="FF0000"/>
              </w:rPr>
              <w:t> </w:t>
            </w:r>
            <w:r w:rsidR="00217C9C" w:rsidRPr="006F3479">
              <w:rPr>
                <w:rFonts w:ascii="Arial" w:hAnsi="Arial" w:cs="Arial"/>
                <w:color w:val="FF0000"/>
              </w:rPr>
              <w:t> </w:t>
            </w:r>
            <w:r w:rsidR="00217C9C" w:rsidRPr="006F3479">
              <w:rPr>
                <w:rFonts w:ascii="Arial" w:hAnsi="Arial" w:cs="Arial"/>
                <w:color w:val="FF0000"/>
              </w:rPr>
              <w:t> </w:t>
            </w:r>
            <w:r w:rsidR="00217C9C" w:rsidRPr="006F3479">
              <w:rPr>
                <w:rFonts w:ascii="Arial" w:hAnsi="Arial" w:cs="Arial"/>
                <w:color w:val="FF0000"/>
              </w:rPr>
              <w:t> </w:t>
            </w:r>
            <w:r w:rsidR="00217C9C" w:rsidRPr="006F3479">
              <w:rPr>
                <w:rFonts w:ascii="Arial" w:hAnsi="Arial" w:cs="Arial"/>
                <w:color w:val="FF0000"/>
              </w:rPr>
              <w:fldChar w:fldCharType="end"/>
            </w:r>
          </w:p>
        </w:tc>
      </w:tr>
    </w:tbl>
    <w:p w14:paraId="2E1EBF74" w14:textId="02113B9B" w:rsidR="00217C9C" w:rsidRPr="00D92B23" w:rsidRDefault="00217C9C" w:rsidP="00217C9C">
      <w:pPr>
        <w:pStyle w:val="BodyText"/>
        <w:ind w:left="0" w:right="103"/>
        <w:jc w:val="center"/>
        <w:rPr>
          <w:rFonts w:ascii="Arial" w:hAnsi="Arial" w:cs="Arial"/>
          <w:b/>
          <w:sz w:val="28"/>
          <w:szCs w:val="56"/>
        </w:rPr>
      </w:pPr>
    </w:p>
    <w:p w14:paraId="6CA3844E" w14:textId="0F702E13" w:rsidR="00217C9C" w:rsidRPr="0014516E" w:rsidRDefault="00217C9C" w:rsidP="00217C9C">
      <w:pPr>
        <w:pStyle w:val="BodyText"/>
        <w:ind w:left="0" w:right="103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14516E">
        <w:rPr>
          <w:rFonts w:ascii="Arial" w:hAnsi="Arial" w:cs="Arial"/>
          <w:b/>
          <w:color w:val="0070C0"/>
          <w:sz w:val="28"/>
          <w:szCs w:val="28"/>
        </w:rPr>
        <w:t>2. Site Initiation Visit</w:t>
      </w:r>
    </w:p>
    <w:p w14:paraId="581782E5" w14:textId="77777777" w:rsidR="00217C9C" w:rsidRPr="0014516E" w:rsidRDefault="00217C9C" w:rsidP="00217C9C">
      <w:pPr>
        <w:pStyle w:val="BodyText"/>
        <w:ind w:left="0" w:right="103"/>
        <w:jc w:val="left"/>
        <w:rPr>
          <w:rFonts w:ascii="Arial" w:hAnsi="Arial" w:cs="Arial"/>
          <w:sz w:val="22"/>
          <w:szCs w:val="22"/>
        </w:rPr>
      </w:pPr>
    </w:p>
    <w:p w14:paraId="19056E06" w14:textId="0FFC86A3" w:rsidR="00217C9C" w:rsidRPr="0014516E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sz w:val="22"/>
          <w:szCs w:val="22"/>
        </w:rPr>
      </w:pPr>
      <w:r w:rsidRPr="0014516E">
        <w:rPr>
          <w:rFonts w:ascii="Arial" w:hAnsi="Arial" w:cs="Arial"/>
          <w:sz w:val="22"/>
          <w:szCs w:val="22"/>
        </w:rPr>
        <w:t xml:space="preserve">As the Principal Investigator (PI) for the above-cited </w:t>
      </w:r>
      <w:r>
        <w:rPr>
          <w:rFonts w:ascii="Arial" w:hAnsi="Arial" w:cs="Arial"/>
          <w:sz w:val="22"/>
          <w:szCs w:val="22"/>
        </w:rPr>
        <w:t>protocol</w:t>
      </w:r>
      <w:r w:rsidRPr="0014516E">
        <w:rPr>
          <w:rFonts w:ascii="Arial" w:hAnsi="Arial" w:cs="Arial"/>
          <w:sz w:val="22"/>
          <w:szCs w:val="22"/>
        </w:rPr>
        <w:t xml:space="preserve">, I have authorized the following staff to assume the </w:t>
      </w:r>
      <w:r w:rsidRPr="000C49C3">
        <w:rPr>
          <w:rFonts w:ascii="Arial" w:hAnsi="Arial" w:cs="Arial"/>
          <w:sz w:val="22"/>
          <w:szCs w:val="22"/>
        </w:rPr>
        <w:t xml:space="preserve">indicated study tasks, for which they </w:t>
      </w:r>
      <w:r w:rsidRPr="0014516E">
        <w:rPr>
          <w:rFonts w:ascii="Arial" w:hAnsi="Arial" w:cs="Arial"/>
          <w:sz w:val="22"/>
          <w:szCs w:val="22"/>
        </w:rPr>
        <w:t xml:space="preserve">are qualified by training, </w:t>
      </w:r>
      <w:proofErr w:type="gramStart"/>
      <w:r w:rsidRPr="0014516E">
        <w:rPr>
          <w:rFonts w:ascii="Arial" w:hAnsi="Arial" w:cs="Arial"/>
          <w:sz w:val="22"/>
          <w:szCs w:val="22"/>
        </w:rPr>
        <w:t>education</w:t>
      </w:r>
      <w:proofErr w:type="gramEnd"/>
      <w:r w:rsidRPr="0014516E">
        <w:rPr>
          <w:rFonts w:ascii="Arial" w:hAnsi="Arial" w:cs="Arial"/>
          <w:sz w:val="22"/>
          <w:szCs w:val="22"/>
        </w:rPr>
        <w:t xml:space="preserve"> and experience, </w:t>
      </w:r>
      <w:r w:rsidRPr="00691B3C">
        <w:rPr>
          <w:rFonts w:ascii="Arial" w:hAnsi="Arial" w:cs="Arial"/>
          <w:sz w:val="22"/>
          <w:szCs w:val="22"/>
        </w:rPr>
        <w:t>during the Site Initiation Visit</w:t>
      </w:r>
      <w:r w:rsidR="00D379EC">
        <w:rPr>
          <w:rFonts w:ascii="Arial" w:hAnsi="Arial" w:cs="Arial"/>
          <w:sz w:val="22"/>
          <w:szCs w:val="22"/>
        </w:rPr>
        <w:t xml:space="preserve"> (SIV)</w:t>
      </w:r>
      <w:r w:rsidRPr="00691B3C">
        <w:rPr>
          <w:rFonts w:ascii="Arial" w:hAnsi="Arial" w:cs="Arial"/>
          <w:sz w:val="22"/>
          <w:szCs w:val="22"/>
        </w:rPr>
        <w:t xml:space="preserve"> dated</w:t>
      </w:r>
      <w:r w:rsidRPr="0014516E">
        <w:rPr>
          <w:rFonts w:ascii="Arial" w:hAnsi="Arial" w:cs="Arial"/>
          <w:sz w:val="22"/>
          <w:szCs w:val="22"/>
        </w:rPr>
        <w:t xml:space="preserve"> ______________________.</w:t>
      </w:r>
    </w:p>
    <w:p w14:paraId="005AA610" w14:textId="77777777" w:rsidR="00217C9C" w:rsidRPr="0014516E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sz w:val="16"/>
          <w:szCs w:val="16"/>
        </w:rPr>
      </w:pPr>
    </w:p>
    <w:p w14:paraId="30A16B09" w14:textId="5E349EB4" w:rsidR="00217C9C" w:rsidRDefault="005C682D" w:rsidP="00217C9C">
      <w:pPr>
        <w:pStyle w:val="BodyText"/>
        <w:spacing w:line="360" w:lineRule="auto"/>
        <w:ind w:left="0" w:right="102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307" behindDoc="0" locked="0" layoutInCell="1" allowOverlap="1" wp14:anchorId="7299A678" wp14:editId="43BB5E39">
                <wp:simplePos x="0" y="0"/>
                <wp:positionH relativeFrom="column">
                  <wp:posOffset>5554101</wp:posOffset>
                </wp:positionH>
                <wp:positionV relativeFrom="paragraph">
                  <wp:posOffset>380414</wp:posOffset>
                </wp:positionV>
                <wp:extent cx="2799080" cy="942340"/>
                <wp:effectExtent l="19050" t="19050" r="20320" b="124460"/>
                <wp:wrapNone/>
                <wp:docPr id="11" name="Speech Bubble: 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80" cy="942340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71223" w14:textId="55289E3D" w:rsidR="005C682D" w:rsidRPr="005C682D" w:rsidRDefault="00273A32" w:rsidP="005C682D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：</w:t>
                            </w:r>
                            <w:r w:rsidR="005C682D">
                              <w:rPr>
                                <w:sz w:val="32"/>
                                <w:szCs w:val="32"/>
                                <w:lang w:eastAsia="zh-CN"/>
                              </w:rPr>
                              <w:t xml:space="preserve">PI </w:t>
                            </w:r>
                            <w:r w:rsidR="005C682D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签名</w:t>
                            </w:r>
                            <w:r w:rsidR="005C682D">
                              <w:rPr>
                                <w:rFonts w:ascii="宋体" w:hAnsi="宋体" w:cs="宋体" w:hint="eastAsia"/>
                                <w:sz w:val="32"/>
                                <w:szCs w:val="32"/>
                                <w:lang w:eastAsia="zh-CN"/>
                              </w:rPr>
                              <w:t>（英文中文都签一个）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A678" id="Speech Bubble: Oval 11" o:spid="_x0000_s1027" type="#_x0000_t63" style="position:absolute;left:0;text-align:left;margin-left:437.35pt;margin-top:29.95pt;width:220.4pt;height:74.2pt;z-index:251660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" adj="6300,24300" fillcolor="#4f81bd [3204]" stroked="f" strokeweight="2pt">
                <v:textbox>
                  <w:txbxContent>
                    <w:p w14:paraId="0B771223" w14:textId="55289E3D" w:rsidR="005C682D" w:rsidRPr="005C682D" w:rsidRDefault="00273A32" w:rsidP="005C682D">
                      <w:pPr>
                        <w:jc w:val="center"/>
                        <w:rPr>
                          <w:rFonts w:ascii="宋体" w:hAnsi="宋体" w:cs="宋体" w:hint="eastAsi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sz w:val="32"/>
                          <w:szCs w:val="32"/>
                          <w:lang w:eastAsia="zh-CN"/>
                        </w:rPr>
                        <w:t>PI</w:t>
                      </w:r>
                      <w:r>
                        <w:rPr>
                          <w:sz w:val="32"/>
                          <w:szCs w:val="32"/>
                          <w:lang w:eastAsia="zh-CN"/>
                        </w:rPr>
                        <w:t>填写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：</w:t>
                      </w:r>
                      <w:r w:rsidR="005C682D">
                        <w:rPr>
                          <w:sz w:val="32"/>
                          <w:szCs w:val="32"/>
                          <w:lang w:eastAsia="zh-CN"/>
                        </w:rPr>
                        <w:t xml:space="preserve">PI </w:t>
                      </w:r>
                      <w:r w:rsidR="005C682D">
                        <w:rPr>
                          <w:sz w:val="32"/>
                          <w:szCs w:val="32"/>
                          <w:lang w:eastAsia="zh-CN"/>
                        </w:rPr>
                        <w:t>签名</w:t>
                      </w:r>
                      <w:r w:rsidR="005C682D">
                        <w:rPr>
                          <w:rFonts w:ascii="宋体" w:hAnsi="宋体" w:cs="宋体" w:hint="eastAsia"/>
                          <w:sz w:val="32"/>
                          <w:szCs w:val="32"/>
                          <w:lang w:eastAsia="zh-CN"/>
                        </w:rPr>
                        <w:t>（英文中文都签一个）</w:t>
                      </w:r>
                    </w:p>
                  </w:txbxContent>
                </v:textbox>
              </v:shape>
            </w:pict>
          </mc:Fallback>
        </mc:AlternateContent>
      </w:r>
      <w:r w:rsidR="00217C9C" w:rsidRPr="0014516E">
        <w:rPr>
          <w:rFonts w:ascii="Arial" w:hAnsi="Arial" w:cs="Arial"/>
          <w:sz w:val="22"/>
          <w:szCs w:val="22"/>
        </w:rPr>
        <w:t xml:space="preserve">I understand that the delegation of </w:t>
      </w:r>
      <w:r w:rsidR="00217C9C" w:rsidRPr="000C49C3">
        <w:rPr>
          <w:rFonts w:ascii="Arial" w:hAnsi="Arial" w:cs="Arial"/>
          <w:sz w:val="22"/>
          <w:szCs w:val="22"/>
        </w:rPr>
        <w:t xml:space="preserve">these tasks in no way </w:t>
      </w:r>
      <w:r w:rsidR="00217C9C" w:rsidRPr="0014516E">
        <w:rPr>
          <w:rFonts w:ascii="Arial" w:hAnsi="Arial" w:cs="Arial"/>
          <w:sz w:val="22"/>
          <w:szCs w:val="22"/>
        </w:rPr>
        <w:t xml:space="preserve">alters my responsibilities as PI for this study as defined by </w:t>
      </w:r>
      <w:smartTag w:uri="urn:schemas-microsoft-com:office:smarttags" w:element="stockticker">
        <w:r w:rsidR="00217C9C" w:rsidRPr="0014516E">
          <w:rPr>
            <w:rFonts w:ascii="Arial" w:hAnsi="Arial" w:cs="Arial"/>
            <w:sz w:val="22"/>
            <w:szCs w:val="22"/>
          </w:rPr>
          <w:t>ICH</w:t>
        </w:r>
      </w:smartTag>
      <w:r w:rsidR="00217C9C" w:rsidRPr="0014516E">
        <w:rPr>
          <w:rFonts w:ascii="Arial" w:hAnsi="Arial" w:cs="Arial"/>
          <w:sz w:val="22"/>
          <w:szCs w:val="22"/>
        </w:rPr>
        <w:t xml:space="preserve"> GCP, applicable </w:t>
      </w:r>
      <w:r w:rsidR="00301A54" w:rsidRPr="0014516E">
        <w:rPr>
          <w:rFonts w:ascii="Arial" w:hAnsi="Arial" w:cs="Arial"/>
          <w:sz w:val="22"/>
          <w:szCs w:val="22"/>
        </w:rPr>
        <w:t>regulations,</w:t>
      </w:r>
      <w:r w:rsidR="00217C9C" w:rsidRPr="0014516E">
        <w:rPr>
          <w:rFonts w:ascii="Arial" w:hAnsi="Arial" w:cs="Arial"/>
          <w:sz w:val="22"/>
          <w:szCs w:val="22"/>
        </w:rPr>
        <w:t xml:space="preserve"> and the clinical trial agreement</w:t>
      </w:r>
      <w:r w:rsidR="00217C9C" w:rsidRPr="0014516E">
        <w:rPr>
          <w:rFonts w:ascii="Arial" w:hAnsi="Arial" w:cs="Arial"/>
          <w:color w:val="0070C0"/>
          <w:sz w:val="22"/>
          <w:szCs w:val="22"/>
        </w:rPr>
        <w:t>.</w:t>
      </w:r>
    </w:p>
    <w:p w14:paraId="3B940D17" w14:textId="0BB9FE24" w:rsidR="00217C9C" w:rsidRPr="0014516E" w:rsidRDefault="005C682D" w:rsidP="00217C9C">
      <w:pPr>
        <w:jc w:val="center"/>
        <w:rPr>
          <w:rFonts w:ascii="Arial" w:hAnsi="Arial" w:cs="Arial"/>
          <w:color w:val="00B0F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403" behindDoc="0" locked="0" layoutInCell="1" allowOverlap="1" wp14:anchorId="7EFBDB65" wp14:editId="7C546710">
                <wp:simplePos x="0" y="0"/>
                <wp:positionH relativeFrom="column">
                  <wp:posOffset>6560429</wp:posOffset>
                </wp:positionH>
                <wp:positionV relativeFrom="paragraph">
                  <wp:posOffset>960560</wp:posOffset>
                </wp:positionV>
                <wp:extent cx="2799080" cy="942340"/>
                <wp:effectExtent l="19050" t="19050" r="20320" b="124460"/>
                <wp:wrapNone/>
                <wp:docPr id="28" name="Speech Bubble: 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80" cy="942340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680E0" w14:textId="0DC90560" w:rsidR="005C682D" w:rsidRPr="005C682D" w:rsidRDefault="00273A32" w:rsidP="005C682D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PI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:</w:t>
                            </w:r>
                            <w:r w:rsidR="005C682D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启动会</w:t>
                            </w:r>
                            <w:r w:rsidR="005C682D"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日期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DB65" id="Speech Bubble: Oval 28" o:spid="_x0000_s1028" type="#_x0000_t63" style="position:absolute;left:0;text-align:left;margin-left:516.55pt;margin-top:75.65pt;width:220.4pt;height:74.2pt;z-index:251664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" adj="6300,24300" fillcolor="#4f81bd [3204]" stroked="f" strokeweight="2pt">
                <v:textbox>
                  <w:txbxContent>
                    <w:p w14:paraId="36F680E0" w14:textId="0DC90560" w:rsidR="005C682D" w:rsidRPr="005C682D" w:rsidRDefault="00273A32" w:rsidP="005C682D">
                      <w:pPr>
                        <w:jc w:val="center"/>
                        <w:rPr>
                          <w:rFonts w:ascii="宋体" w:hAnsi="宋体" w:cs="宋体" w:hint="eastAsi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PI</w:t>
                      </w:r>
                      <w:proofErr w:type="gramStart"/>
                      <w:r>
                        <w:rPr>
                          <w:sz w:val="32"/>
                          <w:szCs w:val="32"/>
                          <w:lang w:eastAsia="zh-CN"/>
                        </w:rPr>
                        <w:t>填写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:</w:t>
                      </w:r>
                      <w:r w:rsidR="005C682D">
                        <w:rPr>
                          <w:sz w:val="32"/>
                          <w:szCs w:val="32"/>
                          <w:lang w:eastAsia="zh-CN"/>
                        </w:rPr>
                        <w:t>启动会</w:t>
                      </w:r>
                      <w:r w:rsidR="005C682D"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日期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W w:w="12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3685"/>
        <w:gridCol w:w="1701"/>
        <w:gridCol w:w="3969"/>
        <w:gridCol w:w="992"/>
        <w:gridCol w:w="486"/>
      </w:tblGrid>
      <w:tr w:rsidR="00217C9C" w:rsidRPr="0014516E" w14:paraId="2313A15B" w14:textId="77777777" w:rsidTr="00AF7681">
        <w:trPr>
          <w:trHeight w:val="580"/>
          <w:jc w:val="center"/>
        </w:trPr>
        <w:tc>
          <w:tcPr>
            <w:tcW w:w="1223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9C704E5" w14:textId="10CB0EBE" w:rsidR="00217C9C" w:rsidRPr="0014516E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To be signed and dated at the end of the SIV</w:t>
            </w:r>
          </w:p>
        </w:tc>
      </w:tr>
      <w:tr w:rsidR="00217C9C" w:rsidRPr="0014516E" w14:paraId="31E24E33" w14:textId="77777777" w:rsidTr="00AF7681">
        <w:trPr>
          <w:trHeight w:val="724"/>
          <w:jc w:val="center"/>
        </w:trPr>
        <w:tc>
          <w:tcPr>
            <w:tcW w:w="1402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321E392" w14:textId="77777777" w:rsidR="00217C9C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Name:</w:t>
            </w:r>
          </w:p>
          <w:p w14:paraId="062424C5" w14:textId="77777777" w:rsidR="00217C9C" w:rsidRPr="00D92B23" w:rsidRDefault="00217C9C" w:rsidP="00AF7681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D92B23">
              <w:rPr>
                <w:rFonts w:ascii="Arial" w:hAnsi="Arial" w:cs="Arial"/>
                <w:b/>
                <w:sz w:val="18"/>
                <w:szCs w:val="22"/>
              </w:rPr>
              <w:t>(Printed)</w:t>
            </w:r>
          </w:p>
          <w:p w14:paraId="33A34D0B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Latin Alphabet</w:t>
            </w:r>
          </w:p>
        </w:tc>
        <w:tc>
          <w:tcPr>
            <w:tcW w:w="3685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1ACF70AC" w14:textId="23B94ED0" w:rsidR="00217C9C" w:rsidRPr="0014516E" w:rsidRDefault="005C682D" w:rsidP="00AF7681">
            <w:pPr>
              <w:ind w:left="36" w:righ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55" behindDoc="0" locked="0" layoutInCell="1" allowOverlap="1" wp14:anchorId="1C0BDB38" wp14:editId="367745C6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305435</wp:posOffset>
                      </wp:positionV>
                      <wp:extent cx="2799080" cy="942340"/>
                      <wp:effectExtent l="19050" t="19050" r="20320" b="124460"/>
                      <wp:wrapNone/>
                      <wp:docPr id="22" name="Speech Bubble: 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9080" cy="942340"/>
                              </a:xfrm>
                              <a:prstGeom prst="wedgeEllipseCallou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2263D6" w14:textId="0635588E" w:rsidR="005C682D" w:rsidRPr="005C682D" w:rsidRDefault="00273A32" w:rsidP="005C682D">
                                  <w:pPr>
                                    <w:jc w:val="center"/>
                                    <w:rPr>
                                      <w:rFonts w:ascii="宋体" w:hAnsi="宋体" w:cs="宋体"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>PI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>填写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：</w:t>
                                  </w:r>
                                  <w:r w:rsidR="005C682D"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 xml:space="preserve">PI </w:t>
                                  </w:r>
                                  <w:r w:rsidR="005C682D"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英文首字母缩写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BDB38" id="Speech Bubble: Oval 22" o:spid="_x0000_s1029" type="#_x0000_t63" style="position:absolute;left:0;text-align:left;margin-left:-11.3pt;margin-top:24.05pt;width:220.4pt;height:74.2pt;z-index:2516623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" adj="6300,24300" fillcolor="#4f81bd [3204]" stroked="f" strokeweight="2pt">
                      <v:textbox>
                        <w:txbxContent>
                          <w:p w14:paraId="2E2263D6" w14:textId="0635588E" w:rsidR="005C682D" w:rsidRPr="005C682D" w:rsidRDefault="00273A32" w:rsidP="005C682D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：</w:t>
                            </w:r>
                            <w:r w:rsidR="005C682D">
                              <w:rPr>
                                <w:sz w:val="32"/>
                                <w:szCs w:val="32"/>
                                <w:lang w:eastAsia="zh-CN"/>
                              </w:rPr>
                              <w:t xml:space="preserve">PI </w:t>
                            </w:r>
                            <w:r w:rsidR="005C682D"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英文首字母缩写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C9C"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</w:t>
            </w:r>
            <w:r w:rsidR="00217C9C"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3222983" w14:textId="6EEC05A8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Signature:</w:t>
            </w:r>
          </w:p>
          <w:p w14:paraId="709F54D0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Local</w:t>
            </w: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Alphabet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2B85A1AE" w14:textId="711B04FF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40985C43" w14:textId="40C975D3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486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30185E31" w14:textId="5CE0DB64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14516E" w14:paraId="63B4E7D8" w14:textId="77777777" w:rsidTr="00AF7681">
        <w:trPr>
          <w:trHeight w:val="272"/>
          <w:jc w:val="center"/>
        </w:trPr>
        <w:tc>
          <w:tcPr>
            <w:tcW w:w="1402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1DED08B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BF3526A" w14:textId="77777777" w:rsidR="00217C9C" w:rsidRPr="0014516E" w:rsidRDefault="00217C9C" w:rsidP="00AF7681">
            <w:pPr>
              <w:ind w:right="7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AD9841" w14:textId="6504BABC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6D73F" w14:textId="37D092E4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6C5970" w14:textId="02FD561C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AFF773" w14:textId="10E1CDA0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14516E" w14:paraId="27433A1E" w14:textId="77777777" w:rsidTr="00AF7681">
        <w:trPr>
          <w:trHeight w:val="894"/>
          <w:jc w:val="center"/>
        </w:trPr>
        <w:tc>
          <w:tcPr>
            <w:tcW w:w="1402" w:type="dxa"/>
            <w:tcBorders>
              <w:top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E2F270E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 xml:space="preserve">PI </w:t>
            </w:r>
            <w:r>
              <w:rPr>
                <w:rFonts w:ascii="Arial" w:hAnsi="Arial" w:cs="Arial"/>
                <w:b/>
                <w:sz w:val="22"/>
                <w:szCs w:val="22"/>
              </w:rPr>
              <w:t>Initials</w:t>
            </w:r>
            <w:r w:rsidRPr="0014516E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1FA18E7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529A476F" w14:textId="77777777" w:rsidR="00217C9C" w:rsidRPr="0014516E" w:rsidRDefault="00217C9C" w:rsidP="00AF7681">
            <w:pPr>
              <w:ind w:left="36" w:right="72"/>
              <w:rPr>
                <w:rFonts w:ascii="Arial" w:hAnsi="Arial" w:cs="Arial"/>
                <w:sz w:val="22"/>
                <w:szCs w:val="22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03B34E49" w14:textId="77777777" w:rsidR="00217C9C" w:rsidRPr="00D978FF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FFFFFF"/>
            <w:vAlign w:val="bottom"/>
          </w:tcPr>
          <w:p w14:paraId="10CEFBA6" w14:textId="2797FE21" w:rsidR="00217C9C" w:rsidRPr="0014516E" w:rsidRDefault="00217C9C" w:rsidP="00AF7681">
            <w:pPr>
              <w:ind w:left="702" w:right="72" w:hanging="702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>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bottom"/>
          </w:tcPr>
          <w:p w14:paraId="6F98BA76" w14:textId="77777777" w:rsidR="00217C9C" w:rsidRPr="0014516E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</w:tcBorders>
            <w:shd w:val="clear" w:color="auto" w:fill="FFFFFF"/>
            <w:vAlign w:val="bottom"/>
          </w:tcPr>
          <w:p w14:paraId="513632AF" w14:textId="77777777" w:rsidR="00217C9C" w:rsidRPr="0014516E" w:rsidRDefault="00217C9C" w:rsidP="00AF7681">
            <w:pPr>
              <w:ind w:left="702" w:right="72" w:hanging="70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BE0890" w14:paraId="1AB6347D" w14:textId="77777777" w:rsidTr="00AF7681">
        <w:trPr>
          <w:trHeight w:val="17"/>
          <w:jc w:val="center"/>
        </w:trPr>
        <w:tc>
          <w:tcPr>
            <w:tcW w:w="1402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91962DE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3DF2D3E9" w14:textId="77777777" w:rsidR="00217C9C" w:rsidRPr="00BE0890" w:rsidRDefault="00217C9C" w:rsidP="00AF7681">
            <w:pPr>
              <w:ind w:left="36" w:right="7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27B875C0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FFFFFF"/>
            <w:vAlign w:val="bottom"/>
          </w:tcPr>
          <w:p w14:paraId="6A8A1400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14:paraId="4E2E2841" w14:textId="77777777" w:rsidR="00217C9C" w:rsidRPr="00BE0890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/>
            <w:vAlign w:val="bottom"/>
          </w:tcPr>
          <w:p w14:paraId="5BCB20CD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</w:tbl>
    <w:p w14:paraId="2783F06C" w14:textId="77777777" w:rsidR="000B6AD0" w:rsidRPr="00301A54" w:rsidRDefault="000B6AD0" w:rsidP="00301A54"/>
    <w:p w14:paraId="69B11C83" w14:textId="75B0A982" w:rsidR="00217C9C" w:rsidRPr="004C6AE9" w:rsidRDefault="00217C9C" w:rsidP="00217C9C">
      <w:pPr>
        <w:pStyle w:val="BodyText"/>
        <w:ind w:left="0" w:right="103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8540FE">
        <w:br w:type="page"/>
      </w:r>
      <w:r w:rsidRPr="0014516E" w:rsidDel="00D92B23">
        <w:rPr>
          <w:rFonts w:ascii="Arial" w:hAnsi="Arial" w:cs="Arial"/>
          <w:b/>
        </w:rPr>
        <w:lastRenderedPageBreak/>
        <w:t xml:space="preserve"> </w:t>
      </w:r>
      <w:r>
        <w:rPr>
          <w:rFonts w:ascii="Arial" w:hAnsi="Arial" w:cs="Arial"/>
          <w:b/>
          <w:color w:val="0070C0"/>
          <w:sz w:val="28"/>
          <w:szCs w:val="28"/>
        </w:rPr>
        <w:t xml:space="preserve">3. </w:t>
      </w:r>
      <w:r w:rsidRPr="004C6AE9">
        <w:rPr>
          <w:rFonts w:ascii="Arial" w:hAnsi="Arial" w:cs="Arial"/>
          <w:b/>
          <w:color w:val="0070C0"/>
          <w:sz w:val="28"/>
          <w:szCs w:val="28"/>
        </w:rPr>
        <w:t>Study Tasks Matrix</w:t>
      </w:r>
      <w:r>
        <w:rPr>
          <w:rFonts w:ascii="Arial" w:hAnsi="Arial" w:cs="Arial"/>
          <w:b/>
          <w:color w:val="0070C0"/>
          <w:sz w:val="28"/>
          <w:szCs w:val="28"/>
        </w:rPr>
        <w:br/>
      </w:r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1056"/>
        <w:gridCol w:w="1168"/>
        <w:gridCol w:w="992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217C9C" w:rsidRPr="00F527C3" w14:paraId="34710543" w14:textId="77777777" w:rsidTr="006B2D7D">
        <w:trPr>
          <w:trHeight w:val="285"/>
          <w:tblHeader/>
        </w:trPr>
        <w:tc>
          <w:tcPr>
            <w:tcW w:w="2449" w:type="dxa"/>
            <w:tcBorders>
              <w:tl2br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9FCD0B" w14:textId="77777777" w:rsidR="00217C9C" w:rsidRPr="00F527C3" w:rsidRDefault="00217C9C" w:rsidP="00AF7681">
            <w:pPr>
              <w:pStyle w:val="BodyText"/>
              <w:spacing w:before="120"/>
              <w:ind w:left="0" w:right="255"/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527C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Role</w:t>
            </w:r>
          </w:p>
          <w:p w14:paraId="6F89F7B5" w14:textId="77777777" w:rsidR="00217C9C" w:rsidRPr="00F527C3" w:rsidRDefault="00217C9C" w:rsidP="00AF7681">
            <w:pPr>
              <w:pStyle w:val="BodyText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F527C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Tasks</w:t>
            </w:r>
          </w:p>
        </w:tc>
        <w:tc>
          <w:tcPr>
            <w:tcW w:w="1056" w:type="dxa"/>
            <w:shd w:val="clear" w:color="auto" w:fill="D6E3BC" w:themeFill="accent3" w:themeFillTint="66"/>
          </w:tcPr>
          <w:p w14:paraId="1AF0DD5B" w14:textId="77777777" w:rsidR="00217C9C" w:rsidRPr="00F527C3" w:rsidRDefault="00217C9C" w:rsidP="00AF768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F527C3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PI</w:t>
            </w:r>
          </w:p>
        </w:tc>
        <w:tc>
          <w:tcPr>
            <w:tcW w:w="1168" w:type="dxa"/>
            <w:shd w:val="clear" w:color="auto" w:fill="D6E3BC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AC76B7" w14:textId="77777777" w:rsidR="003A46D4" w:rsidRDefault="00217C9C" w:rsidP="003A46D4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F527C3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Sub-I</w:t>
            </w:r>
          </w:p>
          <w:p w14:paraId="2568B69D" w14:textId="06082FB6" w:rsidR="00217C9C" w:rsidRPr="00F527C3" w:rsidRDefault="003A46D4" w:rsidP="003A46D4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(Physician)</w:t>
            </w:r>
          </w:p>
        </w:tc>
        <w:tc>
          <w:tcPr>
            <w:tcW w:w="992" w:type="dxa"/>
            <w:shd w:val="clear" w:color="auto" w:fill="D6E3BC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32749C" w14:textId="77777777" w:rsidR="00217C9C" w:rsidRPr="00F527C3" w:rsidRDefault="00217C9C" w:rsidP="00AF768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F527C3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Study</w:t>
            </w:r>
          </w:p>
          <w:p w14:paraId="53B05AC3" w14:textId="77777777" w:rsidR="00217C9C" w:rsidRPr="00F527C3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F527C3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Coord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inator (SC)</w:t>
            </w:r>
          </w:p>
        </w:tc>
        <w:tc>
          <w:tcPr>
            <w:tcW w:w="990" w:type="dxa"/>
            <w:shd w:val="clear" w:color="auto" w:fill="D6E3BC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DFBB" w14:textId="798FD71F" w:rsidR="00217C9C" w:rsidRPr="00F527C3" w:rsidRDefault="00217C9C" w:rsidP="00AF768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6E3BC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11CA32" w14:textId="77777777" w:rsidR="00217C9C" w:rsidRPr="00F527C3" w:rsidRDefault="00217C9C" w:rsidP="00AF768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6E3BC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86C206" w14:textId="59790EF5" w:rsidR="00217C9C" w:rsidRPr="00F527C3" w:rsidRDefault="00273A32" w:rsidP="00AF768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99" behindDoc="0" locked="0" layoutInCell="1" allowOverlap="1" wp14:anchorId="3185B23D" wp14:editId="524D79F8">
                      <wp:simplePos x="0" y="0"/>
                      <wp:positionH relativeFrom="column">
                        <wp:posOffset>-1388794</wp:posOffset>
                      </wp:positionH>
                      <wp:positionV relativeFrom="paragraph">
                        <wp:posOffset>143949</wp:posOffset>
                      </wp:positionV>
                      <wp:extent cx="3103978" cy="1359583"/>
                      <wp:effectExtent l="19050" t="19050" r="20320" b="164465"/>
                      <wp:wrapNone/>
                      <wp:docPr id="30" name="Speech Bubble: 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3978" cy="1359583"/>
                              </a:xfrm>
                              <a:prstGeom prst="wedgeEllipseCallou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BA70D8" w14:textId="37A6377D" w:rsidR="00273A32" w:rsidRPr="005C682D" w:rsidRDefault="00273A32" w:rsidP="00273A32">
                                  <w:pPr>
                                    <w:jc w:val="center"/>
                                    <w:rPr>
                                      <w:rFonts w:ascii="宋体" w:hAnsi="宋体" w:cs="宋体"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>研究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人员职责，可由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PI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>或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CRA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eastAsia="zh-CN"/>
                                    </w:rPr>
                                    <w:t>填写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或打印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B23D" id="Speech Bubble: Oval 30" o:spid="_x0000_s1030" type="#_x0000_t63" style="position:absolute;left:0;text-align:left;margin-left:-109.35pt;margin-top:11.35pt;width:244.4pt;height:107.05pt;z-index:2516684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" adj="6300,24300" fillcolor="#4f81bd [3204]" stroked="f" strokeweight="2pt">
                      <v:textbox>
                        <w:txbxContent>
                          <w:p w14:paraId="7FBA70D8" w14:textId="37A6377D" w:rsidR="00273A32" w:rsidRPr="005C682D" w:rsidRDefault="00273A32" w:rsidP="00273A32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研究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人员职责，可由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CRA</w:t>
                            </w:r>
                            <w:r>
                              <w:rPr>
                                <w:sz w:val="32"/>
                                <w:szCs w:val="32"/>
                                <w:lang w:eastAsia="zh-CN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或打印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D6E3BC" w:themeFill="accent3" w:themeFillTint="66"/>
          </w:tcPr>
          <w:p w14:paraId="77CE1C32" w14:textId="1F666C3C" w:rsidR="00217C9C" w:rsidRPr="00F527C3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6E3BC" w:themeFill="accent3" w:themeFillTint="66"/>
          </w:tcPr>
          <w:p w14:paraId="391C96F6" w14:textId="77777777" w:rsidR="00217C9C" w:rsidRPr="00F527C3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6E3BC" w:themeFill="accent3" w:themeFillTint="66"/>
          </w:tcPr>
          <w:p w14:paraId="18D82B52" w14:textId="77777777" w:rsidR="00217C9C" w:rsidRPr="00F527C3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6E3BC" w:themeFill="accent3" w:themeFillTint="66"/>
          </w:tcPr>
          <w:p w14:paraId="380294FF" w14:textId="77777777" w:rsidR="00217C9C" w:rsidRPr="00F527C3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6E3BC" w:themeFill="accent3" w:themeFillTint="66"/>
          </w:tcPr>
          <w:p w14:paraId="561ADAEB" w14:textId="77777777" w:rsidR="00217C9C" w:rsidRPr="00F527C3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6E3BC" w:themeFill="accent3" w:themeFillTint="66"/>
          </w:tcPr>
          <w:p w14:paraId="5F4D52DE" w14:textId="77777777" w:rsidR="00217C9C" w:rsidRPr="00F527C3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217C9C" w:rsidRPr="0014516E" w14:paraId="3DDD244C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EE3A36B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 Informed</w:t>
            </w:r>
            <w:r w:rsidRPr="0014516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Consent Process</w:t>
            </w:r>
          </w:p>
        </w:tc>
        <w:tc>
          <w:tcPr>
            <w:tcW w:w="1056" w:type="dxa"/>
            <w:vAlign w:val="center"/>
          </w:tcPr>
          <w:p w14:paraId="2E01360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F82BBF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572555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E3FC2B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F1CD7F8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0960C8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76A684F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830886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8EE7C7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029A3EB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8823B2D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724E7C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45F4884D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7C6515F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4516E">
              <w:rPr>
                <w:rFonts w:ascii="Arial" w:hAnsi="Arial" w:cs="Arial"/>
                <w:sz w:val="18"/>
                <w:szCs w:val="18"/>
              </w:rPr>
              <w:t>Sign Informed Consent</w:t>
            </w:r>
          </w:p>
        </w:tc>
        <w:tc>
          <w:tcPr>
            <w:tcW w:w="1056" w:type="dxa"/>
            <w:vAlign w:val="center"/>
          </w:tcPr>
          <w:p w14:paraId="3E2C9A9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032FD4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F2B5AA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D413B3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A898D9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A08AC5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9C7ABE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C1B1FF4" w14:textId="6EE16F55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7A5955B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65F8300" w14:textId="4B324D95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93160A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655D5B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04405B6F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11DBC00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 Subject Eligibility</w:t>
            </w:r>
          </w:p>
        </w:tc>
        <w:tc>
          <w:tcPr>
            <w:tcW w:w="1056" w:type="dxa"/>
            <w:vAlign w:val="center"/>
          </w:tcPr>
          <w:p w14:paraId="7CC2378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1D8DC4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7869C08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21CA06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F42131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4E32F61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A9D3D6F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D4A90B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09E513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49F50B3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EE7BE11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B736041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08E328F1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4005F2E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14516E">
              <w:rPr>
                <w:rFonts w:ascii="Arial" w:hAnsi="Arial" w:cs="Arial"/>
                <w:sz w:val="18"/>
                <w:szCs w:val="18"/>
              </w:rPr>
              <w:t xml:space="preserve">Medical 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14516E">
              <w:rPr>
                <w:rFonts w:ascii="Arial" w:hAnsi="Arial" w:cs="Arial"/>
                <w:sz w:val="18"/>
                <w:szCs w:val="18"/>
              </w:rPr>
              <w:t>istory</w:t>
            </w:r>
          </w:p>
        </w:tc>
        <w:tc>
          <w:tcPr>
            <w:tcW w:w="1056" w:type="dxa"/>
            <w:vAlign w:val="center"/>
          </w:tcPr>
          <w:p w14:paraId="0D5047D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BE10508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28ADC6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435FC6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62038CF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D3024A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AFC0BF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264CE8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0535D1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928267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458393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796A27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47E592EF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DA64F24" w14:textId="65C5D030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4516E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14516E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D379E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SAEs Assessments</w:t>
            </w:r>
          </w:p>
        </w:tc>
        <w:tc>
          <w:tcPr>
            <w:tcW w:w="1056" w:type="dxa"/>
            <w:vAlign w:val="center"/>
          </w:tcPr>
          <w:p w14:paraId="4036C44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01504C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16615F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465C1B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EC504D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757558B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C797A2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B4F2C8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76B865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30D8EE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3A2FD87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890D91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03D676BB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D42C885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 Medical Assessments (e.g., Physical Exam, Vital Signs)</w:t>
            </w:r>
          </w:p>
        </w:tc>
        <w:tc>
          <w:tcPr>
            <w:tcW w:w="1056" w:type="dxa"/>
            <w:vAlign w:val="center"/>
          </w:tcPr>
          <w:p w14:paraId="16136D2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24F8561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FBC98A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139244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831679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A602E1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6D47268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F35E203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312C6BF3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036217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7AECA6B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7982BD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48FDB7A7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5958A12" w14:textId="465DD130" w:rsidR="00217C9C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CRF</w:t>
            </w:r>
            <w:r w:rsidR="00D379E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/eCRF -</w:t>
            </w:r>
            <w:r w:rsidRPr="0014516E">
              <w:rPr>
                <w:rFonts w:ascii="Arial" w:hAnsi="Arial" w:cs="Arial"/>
                <w:sz w:val="18"/>
                <w:szCs w:val="18"/>
              </w:rPr>
              <w:t xml:space="preserve"> Data Entry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D379E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Correction/</w:t>
            </w:r>
            <w:r w:rsidR="00D379E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DCFs</w:t>
            </w:r>
          </w:p>
        </w:tc>
        <w:tc>
          <w:tcPr>
            <w:tcW w:w="1056" w:type="dxa"/>
            <w:vAlign w:val="center"/>
          </w:tcPr>
          <w:p w14:paraId="64DEBFD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07252C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CDE748F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D2A6AB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F4DB7D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3938601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D88C3B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2C8CD7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C7E6E5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95B2CD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9D2E60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AD06D4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112FE41A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87B609A" w14:textId="182EF774" w:rsidR="00217C9C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CRF</w:t>
            </w:r>
            <w:r w:rsidR="00D379E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/eCRF</w:t>
            </w:r>
            <w:r w:rsidRPr="0014516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- Review/</w:t>
            </w:r>
            <w:r w:rsidRPr="0014516E">
              <w:rPr>
                <w:rFonts w:ascii="Arial" w:hAnsi="Arial" w:cs="Arial"/>
                <w:sz w:val="18"/>
                <w:szCs w:val="18"/>
              </w:rPr>
              <w:t>Sign</w:t>
            </w:r>
          </w:p>
        </w:tc>
        <w:tc>
          <w:tcPr>
            <w:tcW w:w="1056" w:type="dxa"/>
            <w:vAlign w:val="center"/>
          </w:tcPr>
          <w:p w14:paraId="4035D31B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BF0808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47EE2E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2D486ED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E48E9F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E45A27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075BBE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FB6EB4F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76DED5F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F382DC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941041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E467CD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9B4F0D" w14:paraId="6D45F69A" w14:textId="77777777" w:rsidTr="006B2D7D">
        <w:trPr>
          <w:trHeight w:val="432"/>
        </w:trPr>
        <w:tc>
          <w:tcPr>
            <w:tcW w:w="2449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54E826C" w14:textId="77777777" w:rsidR="00217C9C" w:rsidRPr="003E5426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proofErr w:type="spellStart"/>
            <w:r w:rsidRPr="003E5426">
              <w:rPr>
                <w:rFonts w:ascii="Arial" w:hAnsi="Arial" w:cs="Arial"/>
                <w:sz w:val="18"/>
                <w:szCs w:val="18"/>
                <w:lang w:val="fr-FR"/>
              </w:rPr>
              <w:t>Maintain</w:t>
            </w:r>
            <w:proofErr w:type="spellEnd"/>
            <w:r w:rsidRPr="003E5426">
              <w:rPr>
                <w:rFonts w:ascii="Arial" w:hAnsi="Arial" w:cs="Arial"/>
                <w:sz w:val="18"/>
                <w:szCs w:val="18"/>
                <w:lang w:val="fr-FR"/>
              </w:rPr>
              <w:t xml:space="preserve"> ISF Documentation / IRB Communication </w:t>
            </w:r>
          </w:p>
        </w:tc>
        <w:tc>
          <w:tcPr>
            <w:tcW w:w="1056" w:type="dxa"/>
            <w:vAlign w:val="center"/>
          </w:tcPr>
          <w:p w14:paraId="5FEE664A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68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7D704DD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EE28646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3460C2B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14D6DEB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27E8EDE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C3B917F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4498D7B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</w:tcPr>
          <w:p w14:paraId="34C57815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</w:tcPr>
          <w:p w14:paraId="169C93A6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</w:tcPr>
          <w:p w14:paraId="0FD90EDD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0" w:type="dxa"/>
          </w:tcPr>
          <w:p w14:paraId="151BF9AC" w14:textId="77777777" w:rsidR="00217C9C" w:rsidRPr="003E5426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17C9C" w:rsidRPr="0014516E" w14:paraId="2AC2B4BB" w14:textId="77777777" w:rsidTr="006B2D7D">
        <w:trPr>
          <w:trHeight w:val="432"/>
        </w:trPr>
        <w:tc>
          <w:tcPr>
            <w:tcW w:w="2449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06F11D8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14:paraId="500C69F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749915B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C5A102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6295AB8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B89F61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6B1F758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46AA68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A83BF1F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B47CAB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3C38F978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0C7378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5AAF69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38D5EF7F" w14:textId="77777777" w:rsidTr="006B2D7D">
        <w:trPr>
          <w:trHeight w:val="432"/>
        </w:trPr>
        <w:tc>
          <w:tcPr>
            <w:tcW w:w="2449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A9C346A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14:paraId="25938F1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8E625C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04304E7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61FD6B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E7C877D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A66A6E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F1E5D69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AF26F6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1A83F0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E87829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FAA4694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26286B1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7C9C" w:rsidRPr="0014516E" w14:paraId="7F1D2BDC" w14:textId="77777777" w:rsidTr="006B2D7D">
        <w:trPr>
          <w:trHeight w:val="432"/>
        </w:trPr>
        <w:tc>
          <w:tcPr>
            <w:tcW w:w="2449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251A1A6" w14:textId="77777777" w:rsidR="00217C9C" w:rsidRPr="0014516E" w:rsidRDefault="00217C9C" w:rsidP="00AF7681">
            <w:pPr>
              <w:pStyle w:val="BodyText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14:paraId="10B30DDD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0277F6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64E572C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6730FE5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735A70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0555B0E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15932C0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A0D2A2A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6175F60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9B2E912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FA459D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3F176226" w14:textId="77777777" w:rsidR="00217C9C" w:rsidRPr="0014516E" w:rsidRDefault="00217C9C" w:rsidP="00AF7681">
            <w:pPr>
              <w:pStyle w:val="BodyText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71416D" w14:textId="4AEFD458" w:rsidR="00217C9C" w:rsidRPr="0014516E" w:rsidRDefault="00217C9C" w:rsidP="00B25CCA">
      <w:pPr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br w:type="page"/>
      </w:r>
      <w:r w:rsidR="00273A32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2595" behindDoc="0" locked="0" layoutInCell="1" allowOverlap="1" wp14:anchorId="7F054F73" wp14:editId="65077601">
                <wp:simplePos x="0" y="0"/>
                <wp:positionH relativeFrom="column">
                  <wp:posOffset>1967425</wp:posOffset>
                </wp:positionH>
                <wp:positionV relativeFrom="paragraph">
                  <wp:posOffset>-1181442</wp:posOffset>
                </wp:positionV>
                <wp:extent cx="2119240" cy="2428729"/>
                <wp:effectExtent l="19050" t="19050" r="14605" b="295910"/>
                <wp:wrapNone/>
                <wp:docPr id="1121" name="Speech Bubble: Oval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240" cy="2428729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17849" w14:textId="64A7EFDA" w:rsidR="00273A32" w:rsidRPr="00273A32" w:rsidRDefault="00273A32" w:rsidP="00273A32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职责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，可由研究人员填写或打印</w:t>
                            </w:r>
                          </w:p>
                          <w:p w14:paraId="19A95CFB" w14:textId="3FBC97A6" w:rsidR="00273A32" w:rsidRPr="00273A32" w:rsidRDefault="00273A32" w:rsidP="00273A32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含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PI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Sub</w:t>
                            </w: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-I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CRC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SN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pharmacist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（药师）</w:t>
                            </w:r>
                          </w:p>
                          <w:p w14:paraId="4112936C" w14:textId="6C97375C" w:rsidR="00273A32" w:rsidRPr="00273A32" w:rsidRDefault="00273A32" w:rsidP="00273A32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QC</w:t>
                            </w: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4F73" id="Speech Bubble: Oval 1121" o:spid="_x0000_s1031" type="#_x0000_t63" style="position:absolute;margin-left:154.9pt;margin-top:-93.05pt;width:166.85pt;height:191.25pt;z-index:251672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" adj="6300,24300" fillcolor="#4f81bd [3204]" stroked="f" strokeweight="2pt">
                <v:textbox>
                  <w:txbxContent>
                    <w:p w14:paraId="77217849" w14:textId="64A7EFDA" w:rsidR="00273A32" w:rsidRPr="00273A32" w:rsidRDefault="00273A32" w:rsidP="00273A32">
                      <w:pPr>
                        <w:jc w:val="center"/>
                        <w:rPr>
                          <w:sz w:val="28"/>
                          <w:szCs w:val="28"/>
                          <w:lang w:eastAsia="zh-CN"/>
                        </w:rPr>
                      </w:pP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职责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，可由研究人员填写或打印</w:t>
                      </w:r>
                    </w:p>
                    <w:p w14:paraId="19A95CFB" w14:textId="3FBC97A6" w:rsidR="00273A32" w:rsidRPr="00273A32" w:rsidRDefault="00273A32" w:rsidP="00273A32">
                      <w:pPr>
                        <w:jc w:val="center"/>
                        <w:rPr>
                          <w:sz w:val="28"/>
                          <w:szCs w:val="28"/>
                          <w:lang w:eastAsia="zh-CN"/>
                        </w:rPr>
                      </w:pP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含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PI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，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Sub</w:t>
                      </w: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-I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，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CRC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，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SN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，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pharmacist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（药师）</w:t>
                      </w:r>
                    </w:p>
                    <w:p w14:paraId="4112936C" w14:textId="6C97375C" w:rsidR="00273A32" w:rsidRPr="00273A32" w:rsidRDefault="00273A32" w:rsidP="00273A32">
                      <w:pPr>
                        <w:jc w:val="center"/>
                        <w:rPr>
                          <w:rFonts w:ascii="宋体" w:hAnsi="宋体" w:cs="宋体" w:hint="eastAsia"/>
                          <w:sz w:val="28"/>
                          <w:szCs w:val="28"/>
                          <w:lang w:eastAsia="zh-CN"/>
                        </w:rPr>
                      </w:pP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QC</w:t>
                      </w: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 w:rsidR="00273A3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91" behindDoc="0" locked="0" layoutInCell="1" allowOverlap="1" wp14:anchorId="6B00A981" wp14:editId="7D5F575C">
                <wp:simplePos x="0" y="0"/>
                <wp:positionH relativeFrom="column">
                  <wp:posOffset>5385875</wp:posOffset>
                </wp:positionH>
                <wp:positionV relativeFrom="paragraph">
                  <wp:posOffset>-302211</wp:posOffset>
                </wp:positionV>
                <wp:extent cx="1218907" cy="1533281"/>
                <wp:effectExtent l="19050" t="19050" r="19685" b="181610"/>
                <wp:wrapNone/>
                <wp:docPr id="1127" name="Speech Bubble: 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907" cy="1533281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86E1" w14:textId="280A5AE5" w:rsidR="00273A32" w:rsidRPr="00273A32" w:rsidRDefault="00273A32" w:rsidP="00273A32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被授权人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填写，英文缩写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A981" id="Speech Bubble: Oval 1127" o:spid="_x0000_s1032" type="#_x0000_t63" style="position:absolute;margin-left:424.1pt;margin-top:-23.8pt;width:96pt;height:120.75pt;z-index:251676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" adj="6300,24300" fillcolor="#4f81bd [3204]" stroked="f" strokeweight="2pt">
                <v:textbox>
                  <w:txbxContent>
                    <w:p w14:paraId="35FC86E1" w14:textId="280A5AE5" w:rsidR="00273A32" w:rsidRPr="00273A32" w:rsidRDefault="00273A32" w:rsidP="00273A32">
                      <w:pPr>
                        <w:jc w:val="center"/>
                        <w:rPr>
                          <w:rFonts w:ascii="宋体" w:hAnsi="宋体" w:cs="宋体" w:hint="eastAsia"/>
                          <w:sz w:val="28"/>
                          <w:szCs w:val="28"/>
                          <w:lang w:eastAsia="zh-CN"/>
                        </w:rPr>
                      </w:pP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被授权人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填写，英文缩写</w:t>
                      </w:r>
                    </w:p>
                  </w:txbxContent>
                </v:textbox>
              </v:shape>
            </w:pict>
          </mc:Fallback>
        </mc:AlternateContent>
      </w:r>
      <w:r w:rsidR="00273A3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47" behindDoc="0" locked="0" layoutInCell="1" allowOverlap="1" wp14:anchorId="40A21FD0" wp14:editId="2081F300">
                <wp:simplePos x="0" y="0"/>
                <wp:positionH relativeFrom="column">
                  <wp:posOffset>103163</wp:posOffset>
                </wp:positionH>
                <wp:positionV relativeFrom="paragraph">
                  <wp:posOffset>-300746</wp:posOffset>
                </wp:positionV>
                <wp:extent cx="1851953" cy="1518969"/>
                <wp:effectExtent l="19050" t="19050" r="15240" b="195580"/>
                <wp:wrapNone/>
                <wp:docPr id="1120" name="Speech Bubble: Oval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953" cy="1518969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72CD9" w14:textId="686BA065" w:rsidR="00273A32" w:rsidRPr="00273A32" w:rsidRDefault="00273A32" w:rsidP="00273A32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被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授权人填写，名字，中英文均有，可打印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1FD0" id="Speech Bubble: Oval 1120" o:spid="_x0000_s1033" type="#_x0000_t63" style="position:absolute;margin-left:8.1pt;margin-top:-23.7pt;width:145.8pt;height:119.6pt;z-index:251670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" adj="6300,24300" fillcolor="#4f81bd [3204]" stroked="f" strokeweight="2pt">
                <v:textbox>
                  <w:txbxContent>
                    <w:p w14:paraId="77472CD9" w14:textId="686BA065" w:rsidR="00273A32" w:rsidRPr="00273A32" w:rsidRDefault="00273A32" w:rsidP="00273A32">
                      <w:pPr>
                        <w:jc w:val="center"/>
                        <w:rPr>
                          <w:rFonts w:ascii="宋体" w:hAnsi="宋体" w:cs="宋体" w:hint="eastAsia"/>
                          <w:sz w:val="28"/>
                          <w:szCs w:val="28"/>
                          <w:lang w:eastAsia="zh-CN"/>
                        </w:rPr>
                      </w:pP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被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授权人填写，名字，中英文均有，可打印</w:t>
                      </w:r>
                    </w:p>
                  </w:txbxContent>
                </v:textbox>
              </v:shape>
            </w:pict>
          </mc:Fallback>
        </mc:AlternateContent>
      </w:r>
      <w:r w:rsidR="00273A3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43" behindDoc="0" locked="0" layoutInCell="1" allowOverlap="1" wp14:anchorId="2FD5EF4A" wp14:editId="403CF6AD">
                <wp:simplePos x="0" y="0"/>
                <wp:positionH relativeFrom="column">
                  <wp:posOffset>3922835</wp:posOffset>
                </wp:positionH>
                <wp:positionV relativeFrom="paragraph">
                  <wp:posOffset>-307193</wp:posOffset>
                </wp:positionV>
                <wp:extent cx="1387719" cy="1725783"/>
                <wp:effectExtent l="19050" t="19050" r="22225" b="236855"/>
                <wp:wrapNone/>
                <wp:docPr id="1125" name="Speech Bubble: 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19" cy="1725783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76BC6" w14:textId="7F0B3711" w:rsidR="00273A32" w:rsidRPr="00273A32" w:rsidRDefault="00273A32" w:rsidP="00273A32">
                            <w:pPr>
                              <w:jc w:val="center"/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3A32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被授权人</w:t>
                            </w:r>
                            <w:r w:rsidRPr="00273A32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填写：签名，中英文均有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EF4A" id="Speech Bubble: Oval 1125" o:spid="_x0000_s1034" type="#_x0000_t63" style="position:absolute;margin-left:308.9pt;margin-top:-24.2pt;width:109.25pt;height:135.9pt;z-index:2516746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" adj="6300,24300" fillcolor="#4f81bd [3204]" stroked="f" strokeweight="2pt">
                <v:textbox>
                  <w:txbxContent>
                    <w:p w14:paraId="14A76BC6" w14:textId="7F0B3711" w:rsidR="00273A32" w:rsidRPr="00273A32" w:rsidRDefault="00273A32" w:rsidP="00273A32">
                      <w:pPr>
                        <w:jc w:val="center"/>
                        <w:rPr>
                          <w:rFonts w:ascii="宋体" w:hAnsi="宋体" w:cs="宋体" w:hint="eastAsia"/>
                          <w:sz w:val="28"/>
                          <w:szCs w:val="28"/>
                          <w:lang w:eastAsia="zh-CN"/>
                        </w:rPr>
                      </w:pPr>
                      <w:r w:rsidRPr="00273A32">
                        <w:rPr>
                          <w:sz w:val="28"/>
                          <w:szCs w:val="28"/>
                          <w:lang w:eastAsia="zh-CN"/>
                        </w:rPr>
                        <w:t>被授权人</w:t>
                      </w:r>
                      <w:r w:rsidRPr="00273A32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填写：签名，中英文均有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color w:val="0070C0"/>
          <w:sz w:val="28"/>
          <w:szCs w:val="28"/>
        </w:rPr>
        <w:t>4</w:t>
      </w:r>
      <w:r w:rsidRPr="0014516E">
        <w:rPr>
          <w:rFonts w:ascii="Arial" w:hAnsi="Arial" w:cs="Arial"/>
          <w:b/>
          <w:color w:val="0070C0"/>
          <w:sz w:val="28"/>
          <w:szCs w:val="28"/>
        </w:rPr>
        <w:t xml:space="preserve">. Site </w:t>
      </w:r>
      <w:r>
        <w:rPr>
          <w:rFonts w:ascii="Arial" w:hAnsi="Arial" w:cs="Arial"/>
          <w:b/>
          <w:color w:val="0070C0"/>
          <w:sz w:val="28"/>
          <w:szCs w:val="28"/>
        </w:rPr>
        <w:t>Staff List</w:t>
      </w:r>
    </w:p>
    <w:p w14:paraId="6BE7C085" w14:textId="27730B1E" w:rsidR="00217C9C" w:rsidRPr="0014516E" w:rsidRDefault="00BB338B" w:rsidP="00217C9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715" behindDoc="0" locked="0" layoutInCell="1" allowOverlap="1" wp14:anchorId="41A6F389" wp14:editId="1A3E13AE">
                <wp:simplePos x="0" y="0"/>
                <wp:positionH relativeFrom="column">
                  <wp:posOffset>6811254</wp:posOffset>
                </wp:positionH>
                <wp:positionV relativeFrom="paragraph">
                  <wp:posOffset>98718</wp:posOffset>
                </wp:positionV>
                <wp:extent cx="2611120" cy="2222500"/>
                <wp:effectExtent l="19050" t="0" r="36830" b="368300"/>
                <wp:wrapNone/>
                <wp:docPr id="1128" name="Thought Bubble: Cloud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22225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09C81" w14:textId="78413685" w:rsidR="00273A32" w:rsidRDefault="00273A32" w:rsidP="00273A32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若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授权是启动会当天，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involved</w:t>
                            </w:r>
                            <w:r>
                              <w:rPr>
                                <w:lang w:eastAsia="zh-CN"/>
                              </w:rPr>
                              <w:t xml:space="preserve"> since SIV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处打勾或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打叉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CN"/>
                              </w:rPr>
                              <w:t>（无需填写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start</w:t>
                            </w:r>
                            <w:r>
                              <w:rPr>
                                <w:lang w:eastAsia="zh-CN"/>
                              </w:rPr>
                              <w:t xml:space="preserve"> date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）并在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 xml:space="preserve"> initial</w:t>
                            </w:r>
                            <w:r>
                              <w:rPr>
                                <w:lang w:eastAsia="zh-CN"/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姓名缩写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6F38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128" o:spid="_x0000_s1035" type="#_x0000_t106" style="position:absolute;left:0;text-align:left;margin-left:536.3pt;margin-top:7.75pt;width:205.6pt;height:175pt;z-index:251677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" adj="6300,24300" fillcolor="#4f81bd [3204]" strokecolor="#243f60 [1604]" strokeweight="2pt">
                <v:textbox>
                  <w:txbxContent>
                    <w:p w14:paraId="0AE09C81" w14:textId="78413685" w:rsidR="00273A32" w:rsidRDefault="00273A32" w:rsidP="00273A32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若</w:t>
                      </w:r>
                      <w:r>
                        <w:rPr>
                          <w:rFonts w:hint="eastAsia"/>
                          <w:lang w:eastAsia="zh-CN"/>
                        </w:rPr>
                        <w:t>授权是启动会当天，</w:t>
                      </w:r>
                      <w:r>
                        <w:rPr>
                          <w:rFonts w:hint="eastAsia"/>
                          <w:lang w:eastAsia="zh-CN"/>
                        </w:rPr>
                        <w:t>PI</w:t>
                      </w:r>
                      <w:r>
                        <w:rPr>
                          <w:lang w:eastAsia="zh-CN"/>
                        </w:rPr>
                        <w:t>在</w:t>
                      </w:r>
                      <w:r>
                        <w:rPr>
                          <w:rFonts w:hint="eastAsia"/>
                          <w:lang w:eastAsia="zh-CN"/>
                        </w:rPr>
                        <w:t>involved</w:t>
                      </w:r>
                      <w:r>
                        <w:rPr>
                          <w:lang w:eastAsia="zh-CN"/>
                        </w:rPr>
                        <w:t xml:space="preserve"> since SIV</w:t>
                      </w:r>
                      <w:r>
                        <w:rPr>
                          <w:rFonts w:hint="eastAsia"/>
                          <w:lang w:eastAsia="zh-CN"/>
                        </w:rPr>
                        <w:t>处打勾或</w:t>
                      </w:r>
                      <w:proofErr w:type="gramStart"/>
                      <w:r>
                        <w:rPr>
                          <w:rFonts w:hint="eastAsia"/>
                          <w:lang w:eastAsia="zh-CN"/>
                        </w:rPr>
                        <w:t>打叉</w:t>
                      </w:r>
                      <w:proofErr w:type="gramEnd"/>
                      <w:r>
                        <w:rPr>
                          <w:rFonts w:hint="eastAsia"/>
                          <w:lang w:eastAsia="zh-CN"/>
                        </w:rPr>
                        <w:t>（无需填写</w:t>
                      </w:r>
                      <w:r>
                        <w:rPr>
                          <w:rFonts w:hint="eastAsia"/>
                          <w:lang w:eastAsia="zh-CN"/>
                        </w:rPr>
                        <w:t>start</w:t>
                      </w:r>
                      <w:r>
                        <w:rPr>
                          <w:lang w:eastAsia="zh-CN"/>
                        </w:rPr>
                        <w:t xml:space="preserve"> date</w:t>
                      </w:r>
                      <w:r>
                        <w:rPr>
                          <w:rFonts w:hint="eastAsia"/>
                          <w:lang w:eastAsia="zh-CN"/>
                        </w:rPr>
                        <w:t>）并在</w:t>
                      </w:r>
                      <w:r>
                        <w:rPr>
                          <w:rFonts w:hint="eastAsia"/>
                          <w:lang w:eastAsia="zh-CN"/>
                        </w:rPr>
                        <w:t>PI</w:t>
                      </w:r>
                      <w:r>
                        <w:rPr>
                          <w:lang w:eastAsia="zh-CN"/>
                        </w:rPr>
                        <w:t xml:space="preserve"> initial</w:t>
                      </w:r>
                      <w:r>
                        <w:rPr>
                          <w:lang w:eastAsia="zh-CN"/>
                        </w:rPr>
                        <w:t>写</w:t>
                      </w:r>
                      <w:r>
                        <w:rPr>
                          <w:rFonts w:hint="eastAsia"/>
                          <w:lang w:eastAsia="zh-CN"/>
                        </w:rPr>
                        <w:t>姓名缩写</w:t>
                      </w:r>
                    </w:p>
                  </w:txbxContent>
                </v:textbox>
              </v:shape>
            </w:pict>
          </mc:Fallback>
        </mc:AlternateContent>
      </w:r>
    </w:p>
    <w:p w14:paraId="34D1AAEC" w14:textId="34881D9E" w:rsidR="00217C9C" w:rsidRPr="0014516E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color w:val="0070C0"/>
          <w:sz w:val="22"/>
          <w:szCs w:val="22"/>
        </w:rPr>
      </w:pPr>
      <w:r w:rsidRPr="0014516E">
        <w:rPr>
          <w:rFonts w:ascii="Arial" w:hAnsi="Arial" w:cs="Arial"/>
          <w:sz w:val="22"/>
          <w:szCs w:val="22"/>
        </w:rPr>
        <w:t xml:space="preserve">As the Principal Investigator (PI) for </w:t>
      </w:r>
      <w:r>
        <w:rPr>
          <w:rFonts w:ascii="Arial" w:hAnsi="Arial" w:cs="Arial"/>
          <w:sz w:val="22"/>
          <w:szCs w:val="22"/>
        </w:rPr>
        <w:t>this study</w:t>
      </w:r>
      <w:r w:rsidRPr="00621722">
        <w:rPr>
          <w:rFonts w:ascii="Arial" w:hAnsi="Arial" w:cs="Arial"/>
          <w:sz w:val="22"/>
          <w:szCs w:val="22"/>
        </w:rPr>
        <w:t xml:space="preserve">, I have authorized the following </w:t>
      </w:r>
      <w:r>
        <w:rPr>
          <w:rFonts w:ascii="Arial" w:hAnsi="Arial" w:cs="Arial"/>
          <w:sz w:val="22"/>
          <w:szCs w:val="22"/>
        </w:rPr>
        <w:t>site staff to</w:t>
      </w:r>
      <w:r w:rsidRPr="00621722">
        <w:rPr>
          <w:rFonts w:ascii="Arial" w:hAnsi="Arial" w:cs="Arial"/>
          <w:sz w:val="22"/>
          <w:szCs w:val="22"/>
        </w:rPr>
        <w:t xml:space="preserve"> assume the indicated study tasks for which they are qualified by training, education</w:t>
      </w:r>
      <w:r w:rsidR="007D0791">
        <w:rPr>
          <w:rFonts w:ascii="Arial" w:hAnsi="Arial" w:cs="Arial"/>
          <w:sz w:val="22"/>
          <w:szCs w:val="22"/>
        </w:rPr>
        <w:t>,</w:t>
      </w:r>
      <w:r w:rsidRPr="00621722">
        <w:rPr>
          <w:rFonts w:ascii="Arial" w:hAnsi="Arial" w:cs="Arial"/>
          <w:sz w:val="22"/>
          <w:szCs w:val="22"/>
        </w:rPr>
        <w:t xml:space="preserve"> and experience</w:t>
      </w:r>
      <w:r>
        <w:rPr>
          <w:rFonts w:ascii="Arial" w:hAnsi="Arial" w:cs="Arial"/>
          <w:sz w:val="22"/>
          <w:szCs w:val="22"/>
        </w:rPr>
        <w:t xml:space="preserve">. </w:t>
      </w:r>
      <w:r w:rsidRPr="0014516E">
        <w:rPr>
          <w:rFonts w:ascii="Arial" w:hAnsi="Arial" w:cs="Arial"/>
          <w:sz w:val="22"/>
          <w:szCs w:val="22"/>
        </w:rPr>
        <w:t xml:space="preserve">I understand that the delegation of </w:t>
      </w:r>
      <w:r w:rsidRPr="00EB6E58">
        <w:rPr>
          <w:rFonts w:ascii="Arial" w:hAnsi="Arial" w:cs="Arial"/>
          <w:sz w:val="22"/>
          <w:szCs w:val="22"/>
        </w:rPr>
        <w:t xml:space="preserve">these tasks in no way alters my </w:t>
      </w:r>
      <w:r w:rsidRPr="0014516E">
        <w:rPr>
          <w:rFonts w:ascii="Arial" w:hAnsi="Arial" w:cs="Arial"/>
          <w:sz w:val="22"/>
          <w:szCs w:val="22"/>
        </w:rPr>
        <w:t xml:space="preserve">responsibilities as PI for this study as defined by </w:t>
      </w:r>
      <w:smartTag w:uri="urn:schemas-microsoft-com:office:smarttags" w:element="stockticker">
        <w:r w:rsidRPr="0014516E">
          <w:rPr>
            <w:rFonts w:ascii="Arial" w:hAnsi="Arial" w:cs="Arial"/>
            <w:sz w:val="22"/>
            <w:szCs w:val="22"/>
          </w:rPr>
          <w:t>ICH</w:t>
        </w:r>
      </w:smartTag>
      <w:r w:rsidRPr="0014516E">
        <w:rPr>
          <w:rFonts w:ascii="Arial" w:hAnsi="Arial" w:cs="Arial"/>
          <w:sz w:val="22"/>
          <w:szCs w:val="22"/>
        </w:rPr>
        <w:t xml:space="preserve"> GCP, applicable regulations</w:t>
      </w:r>
      <w:r w:rsidR="007D0791">
        <w:rPr>
          <w:rFonts w:ascii="Arial" w:hAnsi="Arial" w:cs="Arial"/>
          <w:sz w:val="22"/>
          <w:szCs w:val="22"/>
        </w:rPr>
        <w:t>,</w:t>
      </w:r>
      <w:r w:rsidRPr="0014516E">
        <w:rPr>
          <w:rFonts w:ascii="Arial" w:hAnsi="Arial" w:cs="Arial"/>
          <w:sz w:val="22"/>
          <w:szCs w:val="22"/>
        </w:rPr>
        <w:t xml:space="preserve"> and the clinical trial agreement.</w:t>
      </w:r>
    </w:p>
    <w:p w14:paraId="6A96FC45" w14:textId="77777777" w:rsidR="00217C9C" w:rsidRPr="0014516E" w:rsidRDefault="00217C9C" w:rsidP="00217C9C">
      <w:pPr>
        <w:pStyle w:val="BodyText"/>
        <w:ind w:left="0" w:right="103"/>
        <w:jc w:val="left"/>
        <w:rPr>
          <w:rFonts w:ascii="Arial" w:hAnsi="Arial" w:cs="Arial"/>
          <w:b/>
          <w:color w:val="0070C0"/>
          <w:sz w:val="16"/>
          <w:szCs w:val="16"/>
        </w:rPr>
      </w:pPr>
    </w:p>
    <w:tbl>
      <w:tblPr>
        <w:tblW w:w="1530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632"/>
        <w:gridCol w:w="2976"/>
        <w:gridCol w:w="1276"/>
        <w:gridCol w:w="2835"/>
        <w:gridCol w:w="2755"/>
      </w:tblGrid>
      <w:tr w:rsidR="00217C9C" w:rsidRPr="00AA630D" w14:paraId="453DBCDF" w14:textId="77777777" w:rsidTr="00AF7681">
        <w:trPr>
          <w:cantSplit/>
          <w:trHeight w:hRule="exact" w:val="1132"/>
          <w:tblHeader/>
        </w:trPr>
        <w:tc>
          <w:tcPr>
            <w:tcW w:w="2835" w:type="dxa"/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3D58C96B" w14:textId="66AC500E" w:rsidR="00217C9C" w:rsidRPr="00AA630D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  <w:u w:val="single"/>
              </w:rPr>
            </w:pPr>
            <w:r w:rsidRPr="00AA630D">
              <w:rPr>
                <w:rFonts w:ascii="Arial" w:hAnsi="Arial" w:cs="Arial"/>
                <w:b/>
              </w:rPr>
              <w:t xml:space="preserve">Name (Printed): </w:t>
            </w:r>
          </w:p>
        </w:tc>
        <w:tc>
          <w:tcPr>
            <w:tcW w:w="2632" w:type="dxa"/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233EC5C" w14:textId="3AFF0E9E" w:rsidR="00217C9C" w:rsidRPr="00AA630D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</w:rPr>
            </w:pPr>
            <w:r w:rsidRPr="00AA630D">
              <w:rPr>
                <w:rFonts w:ascii="Arial" w:hAnsi="Arial" w:cs="Arial"/>
                <w:b/>
              </w:rPr>
              <w:t>Role (Printed)</w:t>
            </w:r>
          </w:p>
          <w:p w14:paraId="6CFF3AC5" w14:textId="47187C33" w:rsidR="00217C9C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sz w:val="18"/>
                <w:szCs w:val="18"/>
              </w:rPr>
            </w:pPr>
            <w:r w:rsidRPr="00AA630D">
              <w:rPr>
                <w:rFonts w:ascii="Arial" w:hAnsi="Arial" w:cs="Arial"/>
                <w:sz w:val="18"/>
                <w:szCs w:val="18"/>
              </w:rPr>
              <w:t xml:space="preserve">Sub-I, Study Coordinator, </w:t>
            </w:r>
            <w:r w:rsidRPr="00AA630D">
              <w:rPr>
                <w:rFonts w:ascii="Arial" w:hAnsi="Arial" w:cs="Arial"/>
                <w:i/>
                <w:sz w:val="18"/>
                <w:szCs w:val="18"/>
              </w:rPr>
              <w:t>etc</w:t>
            </w:r>
            <w:r w:rsidRPr="00AA630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67E7DFF" w14:textId="3F548F78" w:rsidR="00217C9C" w:rsidRPr="00AA630D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</w:rPr>
            </w:pPr>
            <w:r w:rsidRPr="00F4080C">
              <w:rPr>
                <w:rFonts w:ascii="Arial" w:hAnsi="Arial" w:cs="Arial"/>
                <w:color w:val="FF0000"/>
                <w:sz w:val="16"/>
                <w:szCs w:val="16"/>
              </w:rPr>
              <w:t>(Roles must match those outlined in the Study Task Matrix)</w:t>
            </w:r>
          </w:p>
        </w:tc>
        <w:tc>
          <w:tcPr>
            <w:tcW w:w="2976" w:type="dxa"/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DB45ECE" w14:textId="0CA54F09" w:rsidR="00217C9C" w:rsidRPr="00F4080C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</w:rPr>
            </w:pPr>
            <w:r w:rsidRPr="00AA630D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1276" w:type="dxa"/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BA5BD08" w14:textId="499FA836" w:rsidR="00217C9C" w:rsidRPr="00AA630D" w:rsidRDefault="00217C9C" w:rsidP="00AF7681">
            <w:pPr>
              <w:tabs>
                <w:tab w:val="left" w:pos="12060"/>
              </w:tabs>
              <w:jc w:val="center"/>
              <w:rPr>
                <w:rFonts w:ascii="Arial" w:hAnsi="Arial" w:cs="Arial"/>
                <w:b/>
              </w:rPr>
            </w:pPr>
            <w:r w:rsidRPr="00AA630D">
              <w:rPr>
                <w:rFonts w:ascii="Arial" w:hAnsi="Arial" w:cs="Arial"/>
                <w:b/>
              </w:rPr>
              <w:t>Signed</w:t>
            </w:r>
          </w:p>
          <w:p w14:paraId="0051BE97" w14:textId="7891EE13" w:rsidR="00217C9C" w:rsidRPr="00AA630D" w:rsidRDefault="00217C9C" w:rsidP="00AF7681">
            <w:pPr>
              <w:tabs>
                <w:tab w:val="left" w:pos="12060"/>
              </w:tabs>
              <w:jc w:val="center"/>
              <w:rPr>
                <w:rFonts w:ascii="Arial" w:hAnsi="Arial" w:cs="Arial"/>
                <w:b/>
              </w:rPr>
            </w:pPr>
            <w:r w:rsidRPr="00AA630D">
              <w:rPr>
                <w:rFonts w:ascii="Arial" w:hAnsi="Arial" w:cs="Arial"/>
                <w:b/>
              </w:rPr>
              <w:t>Initials</w:t>
            </w:r>
          </w:p>
        </w:tc>
        <w:tc>
          <w:tcPr>
            <w:tcW w:w="2835" w:type="dxa"/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B0962CC" w14:textId="02C3B022" w:rsidR="00217C9C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</w:rPr>
            </w:pPr>
            <w:r w:rsidRPr="00AA630D">
              <w:rPr>
                <w:rFonts w:ascii="Arial" w:hAnsi="Arial" w:cs="Arial"/>
                <w:b/>
              </w:rPr>
              <w:t>Start 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122011F1" w14:textId="55CECAFA" w:rsidR="00217C9C" w:rsidRPr="00AA630D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</w:rPr>
            </w:pPr>
            <w:r w:rsidRPr="00385ED8">
              <w:rPr>
                <w:rFonts w:ascii="Arial" w:hAnsi="Arial" w:cs="Arial"/>
                <w:color w:val="FF0000"/>
                <w:sz w:val="16"/>
                <w:szCs w:val="16"/>
              </w:rPr>
              <w:t>If the staff team member was present during SIV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r w:rsidRPr="00385ED8">
              <w:rPr>
                <w:rFonts w:ascii="Arial" w:hAnsi="Arial" w:cs="Arial"/>
                <w:color w:val="FF0000"/>
                <w:sz w:val="16"/>
                <w:szCs w:val="16"/>
              </w:rPr>
              <w:t xml:space="preserve"> the box below should be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marked</w:t>
            </w:r>
            <w:r w:rsidR="00456CD4"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r w:rsidRPr="00385ED8">
              <w:rPr>
                <w:rFonts w:ascii="Arial" w:hAnsi="Arial" w:cs="Arial"/>
                <w:color w:val="FF0000"/>
                <w:sz w:val="16"/>
                <w:szCs w:val="16"/>
              </w:rPr>
              <w:t xml:space="preserve"> and the Start Date and PI Initials details left blank.</w:t>
            </w:r>
          </w:p>
        </w:tc>
        <w:tc>
          <w:tcPr>
            <w:tcW w:w="2755" w:type="dxa"/>
            <w:shd w:val="clear" w:color="auto" w:fill="EAF1DD" w:themeFill="accent3" w:themeFillTint="33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35D06A4" w14:textId="14ADB121" w:rsidR="00217C9C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</w:rPr>
            </w:pPr>
            <w:r w:rsidRPr="00AA630D">
              <w:rPr>
                <w:rFonts w:ascii="Arial" w:hAnsi="Arial" w:cs="Arial"/>
                <w:b/>
              </w:rPr>
              <w:t>Stop Date</w:t>
            </w:r>
          </w:p>
          <w:p w14:paraId="52D4B557" w14:textId="7FEE3F1D" w:rsidR="00217C9C" w:rsidRPr="00AA630D" w:rsidRDefault="00217C9C" w:rsidP="00AF7681">
            <w:pPr>
              <w:tabs>
                <w:tab w:val="left" w:pos="12060"/>
              </w:tabs>
              <w:rPr>
                <w:rFonts w:ascii="Arial" w:hAnsi="Arial" w:cs="Arial"/>
                <w:b/>
              </w:rPr>
            </w:pPr>
            <w:r w:rsidRPr="00385ED8">
              <w:rPr>
                <w:rFonts w:ascii="Arial" w:hAnsi="Arial" w:cs="Arial"/>
                <w:color w:val="FF0000"/>
                <w:sz w:val="16"/>
                <w:szCs w:val="16"/>
              </w:rPr>
              <w:t>If the staff team member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participated on the study to COV, </w:t>
            </w:r>
            <w:r w:rsidRPr="00385ED8">
              <w:rPr>
                <w:rFonts w:ascii="Arial" w:hAnsi="Arial" w:cs="Arial"/>
                <w:color w:val="FF0000"/>
                <w:sz w:val="16"/>
                <w:szCs w:val="16"/>
              </w:rPr>
              <w:t xml:space="preserve">the box below should be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marked</w:t>
            </w:r>
            <w:r w:rsidR="00456CD4"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r w:rsidRPr="00385ED8">
              <w:rPr>
                <w:rFonts w:ascii="Arial" w:hAnsi="Arial" w:cs="Arial"/>
                <w:color w:val="FF0000"/>
                <w:sz w:val="16"/>
                <w:szCs w:val="16"/>
              </w:rPr>
              <w:t xml:space="preserve"> and the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Stop</w:t>
            </w:r>
            <w:r w:rsidRPr="00385ED8">
              <w:rPr>
                <w:rFonts w:ascii="Arial" w:hAnsi="Arial" w:cs="Arial"/>
                <w:color w:val="FF0000"/>
                <w:sz w:val="16"/>
                <w:szCs w:val="16"/>
              </w:rPr>
              <w:t xml:space="preserve"> Date and PI Initials details left blank.</w:t>
            </w:r>
          </w:p>
        </w:tc>
      </w:tr>
      <w:tr w:rsidR="00217C9C" w:rsidRPr="0014516E" w14:paraId="51B4D9A9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C8390EC" w14:textId="2FFF7912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0E5BACBE" w14:textId="3C3CC4B2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DFEA400" w14:textId="7AF10BCC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CE68FEE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142C8816" w14:textId="6996620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54EB44F" wp14:editId="0DB59EE0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C0F9D" id="Rectangle 22" o:spid="_x0000_s1026" style="position:absolute;margin-left:91.85pt;margin-top:-1.55pt;width:14.25pt;height:14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0B6D79AE" w14:textId="2C713DBC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01E1B8D8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4B7CE586" w14:textId="06AE08AA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4B6ACC06" wp14:editId="52852F1E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4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76595" id="Rectangle 22" o:spid="_x0000_s1026" style="position:absolute;margin-left:91.85pt;margin-top:-1.55pt;width:14.25pt;height:14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117E223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2EF3955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7711355F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220F04EF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353D04D0" w14:textId="2D199ECB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00EE7E0D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8666E12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C998EF7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3F4A033C" wp14:editId="156AF59B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3D647" id="Rectangle 22" o:spid="_x0000_s1026" style="position:absolute;margin-left:91.85pt;margin-top:-1.55pt;width:14.25pt;height:14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5A0E8AA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7AE9D1F3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77285AB3" w14:textId="1EE2E632" w:rsidR="00217C9C" w:rsidRPr="0014516E" w:rsidRDefault="00BB338B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63" behindDoc="0" locked="0" layoutInCell="1" allowOverlap="1" wp14:anchorId="4CCB4F37" wp14:editId="32B9665F">
                      <wp:simplePos x="0" y="0"/>
                      <wp:positionH relativeFrom="column">
                        <wp:posOffset>-1203325</wp:posOffset>
                      </wp:positionH>
                      <wp:positionV relativeFrom="paragraph">
                        <wp:posOffset>6985</wp:posOffset>
                      </wp:positionV>
                      <wp:extent cx="2611120" cy="2222500"/>
                      <wp:effectExtent l="19050" t="0" r="36830" b="368300"/>
                      <wp:wrapNone/>
                      <wp:docPr id="1129" name="Thought Bubble: Cloud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1120" cy="2222500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722500" w14:textId="049E2DF3" w:rsidR="00273A32" w:rsidRDefault="00273A32" w:rsidP="00273A32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若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授权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非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启动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会当天，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PI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在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填写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start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date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（无需</w:t>
                                  </w:r>
                                  <w:r w:rsidR="00BB338B">
                                    <w:rPr>
                                      <w:rFonts w:hint="eastAsia"/>
                                      <w:lang w:eastAsia="zh-CN"/>
                                    </w:rPr>
                                    <w:t>involved</w:t>
                                  </w:r>
                                  <w:r w:rsidR="00BB338B">
                                    <w:rPr>
                                      <w:lang w:eastAsia="zh-CN"/>
                                    </w:rPr>
                                    <w:t xml:space="preserve"> since SIV</w:t>
                                  </w:r>
                                  <w:r w:rsidR="00BB338B">
                                    <w:rPr>
                                      <w:rFonts w:hint="eastAsia"/>
                                      <w:lang w:eastAsia="zh-CN"/>
                                    </w:rPr>
                                    <w:t>处打勾或</w:t>
                                  </w:r>
                                  <w:proofErr w:type="gramStart"/>
                                  <w:r w:rsidR="00BB338B">
                                    <w:rPr>
                                      <w:rFonts w:hint="eastAsia"/>
                                      <w:lang w:eastAsia="zh-CN"/>
                                    </w:rPr>
                                    <w:t>打叉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）并在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PI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initial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写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姓名缩写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B4F37" id="Thought Bubble: Cloud 1129" o:spid="_x0000_s1036" type="#_x0000_t106" style="position:absolute;left:0;text-align:left;margin-left:-94.75pt;margin-top:.55pt;width:205.6pt;height:175pt;z-index:2516797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" adj="6300,24300" fillcolor="#4f81bd [3204]" strokecolor="#243f60 [1604]" strokeweight="2pt">
                      <v:textbox>
                        <w:txbxContent>
                          <w:p w14:paraId="70722500" w14:textId="049E2DF3" w:rsidR="00273A32" w:rsidRDefault="00273A32" w:rsidP="00273A32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若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授权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非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启动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CN"/>
                              </w:rPr>
                              <w:t>会当天，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start</w:t>
                            </w:r>
                            <w:r>
                              <w:rPr>
                                <w:lang w:eastAsia="zh-CN"/>
                              </w:rPr>
                              <w:t xml:space="preserve"> date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（无需</w:t>
                            </w:r>
                            <w:r w:rsidR="00BB338B">
                              <w:rPr>
                                <w:rFonts w:hint="eastAsia"/>
                                <w:lang w:eastAsia="zh-CN"/>
                              </w:rPr>
                              <w:t>involved</w:t>
                            </w:r>
                            <w:r w:rsidR="00BB338B">
                              <w:rPr>
                                <w:lang w:eastAsia="zh-CN"/>
                              </w:rPr>
                              <w:t xml:space="preserve"> since SIV</w:t>
                            </w:r>
                            <w:r w:rsidR="00BB338B">
                              <w:rPr>
                                <w:rFonts w:hint="eastAsia"/>
                                <w:lang w:eastAsia="zh-CN"/>
                              </w:rPr>
                              <w:t>处打勾或</w:t>
                            </w:r>
                            <w:proofErr w:type="gramStart"/>
                            <w:r w:rsidR="00BB338B">
                              <w:rPr>
                                <w:rFonts w:hint="eastAsia"/>
                                <w:lang w:eastAsia="zh-CN"/>
                              </w:rPr>
                              <w:t>打叉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CN"/>
                              </w:rPr>
                              <w:t>）并在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 xml:space="preserve"> initial</w:t>
                            </w:r>
                            <w:r>
                              <w:rPr>
                                <w:lang w:eastAsia="zh-CN"/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姓名缩写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C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435D08DC" wp14:editId="6329B9AF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84C2D" id="Rectangle 22" o:spid="_x0000_s1026" style="position:absolute;margin-left:91.85pt;margin-top:-1.55pt;width:14.25pt;height:14.2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="00217C9C"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 w:rsidR="00217C9C"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="00217C9C"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17C9C"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="00217C9C"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622C75F1" w14:textId="16431E5E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5EB5949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0EBEBD1C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A396E47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384881DF" w14:textId="7311023B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0AB06F3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4C36884B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317944A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2C55FA4" wp14:editId="78F2F416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4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ACBC2" id="Rectangle 22" o:spid="_x0000_s1026" style="position:absolute;margin-left:91.85pt;margin-top:-1.55pt;width:14.25pt;height:14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1AA0BC1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235BA23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0D6A906B" w14:textId="689A129E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1B8AE435" wp14:editId="3A61949B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1E7FA" id="Rectangle 22" o:spid="_x0000_s1026" style="position:absolute;margin-left:91.85pt;margin-top:-1.55pt;width:14.25pt;height:14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4C32FF1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5B70BAE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5D234732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46698D73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A644A0B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4797CF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3BBB199" w14:textId="5F99807B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2991851" w14:textId="6E870EAF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C8EBF7F" wp14:editId="1B554607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3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8AA9A" id="Rectangle 22" o:spid="_x0000_s1026" style="position:absolute;margin-left:91.85pt;margin-top:-1.55pt;width:14.25pt;height:14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2646BE2F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02FAD3FD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6BA34C4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16C3AAF" wp14:editId="201411A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2664D" id="Rectangle 22" o:spid="_x0000_s1026" style="position:absolute;margin-left:91.85pt;margin-top:-1.55pt;width:14.25pt;height:14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72B12E0F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1240DB2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629320C2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2D6F2A93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1CC101FA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33758C9E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3FA0571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053A41C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CF54752" wp14:editId="28BDFBF8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7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10E41" id="Rectangle 22" o:spid="_x0000_s1026" style="position:absolute;margin-left:91.85pt;margin-top:-1.55pt;width:14.25pt;height:14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26FA7E7C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72D312F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268A94B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1B781125" wp14:editId="683666D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D2F90" id="Rectangle 22" o:spid="_x0000_s1026" style="position:absolute;margin-left:91.85pt;margin-top:-1.55pt;width:14.25pt;height:14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2D7849B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7AB0900C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392075AD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415C8AD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164653B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23053FA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1B67FD2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7F66A07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1370D7" wp14:editId="26DCA6D3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3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8B614" id="Rectangle 22" o:spid="_x0000_s1026" style="position:absolute;margin-left:91.85pt;margin-top:-1.55pt;width:14.2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1F261DDE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14548938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0A20EC5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79F8A166" wp14:editId="5254C176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705A4" id="Rectangle 22" o:spid="_x0000_s1026" style="position:absolute;margin-left:91.85pt;margin-top:-1.55pt;width:14.25pt;height:14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2C173B3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1246972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2E6DCB09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2D4F3987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35EB50D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735498B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0F73EBB8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D26A4B8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188EAC01" wp14:editId="34695790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9AEB5" id="Rectangle 22" o:spid="_x0000_s1026" style="position:absolute;margin-left:91.85pt;margin-top:-1.55pt;width:14.25pt;height:14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7E8A0D7E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1134954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294FC46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485107CD" wp14:editId="67A5312A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24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294EF" id="Rectangle 22" o:spid="_x0000_s1026" style="position:absolute;margin-left:91.85pt;margin-top:-1.55pt;width:14.25pt;height:14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742E3D57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2CF42CF7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6213F98E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4512E0CD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0046EBB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3BCDC41E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FE9774F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1A92F3B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475C1576" wp14:editId="32B03DB7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0B7B4" id="Rectangle 22" o:spid="_x0000_s1026" style="position:absolute;margin-left:91.85pt;margin-top:-1.55pt;width:14.25pt;height:14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129C30B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0D05745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254BCB6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2E3C53E6" wp14:editId="5B6B5DCB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2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573A5" id="Rectangle 22" o:spid="_x0000_s1026" style="position:absolute;margin-left:91.85pt;margin-top:-1.55pt;width:14.25pt;height:14.2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67C6D39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51AFD89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6D559128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3359B658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13B52E2E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28B956E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6946CA1B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5BC45BE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40FA1A46" wp14:editId="55CECDFD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2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65F7F" id="Rectangle 22" o:spid="_x0000_s1026" style="position:absolute;margin-left:91.85pt;margin-top:-1.55pt;width:14.25pt;height:14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17059A1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4CF40AB0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494AE897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9C14596" wp14:editId="0697942A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2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E3040" id="Rectangle 22" o:spid="_x0000_s1026" style="position:absolute;margin-left:91.85pt;margin-top:-1.55pt;width:14.25pt;height:14.2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59C9BCD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2B5EC26D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  <w:tr w:rsidR="00217C9C" w:rsidRPr="0014516E" w14:paraId="1B7DBC19" w14:textId="77777777" w:rsidTr="00AF7681">
        <w:trPr>
          <w:cantSplit/>
          <w:trHeight w:val="3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06AEA944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612" w:hanging="6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75A04162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1FF948D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396BF383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</w:tcPr>
          <w:p w14:paraId="7D69C426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001BCEBA" wp14:editId="45D66347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21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E3CFD" id="Rectangle 22" o:spid="_x0000_s1026" style="position:absolute;margin-left:91.85pt;margin-top:-1.55pt;width:14.25pt;height:14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Involved since SIV:</w:t>
            </w:r>
          </w:p>
          <w:p w14:paraId="5D96E4A8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Start Date: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  <w:p w14:paraId="00CEEECE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>PI Initials:</w:t>
            </w:r>
            <w:r w:rsidRPr="0014516E"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  <w:tab/>
              <w:t>______________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0" w:type="dxa"/>
              <w:right w:w="28" w:type="dxa"/>
            </w:tcMar>
            <w:vAlign w:val="center"/>
          </w:tcPr>
          <w:p w14:paraId="1DAC0C49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7" w:hanging="1077"/>
              <w:rPr>
                <w:rFonts w:ascii="Arial" w:hAnsi="Arial" w:cs="Arial"/>
                <w:b/>
                <w:noProof/>
                <w:sz w:val="18"/>
                <w:szCs w:val="18"/>
                <w:lang w:eastAsia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4CAB6CFE" wp14:editId="67811819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-19685</wp:posOffset>
                      </wp:positionV>
                      <wp:extent cx="180975" cy="180975"/>
                      <wp:effectExtent l="0" t="0" r="28575" b="28575"/>
                      <wp:wrapNone/>
                      <wp:docPr id="27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E7BF2" id="Rectangle 22" o:spid="_x0000_s1026" style="position:absolute;margin-left:91.85pt;margin-top:-1.55pt;width:14.25pt;height:14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"/>
                  </w:pict>
                </mc:Fallback>
              </mc:AlternateConten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Involved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COV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6C600FE1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Stop Date:</w:t>
            </w:r>
            <w:r w:rsidRPr="0014516E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  <w:p w14:paraId="3C4E1B65" w14:textId="77777777" w:rsidR="00217C9C" w:rsidRPr="0014516E" w:rsidRDefault="00217C9C" w:rsidP="00AF7681">
            <w:pPr>
              <w:tabs>
                <w:tab w:val="left" w:pos="12060"/>
              </w:tabs>
              <w:spacing w:before="60" w:after="120"/>
              <w:ind w:left="1078" w:hanging="1078"/>
              <w:rPr>
                <w:rFonts w:ascii="Arial" w:hAnsi="Arial" w:cs="Arial"/>
                <w:b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18"/>
                <w:szCs w:val="18"/>
              </w:rPr>
              <w:t>PI Initials: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</w:p>
        </w:tc>
      </w:tr>
    </w:tbl>
    <w:p w14:paraId="41A5CCB8" w14:textId="77777777" w:rsidR="00217C9C" w:rsidRPr="0014516E" w:rsidRDefault="00217C9C" w:rsidP="00217C9C">
      <w:pPr>
        <w:jc w:val="center"/>
        <w:rPr>
          <w:rFonts w:ascii="Arial" w:hAnsi="Arial" w:cs="Arial"/>
          <w:b/>
          <w:color w:val="0070C0"/>
          <w:sz w:val="28"/>
          <w:szCs w:val="28"/>
        </w:rPr>
        <w:sectPr w:rsidR="00217C9C" w:rsidRPr="0014516E" w:rsidSect="00AF7681">
          <w:headerReference w:type="default" r:id="rId11"/>
          <w:pgSz w:w="16840" w:h="11907" w:orient="landscape" w:code="9"/>
          <w:pgMar w:top="1560" w:right="720" w:bottom="720" w:left="720" w:header="227" w:footer="356" w:gutter="0"/>
          <w:paperSrc w:first="15" w:other="15"/>
          <w:cols w:space="720"/>
          <w:docGrid w:linePitch="272"/>
        </w:sectPr>
      </w:pPr>
    </w:p>
    <w:p w14:paraId="10AB8D2F" w14:textId="1ADA918B" w:rsidR="00217C9C" w:rsidRPr="0014516E" w:rsidRDefault="00BB338B" w:rsidP="00217C9C">
      <w:pPr>
        <w:spacing w:after="240"/>
        <w:jc w:val="center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87" behindDoc="0" locked="0" layoutInCell="1" allowOverlap="1" wp14:anchorId="19EAEDC4" wp14:editId="744D3620">
                <wp:simplePos x="0" y="0"/>
                <wp:positionH relativeFrom="column">
                  <wp:posOffset>6111972</wp:posOffset>
                </wp:positionH>
                <wp:positionV relativeFrom="paragraph">
                  <wp:posOffset>51484</wp:posOffset>
                </wp:positionV>
                <wp:extent cx="2194560" cy="1301261"/>
                <wp:effectExtent l="19050" t="0" r="34290" b="222885"/>
                <wp:wrapNone/>
                <wp:docPr id="1136" name="Thought Bubble: Cloud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0126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1B03E" w14:textId="1A34733E" w:rsidR="00BB338B" w:rsidRDefault="00BB338B" w:rsidP="00BB338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此处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在更换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才需要填写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AEDC4" id="Thought Bubble: Cloud 1136" o:spid="_x0000_s1037" type="#_x0000_t106" style="position:absolute;left:0;text-align:left;margin-left:481.25pt;margin-top:4.05pt;width:172.8pt;height:102.45pt;z-index:2516807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" adj="6300,24300" fillcolor="#4f81bd [3204]" strokecolor="#243f60 [1604]" strokeweight="2pt">
                <v:textbox>
                  <w:txbxContent>
                    <w:p w14:paraId="0CD1B03E" w14:textId="1A34733E" w:rsidR="00BB338B" w:rsidRDefault="00BB338B" w:rsidP="00BB338B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此处</w:t>
                      </w:r>
                      <w:r>
                        <w:rPr>
                          <w:rFonts w:hint="eastAsia"/>
                          <w:lang w:eastAsia="zh-CN"/>
                        </w:rPr>
                        <w:t>在更换</w:t>
                      </w:r>
                      <w:r>
                        <w:rPr>
                          <w:rFonts w:hint="eastAsia"/>
                          <w:lang w:eastAsia="zh-CN"/>
                        </w:rPr>
                        <w:t>PI</w:t>
                      </w:r>
                      <w:r>
                        <w:rPr>
                          <w:lang w:eastAsia="zh-CN"/>
                        </w:rPr>
                        <w:t>时</w:t>
                      </w:r>
                      <w:r>
                        <w:rPr>
                          <w:rFonts w:hint="eastAsia"/>
                          <w:lang w:eastAsia="zh-CN"/>
                        </w:rPr>
                        <w:t>才需要填写</w:t>
                      </w:r>
                    </w:p>
                  </w:txbxContent>
                </v:textbox>
              </v:shape>
            </w:pict>
          </mc:Fallback>
        </mc:AlternateContent>
      </w:r>
      <w:r w:rsidR="00217C9C">
        <w:rPr>
          <w:rFonts w:ascii="Arial" w:hAnsi="Arial" w:cs="Arial"/>
          <w:b/>
          <w:color w:val="0070C0"/>
          <w:sz w:val="28"/>
          <w:szCs w:val="28"/>
        </w:rPr>
        <w:t>5</w:t>
      </w:r>
      <w:r w:rsidR="00217C9C" w:rsidRPr="0014516E">
        <w:rPr>
          <w:rFonts w:ascii="Arial" w:hAnsi="Arial" w:cs="Arial"/>
          <w:b/>
          <w:color w:val="0070C0"/>
          <w:sz w:val="28"/>
          <w:szCs w:val="28"/>
        </w:rPr>
        <w:t>. Change of Principal Investigator</w:t>
      </w:r>
    </w:p>
    <w:p w14:paraId="2053EB7D" w14:textId="3EEE4CA6" w:rsidR="00217C9C" w:rsidRPr="0014516E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b/>
          <w:sz w:val="22"/>
          <w:szCs w:val="22"/>
        </w:rPr>
      </w:pPr>
      <w:r w:rsidRPr="0014516E">
        <w:rPr>
          <w:rFonts w:ascii="Arial" w:hAnsi="Arial" w:cs="Arial"/>
          <w:b/>
          <w:sz w:val="22"/>
          <w:szCs w:val="22"/>
        </w:rPr>
        <w:t>Outgoing Principal Investigator’s declaration:</w:t>
      </w:r>
    </w:p>
    <w:p w14:paraId="4E7DE2B7" w14:textId="7820BC09" w:rsidR="00217C9C" w:rsidRPr="00F527C3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color w:val="000000" w:themeColor="text1"/>
          <w:sz w:val="22"/>
          <w:szCs w:val="22"/>
        </w:rPr>
      </w:pPr>
      <w:r w:rsidRPr="0014516E">
        <w:rPr>
          <w:rFonts w:ascii="Arial" w:hAnsi="Arial" w:cs="Arial"/>
          <w:sz w:val="22"/>
          <w:szCs w:val="22"/>
        </w:rPr>
        <w:t>As the outgoing Principal Investigator (PI) for th</w:t>
      </w:r>
      <w:r>
        <w:rPr>
          <w:rFonts w:ascii="Arial" w:hAnsi="Arial" w:cs="Arial"/>
          <w:sz w:val="22"/>
          <w:szCs w:val="22"/>
        </w:rPr>
        <w:t>is study</w:t>
      </w:r>
      <w:r w:rsidRPr="0014516E">
        <w:rPr>
          <w:rFonts w:ascii="Arial" w:hAnsi="Arial" w:cs="Arial"/>
          <w:sz w:val="22"/>
          <w:szCs w:val="22"/>
        </w:rPr>
        <w:t xml:space="preserve">, I formally transfer all PI </w:t>
      </w:r>
      <w:r>
        <w:rPr>
          <w:rFonts w:ascii="Arial" w:hAnsi="Arial" w:cs="Arial"/>
          <w:sz w:val="22"/>
          <w:szCs w:val="22"/>
        </w:rPr>
        <w:t>responsibilities</w:t>
      </w:r>
      <w:r w:rsidRPr="0014516E"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Dr.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8540FE">
        <w:rPr>
          <w:rFonts w:ascii="Arial" w:hAnsi="Arial" w:cs="Arial"/>
          <w:sz w:val="22"/>
          <w:szCs w:val="22"/>
        </w:rPr>
        <w:t xml:space="preserve">___________________________, </w:t>
      </w:r>
      <w:r w:rsidRPr="00F527C3">
        <w:rPr>
          <w:rFonts w:ascii="Arial" w:hAnsi="Arial" w:cs="Arial"/>
          <w:color w:val="000000" w:themeColor="text1"/>
          <w:sz w:val="22"/>
          <w:szCs w:val="22"/>
        </w:rPr>
        <w:t xml:space="preserve">qualified by education, </w:t>
      </w:r>
      <w:proofErr w:type="gramStart"/>
      <w:r w:rsidRPr="00F527C3">
        <w:rPr>
          <w:rFonts w:ascii="Arial" w:hAnsi="Arial" w:cs="Arial"/>
          <w:color w:val="000000" w:themeColor="text1"/>
          <w:sz w:val="22"/>
          <w:szCs w:val="22"/>
        </w:rPr>
        <w:t>training</w:t>
      </w:r>
      <w:proofErr w:type="gramEnd"/>
      <w:r w:rsidRPr="00F527C3">
        <w:rPr>
          <w:rFonts w:ascii="Arial" w:hAnsi="Arial" w:cs="Arial"/>
          <w:color w:val="000000" w:themeColor="text1"/>
          <w:sz w:val="22"/>
          <w:szCs w:val="22"/>
        </w:rPr>
        <w:t xml:space="preserve"> and experience to take over this study role. </w:t>
      </w:r>
    </w:p>
    <w:p w14:paraId="4E6F6B2F" w14:textId="77777777" w:rsidR="00217C9C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sz w:val="22"/>
          <w:szCs w:val="22"/>
        </w:rPr>
      </w:pPr>
    </w:p>
    <w:p w14:paraId="236FC8B6" w14:textId="47A6B4F4" w:rsidR="00217C9C" w:rsidRPr="0014516E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sz w:val="22"/>
          <w:szCs w:val="22"/>
        </w:rPr>
      </w:pPr>
      <w:r w:rsidRPr="0014516E">
        <w:rPr>
          <w:rFonts w:ascii="Arial" w:hAnsi="Arial" w:cs="Arial"/>
          <w:sz w:val="22"/>
          <w:szCs w:val="22"/>
        </w:rPr>
        <w:t xml:space="preserve">I confirm that I have performed an appropriate study handover which has included a review of the study protocol and procedures, the structure and functioning of the site team, and the interactions and </w:t>
      </w:r>
      <w:r>
        <w:rPr>
          <w:rFonts w:ascii="Arial" w:hAnsi="Arial" w:cs="Arial"/>
          <w:sz w:val="22"/>
          <w:szCs w:val="22"/>
        </w:rPr>
        <w:t>tasks</w:t>
      </w:r>
      <w:r w:rsidRPr="0014516E">
        <w:rPr>
          <w:rFonts w:ascii="Arial" w:hAnsi="Arial" w:cs="Arial"/>
          <w:sz w:val="22"/>
          <w:szCs w:val="22"/>
        </w:rPr>
        <w:t xml:space="preserve"> related to the </w:t>
      </w:r>
      <w:r w:rsidR="0002559A">
        <w:rPr>
          <w:rFonts w:ascii="Arial" w:hAnsi="Arial" w:cs="Arial"/>
          <w:sz w:val="22"/>
          <w:szCs w:val="22"/>
        </w:rPr>
        <w:t>Client</w:t>
      </w:r>
      <w:r w:rsidRPr="0014516E">
        <w:rPr>
          <w:rFonts w:ascii="Arial" w:hAnsi="Arial" w:cs="Arial"/>
          <w:sz w:val="22"/>
          <w:szCs w:val="22"/>
        </w:rPr>
        <w:t>, CRO and other third party service providers.</w:t>
      </w:r>
    </w:p>
    <w:p w14:paraId="1273B168" w14:textId="77777777" w:rsidR="00217C9C" w:rsidRPr="0014516E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sz w:val="16"/>
          <w:szCs w:val="16"/>
        </w:rPr>
      </w:pPr>
    </w:p>
    <w:p w14:paraId="7B699A99" w14:textId="77777777" w:rsidR="00217C9C" w:rsidRPr="0014516E" w:rsidRDefault="00217C9C" w:rsidP="00217C9C">
      <w:pPr>
        <w:pStyle w:val="BodyText"/>
        <w:spacing w:line="360" w:lineRule="auto"/>
        <w:ind w:left="0" w:right="102"/>
        <w:rPr>
          <w:rFonts w:ascii="Arial" w:hAnsi="Arial" w:cs="Arial"/>
          <w:b/>
          <w:sz w:val="22"/>
          <w:szCs w:val="22"/>
        </w:rPr>
      </w:pPr>
      <w:r w:rsidRPr="0014516E">
        <w:rPr>
          <w:rFonts w:ascii="Arial" w:hAnsi="Arial" w:cs="Arial"/>
          <w:b/>
          <w:sz w:val="22"/>
          <w:szCs w:val="22"/>
        </w:rPr>
        <w:t>Incoming Principal Investigator’s declaration:</w:t>
      </w:r>
    </w:p>
    <w:p w14:paraId="1D5CEC26" w14:textId="726C0E62" w:rsidR="00217C9C" w:rsidRDefault="00217C9C" w:rsidP="00217C9C">
      <w:pPr>
        <w:pStyle w:val="BodyText"/>
        <w:spacing w:line="360" w:lineRule="auto"/>
        <w:ind w:left="0" w:right="103"/>
        <w:rPr>
          <w:rFonts w:ascii="Arial" w:hAnsi="Arial" w:cs="Arial"/>
          <w:sz w:val="22"/>
          <w:szCs w:val="22"/>
        </w:rPr>
      </w:pPr>
      <w:r w:rsidRPr="0014516E">
        <w:rPr>
          <w:rFonts w:ascii="Arial" w:hAnsi="Arial" w:cs="Arial"/>
          <w:sz w:val="22"/>
          <w:szCs w:val="22"/>
        </w:rPr>
        <w:t>As the incoming PI for th</w:t>
      </w:r>
      <w:r>
        <w:rPr>
          <w:rFonts w:ascii="Arial" w:hAnsi="Arial" w:cs="Arial"/>
          <w:sz w:val="22"/>
          <w:szCs w:val="22"/>
        </w:rPr>
        <w:t>is study</w:t>
      </w:r>
      <w:r w:rsidRPr="0014516E">
        <w:rPr>
          <w:rFonts w:ascii="Arial" w:hAnsi="Arial" w:cs="Arial"/>
          <w:sz w:val="22"/>
          <w:szCs w:val="22"/>
        </w:rPr>
        <w:t xml:space="preserve">, I formally agree to assume all </w:t>
      </w:r>
      <w:r>
        <w:rPr>
          <w:rFonts w:ascii="Arial" w:hAnsi="Arial" w:cs="Arial"/>
          <w:sz w:val="22"/>
          <w:szCs w:val="22"/>
        </w:rPr>
        <w:t>responsibilities</w:t>
      </w:r>
      <w:r w:rsidRPr="0014516E">
        <w:rPr>
          <w:rFonts w:ascii="Arial" w:hAnsi="Arial" w:cs="Arial"/>
          <w:sz w:val="22"/>
          <w:szCs w:val="22"/>
        </w:rPr>
        <w:t xml:space="preserve"> from the outgoing PI,</w:t>
      </w:r>
      <w:r w:rsidRPr="00D978F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Dr</w:t>
      </w:r>
      <w:r w:rsidR="008540FE">
        <w:rPr>
          <w:rFonts w:ascii="Arial" w:hAnsi="Arial" w:cs="Arial"/>
          <w:sz w:val="22"/>
          <w:szCs w:val="22"/>
        </w:rPr>
        <w:t>.</w:t>
      </w:r>
      <w:proofErr w:type="spellEnd"/>
      <w:r w:rsidR="008540FE">
        <w:rPr>
          <w:rFonts w:ascii="Arial" w:hAnsi="Arial" w:cs="Arial"/>
          <w:sz w:val="22"/>
          <w:szCs w:val="22"/>
          <w:u w:val="single"/>
        </w:rPr>
        <w:t>_______________________________</w:t>
      </w:r>
      <w:r w:rsidR="008540FE">
        <w:rPr>
          <w:rFonts w:ascii="Arial" w:hAnsi="Arial" w:cs="Arial"/>
          <w:sz w:val="22"/>
          <w:szCs w:val="22"/>
        </w:rPr>
        <w:t>.</w:t>
      </w:r>
    </w:p>
    <w:p w14:paraId="10DC3E5B" w14:textId="77777777" w:rsidR="00217C9C" w:rsidRDefault="00217C9C" w:rsidP="00217C9C">
      <w:pPr>
        <w:pStyle w:val="BodyText"/>
        <w:spacing w:line="360" w:lineRule="auto"/>
        <w:ind w:left="0" w:right="103"/>
        <w:rPr>
          <w:rFonts w:ascii="Arial" w:hAnsi="Arial" w:cs="Arial"/>
          <w:sz w:val="22"/>
          <w:szCs w:val="22"/>
        </w:rPr>
      </w:pPr>
    </w:p>
    <w:p w14:paraId="6C50E6A6" w14:textId="747F6442" w:rsidR="00217C9C" w:rsidRPr="0014516E" w:rsidRDefault="00217C9C" w:rsidP="00217C9C">
      <w:pPr>
        <w:pStyle w:val="BodyText"/>
        <w:spacing w:line="360" w:lineRule="auto"/>
        <w:ind w:left="0" w:right="103"/>
        <w:rPr>
          <w:rFonts w:ascii="Arial" w:hAnsi="Arial" w:cs="Arial"/>
          <w:sz w:val="22"/>
          <w:szCs w:val="22"/>
        </w:rPr>
      </w:pPr>
      <w:r w:rsidRPr="0014516E">
        <w:rPr>
          <w:rFonts w:ascii="Arial" w:hAnsi="Arial" w:cs="Arial"/>
          <w:sz w:val="22"/>
          <w:szCs w:val="22"/>
        </w:rPr>
        <w:t xml:space="preserve">I have been fully informed regarding the study protocol and procedures, the structure and functioning of the site team, and the interactions and </w:t>
      </w:r>
      <w:r>
        <w:rPr>
          <w:rFonts w:ascii="Arial" w:hAnsi="Arial" w:cs="Arial"/>
          <w:sz w:val="22"/>
          <w:szCs w:val="22"/>
        </w:rPr>
        <w:t>tasks</w:t>
      </w:r>
      <w:r w:rsidRPr="0014516E">
        <w:rPr>
          <w:rFonts w:ascii="Arial" w:hAnsi="Arial" w:cs="Arial"/>
          <w:sz w:val="22"/>
          <w:szCs w:val="22"/>
        </w:rPr>
        <w:t xml:space="preserve"> related to the </w:t>
      </w:r>
      <w:r w:rsidR="0002559A">
        <w:rPr>
          <w:rFonts w:ascii="Arial" w:hAnsi="Arial" w:cs="Arial"/>
          <w:sz w:val="22"/>
          <w:szCs w:val="22"/>
        </w:rPr>
        <w:t>Client</w:t>
      </w:r>
      <w:r w:rsidRPr="0014516E">
        <w:rPr>
          <w:rFonts w:ascii="Arial" w:hAnsi="Arial" w:cs="Arial"/>
          <w:sz w:val="22"/>
          <w:szCs w:val="22"/>
        </w:rPr>
        <w:t>, CRO and other third party service providers. I accept the study site team</w:t>
      </w:r>
      <w:r>
        <w:rPr>
          <w:rFonts w:ascii="Arial" w:hAnsi="Arial" w:cs="Arial"/>
          <w:sz w:val="22"/>
          <w:szCs w:val="22"/>
        </w:rPr>
        <w:t xml:space="preserve"> as delegated by the outgoing PI and</w:t>
      </w:r>
      <w:r w:rsidRPr="0014516E">
        <w:rPr>
          <w:rFonts w:ascii="Arial" w:hAnsi="Arial" w:cs="Arial"/>
          <w:sz w:val="22"/>
          <w:szCs w:val="22"/>
        </w:rPr>
        <w:t xml:space="preserve"> confirm that they are qualified by education, training</w:t>
      </w:r>
      <w:r w:rsidR="00072229">
        <w:rPr>
          <w:rFonts w:ascii="Arial" w:hAnsi="Arial" w:cs="Arial"/>
          <w:sz w:val="22"/>
          <w:szCs w:val="22"/>
        </w:rPr>
        <w:t>,</w:t>
      </w:r>
      <w:r w:rsidRPr="0014516E">
        <w:rPr>
          <w:rFonts w:ascii="Arial" w:hAnsi="Arial" w:cs="Arial"/>
          <w:sz w:val="22"/>
          <w:szCs w:val="22"/>
        </w:rPr>
        <w:t xml:space="preserve"> and experience to perform the </w:t>
      </w:r>
      <w:r>
        <w:rPr>
          <w:rFonts w:ascii="Arial" w:hAnsi="Arial" w:cs="Arial"/>
          <w:sz w:val="22"/>
          <w:szCs w:val="22"/>
        </w:rPr>
        <w:t>tasks</w:t>
      </w:r>
      <w:r w:rsidRPr="0014516E">
        <w:rPr>
          <w:rFonts w:ascii="Arial" w:hAnsi="Arial" w:cs="Arial"/>
          <w:sz w:val="22"/>
          <w:szCs w:val="22"/>
        </w:rPr>
        <w:t xml:space="preserve"> delegated to them.</w:t>
      </w:r>
    </w:p>
    <w:p w14:paraId="76AD53FB" w14:textId="77777777" w:rsidR="00217C9C" w:rsidRPr="0014516E" w:rsidRDefault="00217C9C" w:rsidP="00217C9C">
      <w:pPr>
        <w:pStyle w:val="BodyText"/>
        <w:spacing w:line="360" w:lineRule="auto"/>
        <w:ind w:left="0" w:right="103"/>
        <w:rPr>
          <w:rFonts w:ascii="Arial" w:hAnsi="Arial" w:cs="Arial"/>
          <w:sz w:val="16"/>
          <w:szCs w:val="16"/>
        </w:rPr>
      </w:pPr>
    </w:p>
    <w:p w14:paraId="727BB0C0" w14:textId="77777777" w:rsidR="00217C9C" w:rsidRDefault="00217C9C" w:rsidP="00217C9C">
      <w:pPr>
        <w:pStyle w:val="BodyText"/>
        <w:spacing w:line="276" w:lineRule="auto"/>
        <w:ind w:left="0" w:right="102"/>
        <w:rPr>
          <w:rFonts w:hAnsi="Arial" w:cs="Arial"/>
          <w:color w:val="0070C0"/>
          <w:sz w:val="28"/>
          <w:szCs w:val="28"/>
          <w:lang w:val="en-US"/>
        </w:rPr>
      </w:pPr>
    </w:p>
    <w:tbl>
      <w:tblPr>
        <w:tblW w:w="7095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15"/>
        <w:gridCol w:w="2980"/>
      </w:tblGrid>
      <w:tr w:rsidR="00217C9C" w:rsidRPr="00BE0890" w14:paraId="53CD9E2B" w14:textId="77777777" w:rsidTr="00AF7681">
        <w:trPr>
          <w:trHeight w:hRule="exact" w:val="510"/>
        </w:trPr>
        <w:tc>
          <w:tcPr>
            <w:tcW w:w="4111" w:type="dxa"/>
            <w:shd w:val="clear" w:color="auto" w:fill="FFFFFF" w:themeFill="background1"/>
            <w:vAlign w:val="center"/>
            <w:hideMark/>
          </w:tcPr>
          <w:p w14:paraId="0E38BD99" w14:textId="77777777" w:rsidR="00217C9C" w:rsidRDefault="00217C9C" w:rsidP="00AF76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Transfer of Responsibilities: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45" w:rightFromText="45" w:vertAnchor="text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80"/>
              <w:gridCol w:w="4200"/>
            </w:tblGrid>
            <w:tr w:rsidR="00BB338B" w14:paraId="47F84137" w14:textId="77777777" w:rsidTr="00BB338B">
              <w:trPr>
                <w:gridAfter w:val="1"/>
                <w:trHeight w:val="3580"/>
                <w:tblCellSpacing w:w="0" w:type="dxa"/>
              </w:trPr>
              <w:tc>
                <w:tcPr>
                  <w:tcW w:w="17280" w:type="dxa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80"/>
                    <w:gridCol w:w="4200"/>
                  </w:tblGrid>
                  <w:tr w:rsidR="00BB338B" w14:paraId="067761E7" w14:textId="77777777" w:rsidTr="00BB338B">
                    <w:trPr>
                      <w:gridAfter w:val="1"/>
                      <w:trHeight w:val="3580"/>
                      <w:tblCellSpacing w:w="0" w:type="dxa"/>
                    </w:trPr>
                    <w:tc>
                      <w:tcPr>
                        <w:tcW w:w="17280" w:type="dxa"/>
                        <w:vAlign w:val="center"/>
                        <w:hideMark/>
                      </w:tcPr>
                      <w:p w14:paraId="1310CC39" w14:textId="77777777" w:rsidR="00BB338B" w:rsidRDefault="00BB338B" w:rsidP="00BB338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B338B" w14:paraId="1167FB68" w14:textId="77777777" w:rsidTr="00BB338B">
                    <w:trPr>
                      <w:tblCellSpacing w:w="0" w:type="dxa"/>
                    </w:trPr>
                    <w:tc>
                      <w:tcPr>
                        <w:tcW w:w="4440" w:type="dxa"/>
                        <w:vAlign w:val="center"/>
                        <w:hideMark/>
                      </w:tcPr>
                      <w:p w14:paraId="2CF3A16D" w14:textId="77777777" w:rsidR="00BB338B" w:rsidRDefault="00BB338B" w:rsidP="00BB338B">
                        <w:pPr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4200" w:type="dxa"/>
                        <w:vAlign w:val="center"/>
                        <w:hideMark/>
                      </w:tcPr>
                      <w:p w14:paraId="1984A984" w14:textId="38C2B4BF" w:rsidR="00BB338B" w:rsidRDefault="00BB338B" w:rsidP="00BB33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 wp14:anchorId="5D0139BC" wp14:editId="1BA58A98">
                              <wp:extent cx="2665730" cy="2616835"/>
                              <wp:effectExtent l="0" t="0" r="0" b="0"/>
                              <wp:docPr id="1133" name="Picture 1133" descr="Thought Bubble: Cloud: 若授权是启动会当天，PI在involved since SIV处打勾或打叉（无需填写start date）并在PI initial写姓名缩写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Thought Bubble: Cloud: 若授权是启动会当天，PI在involved since SIV处打勾或打叉（无需填写start date）并在PI initial写姓名缩写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5730" cy="26168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B07DEBA" w14:textId="77777777" w:rsidR="00BB338B" w:rsidRDefault="00BB338B" w:rsidP="00BB338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B338B" w14:paraId="26F9DEF0" w14:textId="77777777" w:rsidTr="00BB338B">
              <w:trPr>
                <w:tblCellSpacing w:w="0" w:type="dxa"/>
              </w:trPr>
              <w:tc>
                <w:tcPr>
                  <w:tcW w:w="4440" w:type="dxa"/>
                  <w:vAlign w:val="center"/>
                  <w:hideMark/>
                </w:tcPr>
                <w:p w14:paraId="19EAA4F0" w14:textId="77777777" w:rsidR="00BB338B" w:rsidRDefault="00BB338B" w:rsidP="00BB338B">
                  <w:pPr>
                    <w:rPr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4200" w:type="dxa"/>
                  <w:vAlign w:val="center"/>
                  <w:hideMark/>
                </w:tcPr>
                <w:p w14:paraId="59C64960" w14:textId="187504BA" w:rsidR="00BB338B" w:rsidRDefault="00BB338B" w:rsidP="00BB338B">
                  <w:pPr>
                    <w:rPr>
                      <w:lang w:eastAsia="zh-CN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0CBF1CB" wp14:editId="3DDB1302">
                        <wp:extent cx="330200" cy="323850"/>
                        <wp:effectExtent l="0" t="0" r="0" b="0"/>
                        <wp:docPr id="1130" name="Picture 1130" descr="Thought Bubble: Cloud: 若授权是启动会当天，PI在involved since SIV处打勾或打叉（无需填写start date）并在PI initial写姓名缩写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hought Bubble: Cloud: 若授权是启动会当天，PI在involved since SIV处打勾或打叉（无需填写start date）并在PI initial写姓名缩写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1CE5633" w14:textId="77777777" w:rsidR="00217C9C" w:rsidRDefault="00217C9C" w:rsidP="00AF76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239C7F1" w14:textId="77777777" w:rsidR="00217C9C" w:rsidRDefault="00217C9C" w:rsidP="00217C9C">
      <w:pPr>
        <w:pStyle w:val="BodyText"/>
        <w:spacing w:line="276" w:lineRule="auto"/>
        <w:ind w:left="0" w:right="103"/>
        <w:rPr>
          <w:rFonts w:hAnsi="Arial" w:cs="Arial"/>
          <w:b/>
          <w:sz w:val="32"/>
          <w:szCs w:val="32"/>
        </w:rPr>
      </w:pPr>
      <w:r>
        <w:rPr>
          <w:rFonts w:hAnsi="Arial" w:cs="Arial"/>
          <w:b/>
          <w:sz w:val="32"/>
          <w:szCs w:val="32"/>
        </w:rPr>
        <w:br w:type="page"/>
      </w:r>
    </w:p>
    <w:p w14:paraId="4DB826BE" w14:textId="662C756F" w:rsidR="00217C9C" w:rsidRDefault="00BB338B" w:rsidP="00217C9C">
      <w:pPr>
        <w:pStyle w:val="BodyText"/>
        <w:spacing w:line="276" w:lineRule="auto"/>
        <w:ind w:left="0" w:right="103"/>
        <w:rPr>
          <w:rFonts w:hAnsi="Arial" w:cs="Arial"/>
          <w:b/>
          <w:sz w:val="32"/>
          <w:szCs w:val="32"/>
        </w:rPr>
      </w:pPr>
      <w:r>
        <w:rPr>
          <w:rFonts w:hAnsi="Arial" w:cs="Arial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35" behindDoc="0" locked="0" layoutInCell="1" allowOverlap="1" wp14:anchorId="2A2C10CA" wp14:editId="74EC4699">
                <wp:simplePos x="0" y="0"/>
                <wp:positionH relativeFrom="column">
                  <wp:posOffset>4057894</wp:posOffset>
                </wp:positionH>
                <wp:positionV relativeFrom="paragraph">
                  <wp:posOffset>8988</wp:posOffset>
                </wp:positionV>
                <wp:extent cx="3446585" cy="1934308"/>
                <wp:effectExtent l="19050" t="0" r="40005" b="332740"/>
                <wp:wrapNone/>
                <wp:docPr id="1138" name="Thought Bubble: Cloud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5" cy="1934308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B4F57" w14:textId="2E9E4CEB" w:rsidR="00BB338B" w:rsidRDefault="00BB338B" w:rsidP="00BB338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更换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，离开项目的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签字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和日期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10CA" id="Thought Bubble: Cloud 1138" o:spid="_x0000_s1038" type="#_x0000_t106" style="position:absolute;left:0;text-align:left;margin-left:319.5pt;margin-top:.7pt;width:271.4pt;height:152.3pt;z-index:2516828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" adj="6300,24300" fillcolor="#4f81bd [3204]" strokecolor="#243f60 [1604]" strokeweight="2pt">
                <v:textbox>
                  <w:txbxContent>
                    <w:p w14:paraId="3F4B4F57" w14:textId="2E9E4CEB" w:rsidR="00BB338B" w:rsidRDefault="00BB338B" w:rsidP="00BB338B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更换</w:t>
                      </w:r>
                      <w:r>
                        <w:rPr>
                          <w:rFonts w:hint="eastAsia"/>
                          <w:lang w:eastAsia="zh-CN"/>
                        </w:rPr>
                        <w:t>PI</w:t>
                      </w:r>
                      <w:r>
                        <w:rPr>
                          <w:lang w:eastAsia="zh-CN"/>
                        </w:rPr>
                        <w:t>时</w:t>
                      </w:r>
                      <w:r>
                        <w:rPr>
                          <w:rFonts w:hint="eastAsia"/>
                          <w:lang w:eastAsia="zh-CN"/>
                        </w:rPr>
                        <w:t>，离开项目的</w:t>
                      </w:r>
                      <w:r>
                        <w:rPr>
                          <w:rFonts w:hint="eastAsia"/>
                          <w:lang w:eastAsia="zh-CN"/>
                        </w:rPr>
                        <w:t>PI</w:t>
                      </w:r>
                      <w:r>
                        <w:rPr>
                          <w:lang w:eastAsia="zh-CN"/>
                        </w:rPr>
                        <w:t>签字</w:t>
                      </w:r>
                      <w:r>
                        <w:rPr>
                          <w:rFonts w:hint="eastAsia"/>
                          <w:lang w:eastAsia="zh-CN"/>
                        </w:rPr>
                        <w:t>和日期</w:t>
                      </w:r>
                    </w:p>
                  </w:txbxContent>
                </v:textbox>
              </v:shape>
            </w:pict>
          </mc:Fallback>
        </mc:AlternateContent>
      </w:r>
    </w:p>
    <w:p w14:paraId="2CB317B9" w14:textId="77777777" w:rsidR="00217C9C" w:rsidRDefault="00217C9C" w:rsidP="00217C9C">
      <w:pPr>
        <w:pStyle w:val="BodyText"/>
        <w:spacing w:line="276" w:lineRule="auto"/>
        <w:ind w:left="0" w:right="103"/>
        <w:rPr>
          <w:rFonts w:ascii="Arial" w:hAnsi="Arial" w:cs="Arial"/>
          <w:color w:val="0070C0"/>
          <w:sz w:val="16"/>
          <w:szCs w:val="16"/>
        </w:rPr>
      </w:pPr>
    </w:p>
    <w:tbl>
      <w:tblPr>
        <w:tblW w:w="11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3685"/>
        <w:gridCol w:w="1701"/>
        <w:gridCol w:w="3969"/>
        <w:gridCol w:w="992"/>
        <w:gridCol w:w="236"/>
      </w:tblGrid>
      <w:tr w:rsidR="00217C9C" w:rsidRPr="0014516E" w14:paraId="76110CBB" w14:textId="77777777" w:rsidTr="00AF7681">
        <w:trPr>
          <w:trHeight w:hRule="exact" w:val="567"/>
          <w:jc w:val="center"/>
        </w:trPr>
        <w:tc>
          <w:tcPr>
            <w:tcW w:w="1198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DA1DFBB" w14:textId="352BA382" w:rsidR="00217C9C" w:rsidRPr="0014516E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>Outgoing PI’s Signature(s)</w:t>
            </w:r>
          </w:p>
        </w:tc>
      </w:tr>
      <w:tr w:rsidR="00217C9C" w:rsidRPr="0014516E" w14:paraId="7CEDA5C2" w14:textId="77777777" w:rsidTr="00AF7681">
        <w:trPr>
          <w:trHeight w:val="724"/>
          <w:jc w:val="center"/>
        </w:trPr>
        <w:tc>
          <w:tcPr>
            <w:tcW w:w="1402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07224F42" w14:textId="77777777" w:rsidR="00217C9C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Name:</w:t>
            </w:r>
          </w:p>
          <w:p w14:paraId="4A474B0D" w14:textId="77777777" w:rsidR="00217C9C" w:rsidRPr="004C6AE9" w:rsidRDefault="00217C9C" w:rsidP="00AF7681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C6AE9">
              <w:rPr>
                <w:rFonts w:ascii="Arial" w:hAnsi="Arial" w:cs="Arial"/>
                <w:b/>
                <w:sz w:val="18"/>
                <w:szCs w:val="22"/>
              </w:rPr>
              <w:t>(Printed)</w:t>
            </w:r>
          </w:p>
          <w:p w14:paraId="2C1714C8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Latin Alphabet</w:t>
            </w:r>
          </w:p>
        </w:tc>
        <w:tc>
          <w:tcPr>
            <w:tcW w:w="3685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0C84F515" w14:textId="77777777" w:rsidR="00217C9C" w:rsidRPr="0014516E" w:rsidRDefault="00217C9C" w:rsidP="00AF7681">
            <w:pPr>
              <w:ind w:left="36" w:right="72"/>
              <w:rPr>
                <w:rFonts w:ascii="Arial" w:hAnsi="Arial" w:cs="Arial"/>
                <w:sz w:val="22"/>
                <w:szCs w:val="22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3BAD17C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Signature:</w:t>
            </w:r>
          </w:p>
          <w:p w14:paraId="11037E5B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Local</w:t>
            </w: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Alphabet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4E1329A5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50318ECF" w14:textId="77777777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18407C4F" w14:textId="77777777" w:rsidR="00217C9C" w:rsidRPr="0014516E" w:rsidRDefault="00217C9C" w:rsidP="00AF7681">
            <w:pPr>
              <w:ind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14516E" w14:paraId="3214D1CF" w14:textId="77777777" w:rsidTr="00AF7681">
        <w:trPr>
          <w:trHeight w:val="272"/>
          <w:jc w:val="center"/>
        </w:trPr>
        <w:tc>
          <w:tcPr>
            <w:tcW w:w="1402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3FCF31F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A07B89D" w14:textId="77777777" w:rsidR="00217C9C" w:rsidRPr="0014516E" w:rsidRDefault="00217C9C" w:rsidP="00AF7681">
            <w:pPr>
              <w:ind w:left="36" w:right="7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423C65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13D4F9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DE05AF" w14:textId="77777777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8CF160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14516E" w14:paraId="081FFAAF" w14:textId="77777777" w:rsidTr="00AF7681">
        <w:trPr>
          <w:trHeight w:val="894"/>
          <w:jc w:val="center"/>
        </w:trPr>
        <w:tc>
          <w:tcPr>
            <w:tcW w:w="1402" w:type="dxa"/>
            <w:tcBorders>
              <w:top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3C1B52F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PI Initials</w:t>
            </w:r>
            <w:r w:rsidRPr="0014516E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1950B4C0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4832FA13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66B079F3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FFFFFF"/>
            <w:vAlign w:val="bottom"/>
          </w:tcPr>
          <w:p w14:paraId="1B435152" w14:textId="77777777" w:rsidR="00217C9C" w:rsidRPr="0014516E" w:rsidRDefault="00217C9C" w:rsidP="00AF7681">
            <w:pPr>
              <w:ind w:left="702" w:right="72" w:hanging="702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>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bottom"/>
          </w:tcPr>
          <w:p w14:paraId="00937BCD" w14:textId="77777777" w:rsidR="00217C9C" w:rsidRPr="0014516E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FFFFFF"/>
            <w:vAlign w:val="bottom"/>
          </w:tcPr>
          <w:p w14:paraId="3501261D" w14:textId="77777777" w:rsidR="00217C9C" w:rsidRPr="0014516E" w:rsidRDefault="00217C9C" w:rsidP="00AF7681">
            <w:pPr>
              <w:ind w:left="702" w:right="72" w:hanging="70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BE0890" w14:paraId="6A8E8C68" w14:textId="77777777" w:rsidTr="00AF7681">
        <w:trPr>
          <w:trHeight w:val="49"/>
          <w:jc w:val="center"/>
        </w:trPr>
        <w:tc>
          <w:tcPr>
            <w:tcW w:w="1402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DE0C9E0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43AD84B5" w14:textId="77777777" w:rsidR="00217C9C" w:rsidRPr="00BE0890" w:rsidRDefault="00217C9C" w:rsidP="00AF7681">
            <w:pPr>
              <w:ind w:left="36" w:right="7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2C8EC51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FFFFFF"/>
            <w:vAlign w:val="bottom"/>
          </w:tcPr>
          <w:p w14:paraId="211ED417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14:paraId="36BB4927" w14:textId="77777777" w:rsidR="00217C9C" w:rsidRPr="00BE0890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FF"/>
            <w:vAlign w:val="bottom"/>
          </w:tcPr>
          <w:p w14:paraId="49F22BFE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217C9C" w:rsidRPr="0014516E" w14:paraId="0CB5D0D6" w14:textId="77777777" w:rsidTr="00AF7681">
        <w:trPr>
          <w:trHeight w:hRule="exact" w:val="567"/>
          <w:jc w:val="center"/>
        </w:trPr>
        <w:tc>
          <w:tcPr>
            <w:tcW w:w="1198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79AD6983" w14:textId="5FC87B9B" w:rsidR="00217C9C" w:rsidRPr="0014516E" w:rsidRDefault="00BB338B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59" behindDoc="0" locked="0" layoutInCell="1" allowOverlap="1" wp14:anchorId="068B6B80" wp14:editId="449F89CD">
                      <wp:simplePos x="0" y="0"/>
                      <wp:positionH relativeFrom="column">
                        <wp:posOffset>4709795</wp:posOffset>
                      </wp:positionH>
                      <wp:positionV relativeFrom="paragraph">
                        <wp:posOffset>151130</wp:posOffset>
                      </wp:positionV>
                      <wp:extent cx="3326765" cy="1631315"/>
                      <wp:effectExtent l="19050" t="0" r="45085" b="292735"/>
                      <wp:wrapNone/>
                      <wp:docPr id="1139" name="Thought Bubble: Cloud 1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5" cy="1631315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BE3C2" w14:textId="484DAD82" w:rsidR="00BB338B" w:rsidRDefault="00BB338B" w:rsidP="00BB338B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更换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PI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时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新加入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项目的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PI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签字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和日期</w:t>
                                  </w:r>
                                </w:p>
                                <w:p w14:paraId="79F1E44A" w14:textId="77777777" w:rsidR="00BB338B" w:rsidRDefault="00BB338B" w:rsidP="00BB338B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B6B80" id="Thought Bubble: Cloud 1139" o:spid="_x0000_s1039" type="#_x0000_t106" style="position:absolute;left:0;text-align:left;margin-left:370.85pt;margin-top:11.9pt;width:261.95pt;height:128.45pt;z-index:2516838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" adj="6300,24300" fillcolor="#4f81bd [3204]" strokecolor="#243f60 [1604]" strokeweight="2pt">
                      <v:textbox>
                        <w:txbxContent>
                          <w:p w14:paraId="10DBE3C2" w14:textId="484DAD82" w:rsidR="00BB338B" w:rsidRDefault="00BB338B" w:rsidP="00BB338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更换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新加入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项目的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签字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和日期</w:t>
                            </w:r>
                          </w:p>
                          <w:p w14:paraId="79F1E44A" w14:textId="77777777" w:rsidR="00BB338B" w:rsidRDefault="00BB338B" w:rsidP="00BB338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C9C">
              <w:rPr>
                <w:rFonts w:ascii="Arial" w:hAnsi="Arial" w:cs="Arial"/>
                <w:b/>
                <w:sz w:val="22"/>
                <w:szCs w:val="22"/>
              </w:rPr>
              <w:t>Incoming PI’s Signature(s)</w:t>
            </w:r>
          </w:p>
        </w:tc>
      </w:tr>
      <w:tr w:rsidR="00217C9C" w:rsidRPr="0014516E" w14:paraId="044BDB4E" w14:textId="77777777" w:rsidTr="00AF7681">
        <w:trPr>
          <w:trHeight w:val="724"/>
          <w:jc w:val="center"/>
        </w:trPr>
        <w:tc>
          <w:tcPr>
            <w:tcW w:w="1402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6195A2A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Name:</w:t>
            </w:r>
          </w:p>
          <w:p w14:paraId="05A4CE7C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Latin Alphabet</w:t>
            </w:r>
          </w:p>
        </w:tc>
        <w:tc>
          <w:tcPr>
            <w:tcW w:w="3685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1E921AA1" w14:textId="77777777" w:rsidR="00217C9C" w:rsidRPr="0014516E" w:rsidRDefault="00217C9C" w:rsidP="00AF7681">
            <w:pPr>
              <w:ind w:left="36" w:right="72"/>
              <w:rPr>
                <w:rFonts w:ascii="Arial" w:hAnsi="Arial" w:cs="Arial"/>
                <w:sz w:val="22"/>
                <w:szCs w:val="22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66145313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Signature:</w:t>
            </w:r>
          </w:p>
          <w:p w14:paraId="34C3EFC5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Local</w:t>
            </w: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Alphabet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5BD239AC" w14:textId="53B50CCE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2AFB64E9" w14:textId="48682E64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095B07EE" w14:textId="77777777" w:rsidR="00217C9C" w:rsidRPr="0014516E" w:rsidRDefault="00217C9C" w:rsidP="00AF7681">
            <w:pPr>
              <w:ind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14516E" w14:paraId="32884075" w14:textId="77777777" w:rsidTr="00AF7681">
        <w:trPr>
          <w:trHeight w:val="272"/>
          <w:jc w:val="center"/>
        </w:trPr>
        <w:tc>
          <w:tcPr>
            <w:tcW w:w="1402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D28E865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55685936" w14:textId="77777777" w:rsidR="00217C9C" w:rsidRPr="0014516E" w:rsidRDefault="00217C9C" w:rsidP="00AF7681">
            <w:pPr>
              <w:ind w:left="36" w:right="7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34376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AFCD5A" w14:textId="12356754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5B41C" w14:textId="77777777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BB7BC7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14516E" w14:paraId="319F84FC" w14:textId="77777777" w:rsidTr="00AF7681">
        <w:trPr>
          <w:trHeight w:val="894"/>
          <w:jc w:val="center"/>
        </w:trPr>
        <w:tc>
          <w:tcPr>
            <w:tcW w:w="1402" w:type="dxa"/>
            <w:tcBorders>
              <w:top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301DA711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PI Initials</w:t>
            </w:r>
            <w:r w:rsidRPr="0014516E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7C9EF37D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78F00B14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2BE5E418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FFFFFF"/>
            <w:vAlign w:val="bottom"/>
          </w:tcPr>
          <w:p w14:paraId="2D6C40DD" w14:textId="77777777" w:rsidR="00217C9C" w:rsidRPr="0014516E" w:rsidRDefault="00217C9C" w:rsidP="00AF7681">
            <w:pPr>
              <w:ind w:left="702" w:right="72" w:hanging="702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>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bottom"/>
          </w:tcPr>
          <w:p w14:paraId="2D013774" w14:textId="77777777" w:rsidR="00217C9C" w:rsidRPr="0014516E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FFFFFF"/>
            <w:vAlign w:val="bottom"/>
          </w:tcPr>
          <w:p w14:paraId="22B91676" w14:textId="77777777" w:rsidR="00217C9C" w:rsidRPr="0014516E" w:rsidRDefault="00217C9C" w:rsidP="00AF7681">
            <w:pPr>
              <w:ind w:left="702" w:right="72" w:hanging="70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BE0890" w14:paraId="3FAF8C2C" w14:textId="77777777" w:rsidTr="00AF7681">
        <w:trPr>
          <w:trHeight w:val="49"/>
          <w:jc w:val="center"/>
        </w:trPr>
        <w:tc>
          <w:tcPr>
            <w:tcW w:w="1402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4FBD8266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34406E81" w14:textId="77777777" w:rsidR="00217C9C" w:rsidRPr="00BE0890" w:rsidRDefault="00217C9C" w:rsidP="00AF7681">
            <w:pPr>
              <w:ind w:left="36" w:right="7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26DC1079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FFFFFF"/>
            <w:vAlign w:val="bottom"/>
          </w:tcPr>
          <w:p w14:paraId="6370C1FB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14:paraId="77CE93B8" w14:textId="77777777" w:rsidR="00217C9C" w:rsidRPr="00BE0890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FF"/>
            <w:vAlign w:val="bottom"/>
          </w:tcPr>
          <w:p w14:paraId="4B05FC5E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</w:tbl>
    <w:p w14:paraId="4CA14EA6" w14:textId="77777777" w:rsidR="00217C9C" w:rsidRDefault="00217C9C" w:rsidP="00217C9C">
      <w:pPr>
        <w:pStyle w:val="BodyText"/>
        <w:spacing w:line="276" w:lineRule="auto"/>
        <w:ind w:left="0" w:right="103"/>
        <w:rPr>
          <w:rFonts w:ascii="Arial" w:hAnsi="Arial" w:cs="Arial"/>
          <w:color w:val="0070C0"/>
          <w:sz w:val="16"/>
          <w:szCs w:val="16"/>
        </w:rPr>
      </w:pPr>
    </w:p>
    <w:p w14:paraId="635307E6" w14:textId="77777777" w:rsidR="00217C9C" w:rsidRPr="0014516E" w:rsidRDefault="00217C9C" w:rsidP="00217C9C">
      <w:pPr>
        <w:pStyle w:val="BodyText"/>
        <w:spacing w:line="276" w:lineRule="auto"/>
        <w:ind w:left="0" w:right="103"/>
        <w:rPr>
          <w:rFonts w:ascii="Arial" w:hAnsi="Arial" w:cs="Arial"/>
          <w:color w:val="0070C0"/>
          <w:sz w:val="16"/>
          <w:szCs w:val="16"/>
        </w:rPr>
      </w:pPr>
    </w:p>
    <w:p w14:paraId="0362FB58" w14:textId="77777777" w:rsidR="00217C9C" w:rsidRPr="0014516E" w:rsidRDefault="00217C9C" w:rsidP="00217C9C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70C0"/>
          <w:sz w:val="28"/>
          <w:szCs w:val="28"/>
        </w:rPr>
        <w:sectPr w:rsidR="00217C9C" w:rsidRPr="0014516E" w:rsidSect="00AF7681">
          <w:headerReference w:type="default" r:id="rId14"/>
          <w:pgSz w:w="16840" w:h="11907" w:orient="landscape" w:code="9"/>
          <w:pgMar w:top="1560" w:right="1418" w:bottom="1134" w:left="1418" w:header="227" w:footer="112" w:gutter="0"/>
          <w:paperSrc w:first="7" w:other="7"/>
          <w:cols w:space="720"/>
          <w:docGrid w:linePitch="272"/>
        </w:sectPr>
      </w:pPr>
    </w:p>
    <w:p w14:paraId="07510AF5" w14:textId="563623F2" w:rsidR="00217C9C" w:rsidRPr="0014516E" w:rsidRDefault="00217C9C" w:rsidP="00217C9C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14516E">
        <w:rPr>
          <w:rFonts w:ascii="Arial" w:hAnsi="Arial" w:cs="Arial"/>
          <w:b/>
          <w:color w:val="0070C0"/>
          <w:sz w:val="28"/>
          <w:szCs w:val="28"/>
        </w:rPr>
        <w:lastRenderedPageBreak/>
        <w:t xml:space="preserve">6. </w:t>
      </w:r>
      <w:r w:rsidR="00AE497B">
        <w:rPr>
          <w:rFonts w:ascii="Arial" w:hAnsi="Arial" w:cs="Arial"/>
          <w:b/>
          <w:color w:val="0070C0"/>
          <w:sz w:val="28"/>
          <w:szCs w:val="28"/>
        </w:rPr>
        <w:t>Site</w:t>
      </w:r>
      <w:r w:rsidR="00AE497B" w:rsidRPr="0014516E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r w:rsidRPr="0014516E">
        <w:rPr>
          <w:rFonts w:ascii="Arial" w:hAnsi="Arial" w:cs="Arial"/>
          <w:b/>
          <w:color w:val="0070C0"/>
          <w:sz w:val="28"/>
          <w:szCs w:val="28"/>
        </w:rPr>
        <w:t>Close-Out Signature</w:t>
      </w:r>
    </w:p>
    <w:p w14:paraId="4B1DFE05" w14:textId="77777777" w:rsidR="00217C9C" w:rsidRPr="0014516E" w:rsidRDefault="00217C9C" w:rsidP="00217C9C">
      <w:pPr>
        <w:ind w:left="702" w:right="72" w:hanging="702"/>
        <w:jc w:val="center"/>
        <w:rPr>
          <w:rFonts w:ascii="Arial" w:hAnsi="Arial" w:cs="Arial"/>
          <w:b/>
          <w:color w:val="0070C0"/>
          <w:sz w:val="28"/>
          <w:szCs w:val="28"/>
        </w:rPr>
      </w:pPr>
    </w:p>
    <w:p w14:paraId="58A6D550" w14:textId="6D1C4733" w:rsidR="00217C9C" w:rsidRDefault="00BB338B" w:rsidP="00217C9C">
      <w:pPr>
        <w:ind w:left="702" w:right="72" w:hanging="70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811" behindDoc="0" locked="0" layoutInCell="1" allowOverlap="1" wp14:anchorId="70E45C19" wp14:editId="34DE3330">
                <wp:simplePos x="0" y="0"/>
                <wp:positionH relativeFrom="column">
                  <wp:posOffset>3362178</wp:posOffset>
                </wp:positionH>
                <wp:positionV relativeFrom="paragraph">
                  <wp:posOffset>227525</wp:posOffset>
                </wp:positionV>
                <wp:extent cx="2665828" cy="1519311"/>
                <wp:effectExtent l="19050" t="0" r="39370" b="271780"/>
                <wp:wrapNone/>
                <wp:docPr id="1137" name="Thought Bubble: Cloud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828" cy="151931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DB6E3" w14:textId="350D0345" w:rsidR="00BB338B" w:rsidRDefault="00BB338B" w:rsidP="00BB338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此处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COV</w:t>
                            </w:r>
                            <w:r>
                              <w:rPr>
                                <w:lang w:eastAsia="zh-CN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才需要填写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5C19" id="Thought Bubble: Cloud 1137" o:spid="_x0000_s1040" type="#_x0000_t106" style="position:absolute;left:0;text-align:left;margin-left:264.75pt;margin-top:17.9pt;width:209.9pt;height:119.65pt;z-index:2516818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" adj="6300,24300" fillcolor="#4f81bd [3204]" strokecolor="#243f60 [1604]" strokeweight="2pt">
                <v:textbox>
                  <w:txbxContent>
                    <w:p w14:paraId="6B3DB6E3" w14:textId="350D0345" w:rsidR="00BB338B" w:rsidRDefault="00BB338B" w:rsidP="00BB338B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此处</w:t>
                      </w:r>
                      <w:r>
                        <w:rPr>
                          <w:rFonts w:hint="eastAsia"/>
                          <w:lang w:eastAsia="zh-CN"/>
                        </w:rPr>
                        <w:t>在</w:t>
                      </w:r>
                      <w:r>
                        <w:rPr>
                          <w:rFonts w:hint="eastAsia"/>
                          <w:lang w:eastAsia="zh-CN"/>
                        </w:rPr>
                        <w:t>COV</w:t>
                      </w:r>
                      <w:r>
                        <w:rPr>
                          <w:lang w:eastAsia="zh-CN"/>
                        </w:rPr>
                        <w:t>时</w:t>
                      </w:r>
                      <w:r>
                        <w:rPr>
                          <w:rFonts w:hint="eastAsia"/>
                          <w:lang w:eastAsia="zh-CN"/>
                        </w:rPr>
                        <w:t>才需要填写</w:t>
                      </w:r>
                    </w:p>
                  </w:txbxContent>
                </v:textbox>
              </v:shape>
            </w:pict>
          </mc:Fallback>
        </mc:AlternateContent>
      </w:r>
      <w:r w:rsidR="00217C9C" w:rsidRPr="0014516E">
        <w:rPr>
          <w:rFonts w:ascii="Arial" w:hAnsi="Arial" w:cs="Arial"/>
          <w:sz w:val="22"/>
          <w:szCs w:val="22"/>
        </w:rPr>
        <w:t xml:space="preserve">As the Principal Investigator (PI) for </w:t>
      </w:r>
      <w:r w:rsidR="00217C9C">
        <w:rPr>
          <w:rFonts w:ascii="Arial" w:hAnsi="Arial" w:cs="Arial"/>
          <w:sz w:val="22"/>
          <w:szCs w:val="22"/>
        </w:rPr>
        <w:t>this study</w:t>
      </w:r>
      <w:r w:rsidR="00217C9C" w:rsidRPr="0014516E">
        <w:rPr>
          <w:rFonts w:ascii="Arial" w:hAnsi="Arial" w:cs="Arial"/>
          <w:sz w:val="22"/>
          <w:szCs w:val="22"/>
        </w:rPr>
        <w:t>, I confirm that the information in this form is correct, complete</w:t>
      </w:r>
      <w:r w:rsidR="007D0791">
        <w:rPr>
          <w:rFonts w:ascii="Arial" w:hAnsi="Arial" w:cs="Arial"/>
          <w:sz w:val="22"/>
          <w:szCs w:val="22"/>
        </w:rPr>
        <w:t>,</w:t>
      </w:r>
      <w:r w:rsidR="00217C9C" w:rsidRPr="0014516E">
        <w:rPr>
          <w:rFonts w:ascii="Arial" w:hAnsi="Arial" w:cs="Arial"/>
          <w:sz w:val="22"/>
          <w:szCs w:val="22"/>
        </w:rPr>
        <w:t xml:space="preserve"> and up to date.</w:t>
      </w:r>
    </w:p>
    <w:p w14:paraId="1352538E" w14:textId="77777777" w:rsidR="00217C9C" w:rsidRPr="0014516E" w:rsidRDefault="00217C9C" w:rsidP="00217C9C">
      <w:pPr>
        <w:ind w:left="702" w:right="72" w:hanging="702"/>
        <w:jc w:val="center"/>
        <w:rPr>
          <w:rFonts w:ascii="Arial" w:hAnsi="Arial" w:cs="Arial"/>
          <w:b/>
          <w:color w:val="0070C0"/>
          <w:sz w:val="28"/>
          <w:szCs w:val="28"/>
        </w:rPr>
      </w:pPr>
    </w:p>
    <w:p w14:paraId="585C1ADE" w14:textId="77777777" w:rsidR="00217C9C" w:rsidRPr="0014516E" w:rsidRDefault="00217C9C" w:rsidP="00217C9C">
      <w:pPr>
        <w:rPr>
          <w:rFonts w:ascii="Arial" w:hAnsi="Arial" w:cs="Arial"/>
          <w:color w:val="FF0000"/>
          <w:sz w:val="22"/>
          <w:szCs w:val="22"/>
        </w:rPr>
      </w:pPr>
    </w:p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3318"/>
        <w:gridCol w:w="1532"/>
        <w:gridCol w:w="3574"/>
        <w:gridCol w:w="893"/>
        <w:gridCol w:w="236"/>
      </w:tblGrid>
      <w:tr w:rsidR="00217C9C" w:rsidRPr="0014516E" w14:paraId="1AD965EF" w14:textId="77777777" w:rsidTr="00B25CCA">
        <w:trPr>
          <w:trHeight w:hRule="exact" w:val="549"/>
          <w:jc w:val="center"/>
        </w:trPr>
        <w:tc>
          <w:tcPr>
            <w:tcW w:w="108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07F9DE6" w14:textId="0FF1D063" w:rsidR="00217C9C" w:rsidRPr="0014516E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To be signed and dated by the PI at the end of the Site Close</w:t>
            </w:r>
            <w:r w:rsidR="00371279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Pr="0014516E">
              <w:rPr>
                <w:rFonts w:ascii="Arial" w:hAnsi="Arial" w:cs="Arial"/>
                <w:b/>
                <w:sz w:val="22"/>
                <w:szCs w:val="22"/>
              </w:rPr>
              <w:t>Out Visit</w:t>
            </w:r>
          </w:p>
        </w:tc>
      </w:tr>
      <w:tr w:rsidR="00217C9C" w:rsidRPr="0014516E" w14:paraId="0381DB1A" w14:textId="77777777" w:rsidTr="00B25CCA">
        <w:trPr>
          <w:trHeight w:val="701"/>
          <w:jc w:val="center"/>
        </w:trPr>
        <w:tc>
          <w:tcPr>
            <w:tcW w:w="1264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1285273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Name:</w:t>
            </w:r>
          </w:p>
          <w:p w14:paraId="22EFCA57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Latin Alphabet</w:t>
            </w:r>
          </w:p>
        </w:tc>
        <w:tc>
          <w:tcPr>
            <w:tcW w:w="332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643226CC" w14:textId="77777777" w:rsidR="00217C9C" w:rsidRPr="0014516E" w:rsidRDefault="00217C9C" w:rsidP="00AF7681">
            <w:pPr>
              <w:ind w:left="36" w:right="72"/>
              <w:rPr>
                <w:rFonts w:ascii="Arial" w:hAnsi="Arial" w:cs="Arial"/>
                <w:sz w:val="22"/>
                <w:szCs w:val="22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1534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73074CFA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PI Signature:</w:t>
            </w:r>
          </w:p>
          <w:p w14:paraId="7A211019" w14:textId="77777777" w:rsidR="00217C9C" w:rsidRPr="00D978FF" w:rsidRDefault="00217C9C" w:rsidP="00AF76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Local</w:t>
            </w:r>
            <w:r w:rsidRPr="00D978F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Alphabet</w:t>
            </w:r>
          </w:p>
        </w:tc>
        <w:tc>
          <w:tcPr>
            <w:tcW w:w="3580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617383E5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                                            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2797C8ED" w14:textId="77777777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17" w:type="dxa"/>
            <w:tcBorders>
              <w:top w:val="single" w:sz="4" w:space="0" w:color="auto"/>
              <w:bottom w:val="nil"/>
            </w:tcBorders>
            <w:shd w:val="clear" w:color="auto" w:fill="FFFFFF"/>
            <w:vAlign w:val="bottom"/>
          </w:tcPr>
          <w:p w14:paraId="0503F2AF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14516E" w14:paraId="25C24E52" w14:textId="77777777" w:rsidTr="00B25CCA">
        <w:trPr>
          <w:trHeight w:val="199"/>
          <w:jc w:val="center"/>
        </w:trPr>
        <w:tc>
          <w:tcPr>
            <w:tcW w:w="1264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7BF186A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nil"/>
              <w:bottom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918552D" w14:textId="77777777" w:rsidR="00217C9C" w:rsidRPr="0014516E" w:rsidRDefault="00217C9C" w:rsidP="00AF7681">
            <w:pPr>
              <w:ind w:left="36" w:right="7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8881CD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E8893D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E5B4FD" w14:textId="77777777" w:rsidR="00217C9C" w:rsidRPr="0014516E" w:rsidRDefault="00217C9C" w:rsidP="00AF7681">
            <w:pPr>
              <w:ind w:left="34" w:right="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D20DC" w14:textId="77777777" w:rsidR="00217C9C" w:rsidRPr="0014516E" w:rsidRDefault="00217C9C" w:rsidP="00AF7681">
            <w:pPr>
              <w:ind w:left="34" w:right="74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17C9C" w:rsidRPr="00BE0890" w14:paraId="63D47EFA" w14:textId="77777777" w:rsidTr="00B25CCA">
        <w:trPr>
          <w:trHeight w:val="337"/>
          <w:jc w:val="center"/>
        </w:trPr>
        <w:tc>
          <w:tcPr>
            <w:tcW w:w="1264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2A4374AF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23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78E02FB1" w14:textId="77777777" w:rsidR="00217C9C" w:rsidRPr="00BE0890" w:rsidRDefault="00217C9C" w:rsidP="00AF7681">
            <w:pPr>
              <w:ind w:left="36" w:right="7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534" w:type="dxa"/>
            <w:shd w:val="clear" w:color="auto" w:fill="FFFFFF"/>
            <w:vAlign w:val="center"/>
          </w:tcPr>
          <w:p w14:paraId="4B929C80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516E"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3580" w:type="dxa"/>
            <w:shd w:val="clear" w:color="auto" w:fill="FFFFFF"/>
            <w:vAlign w:val="bottom"/>
          </w:tcPr>
          <w:p w14:paraId="528AB670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4516E">
              <w:rPr>
                <w:rFonts w:ascii="Arial" w:hAnsi="Arial" w:cs="Arial"/>
                <w:sz w:val="22"/>
                <w:szCs w:val="22"/>
                <w:u w:val="single"/>
              </w:rPr>
              <w:t>_____________________________</w:t>
            </w:r>
            <w:r w:rsidRPr="0014516E">
              <w:rPr>
                <w:rFonts w:ascii="Arial" w:hAnsi="Arial" w:cs="Arial"/>
                <w:color w:val="FFFFFF"/>
                <w:sz w:val="22"/>
                <w:szCs w:val="22"/>
              </w:rPr>
              <w:t>.</w:t>
            </w:r>
          </w:p>
        </w:tc>
        <w:tc>
          <w:tcPr>
            <w:tcW w:w="894" w:type="dxa"/>
            <w:shd w:val="clear" w:color="auto" w:fill="FFFFFF"/>
            <w:vAlign w:val="bottom"/>
          </w:tcPr>
          <w:p w14:paraId="2E85BBA8" w14:textId="77777777" w:rsidR="00217C9C" w:rsidRPr="00BE0890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7" w:type="dxa"/>
            <w:shd w:val="clear" w:color="auto" w:fill="FFFFFF"/>
            <w:vAlign w:val="bottom"/>
          </w:tcPr>
          <w:p w14:paraId="5B7CF51F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217C9C" w:rsidRPr="00BE0890" w14:paraId="6EFB93B1" w14:textId="77777777" w:rsidTr="00B25CCA">
        <w:trPr>
          <w:trHeight w:val="337"/>
          <w:jc w:val="center"/>
        </w:trPr>
        <w:tc>
          <w:tcPr>
            <w:tcW w:w="1264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14:paraId="6A18190E" w14:textId="77777777" w:rsidR="00217C9C" w:rsidRPr="00BE0890" w:rsidRDefault="00217C9C" w:rsidP="00AF76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23" w:type="dxa"/>
            <w:shd w:val="clear" w:color="auto" w:fill="FFFFFF"/>
            <w:tcMar>
              <w:top w:w="57" w:type="dxa"/>
              <w:left w:w="57" w:type="dxa"/>
              <w:bottom w:w="57" w:type="dxa"/>
              <w:right w:w="28" w:type="dxa"/>
            </w:tcMar>
            <w:vAlign w:val="bottom"/>
          </w:tcPr>
          <w:p w14:paraId="39861EEE" w14:textId="77777777" w:rsidR="00217C9C" w:rsidRPr="00BE0890" w:rsidRDefault="00217C9C" w:rsidP="00AF7681">
            <w:pPr>
              <w:ind w:left="36" w:right="7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534" w:type="dxa"/>
            <w:shd w:val="clear" w:color="auto" w:fill="FFFFFF"/>
            <w:vAlign w:val="center"/>
          </w:tcPr>
          <w:p w14:paraId="695D5910" w14:textId="77777777" w:rsidR="00217C9C" w:rsidRPr="0014516E" w:rsidRDefault="00217C9C" w:rsidP="00AF76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80" w:type="dxa"/>
            <w:shd w:val="clear" w:color="auto" w:fill="FFFFFF"/>
            <w:vAlign w:val="bottom"/>
          </w:tcPr>
          <w:p w14:paraId="3D2EBB64" w14:textId="77777777" w:rsidR="00217C9C" w:rsidRPr="0014516E" w:rsidRDefault="00217C9C" w:rsidP="00AF7681">
            <w:pPr>
              <w:ind w:left="702" w:right="72" w:hanging="702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894" w:type="dxa"/>
            <w:shd w:val="clear" w:color="auto" w:fill="FFFFFF"/>
            <w:vAlign w:val="bottom"/>
          </w:tcPr>
          <w:p w14:paraId="44D7B97A" w14:textId="77777777" w:rsidR="00217C9C" w:rsidRPr="00BE0890" w:rsidRDefault="00217C9C" w:rsidP="00AF7681">
            <w:pPr>
              <w:ind w:left="702" w:right="72" w:hanging="7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7" w:type="dxa"/>
            <w:shd w:val="clear" w:color="auto" w:fill="FFFFFF"/>
            <w:vAlign w:val="bottom"/>
          </w:tcPr>
          <w:p w14:paraId="22F36878" w14:textId="77777777" w:rsidR="00217C9C" w:rsidRPr="00BE0890" w:rsidRDefault="00217C9C" w:rsidP="00AF7681">
            <w:pPr>
              <w:ind w:left="702" w:right="72" w:hanging="702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</w:tbl>
    <w:p w14:paraId="445DCDCF" w14:textId="77777777" w:rsidR="00217C9C" w:rsidRPr="0014516E" w:rsidRDefault="00217C9C" w:rsidP="00217C9C">
      <w:pPr>
        <w:rPr>
          <w:rFonts w:ascii="Arial" w:hAnsi="Arial" w:cs="Arial"/>
          <w:color w:val="FF0000"/>
          <w:sz w:val="22"/>
          <w:szCs w:val="22"/>
        </w:rPr>
      </w:pPr>
    </w:p>
    <w:p w14:paraId="5DAD563D" w14:textId="77777777" w:rsidR="00217C9C" w:rsidRPr="0014516E" w:rsidRDefault="00217C9C" w:rsidP="00217C9C">
      <w:pPr>
        <w:rPr>
          <w:rFonts w:ascii="Arial" w:hAnsi="Arial" w:cs="Arial"/>
          <w:b/>
          <w:sz w:val="22"/>
          <w:szCs w:val="22"/>
        </w:rPr>
      </w:pPr>
    </w:p>
    <w:p w14:paraId="5DD24C68" w14:textId="77777777" w:rsidR="002D47C8" w:rsidRPr="00217C9C" w:rsidRDefault="002D47C8" w:rsidP="00217C9C"/>
    <w:sectPr w:rsidR="002D47C8" w:rsidRPr="00217C9C" w:rsidSect="00F1307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360" w:right="1440" w:bottom="1440" w:left="1440" w:header="360" w:footer="504" w:gutter="0"/>
      <w:paperSrc w:first="7" w:other="7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1C92" w14:textId="77777777" w:rsidR="00DC2199" w:rsidRDefault="00DC2199">
      <w:r>
        <w:separator/>
      </w:r>
    </w:p>
  </w:endnote>
  <w:endnote w:type="continuationSeparator" w:id="0">
    <w:p w14:paraId="22281D9F" w14:textId="77777777" w:rsidR="00DC2199" w:rsidRDefault="00DC2199">
      <w:r>
        <w:continuationSeparator/>
      </w:r>
    </w:p>
  </w:endnote>
  <w:endnote w:type="continuationNotice" w:id="1">
    <w:p w14:paraId="76217C42" w14:textId="77777777" w:rsidR="00DC2199" w:rsidRDefault="00DC2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Ind w:w="-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F14DA6" w:rsidRPr="003B402B" w14:paraId="3AC5F3F1" w14:textId="77777777" w:rsidTr="003561D7">
      <w:tc>
        <w:tcPr>
          <w:tcW w:w="6588" w:type="dxa"/>
        </w:tcPr>
        <w:p w14:paraId="77E6206E" w14:textId="5D039C8E" w:rsidR="00F14DA6" w:rsidRPr="00941C3B" w:rsidRDefault="00F14DA6" w:rsidP="003561D7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941C3B">
            <w:rPr>
              <w:rFonts w:ascii="Arial" w:hAnsi="Arial" w:cs="Arial"/>
              <w:sz w:val="18"/>
              <w:szCs w:val="18"/>
            </w:rPr>
            <w:t>Fo</w:t>
          </w:r>
          <w:r>
            <w:rPr>
              <w:rFonts w:ascii="Arial" w:hAnsi="Arial" w:cs="Arial"/>
              <w:sz w:val="18"/>
              <w:szCs w:val="18"/>
            </w:rPr>
            <w:t xml:space="preserve">rm No.:  </w:t>
          </w:r>
          <w:r w:rsidRPr="001D461A">
            <w:rPr>
              <w:rFonts w:ascii="Arial" w:hAnsi="Arial" w:cs="Arial"/>
              <w:sz w:val="18"/>
              <w:szCs w:val="18"/>
            </w:rPr>
            <w:t>RWI_FM_SPS0049</w:t>
          </w:r>
          <w:r>
            <w:rPr>
              <w:rFonts w:ascii="Arial" w:hAnsi="Arial" w:cs="Arial"/>
              <w:sz w:val="18"/>
              <w:szCs w:val="18"/>
            </w:rPr>
            <w:t xml:space="preserve"> Revision 2</w:t>
          </w:r>
        </w:p>
      </w:tc>
      <w:tc>
        <w:tcPr>
          <w:tcW w:w="2790" w:type="dxa"/>
        </w:tcPr>
        <w:p w14:paraId="52770349" w14:textId="77777777" w:rsidR="00F14DA6" w:rsidRPr="00941C3B" w:rsidRDefault="00F14DA6" w:rsidP="003561D7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RWI_WI_SPS0032</w:t>
          </w:r>
        </w:p>
      </w:tc>
    </w:tr>
    <w:tr w:rsidR="00F14DA6" w:rsidRPr="003B402B" w14:paraId="54DC34AF" w14:textId="77777777" w:rsidTr="003561D7">
      <w:tc>
        <w:tcPr>
          <w:tcW w:w="6588" w:type="dxa"/>
        </w:tcPr>
        <w:p w14:paraId="572C3805" w14:textId="2AA7AEA8" w:rsidR="00F14DA6" w:rsidRPr="00941C3B" w:rsidRDefault="00F14DA6" w:rsidP="003561D7">
          <w:pPr>
            <w:pStyle w:val="Footer"/>
            <w:spacing w:before="120"/>
            <w:ind w:left="-18"/>
            <w:rPr>
              <w:rFonts w:ascii="Arial" w:hAnsi="Arial" w:cs="Arial"/>
              <w:sz w:val="18"/>
              <w:szCs w:val="18"/>
            </w:rPr>
          </w:pPr>
          <w:r w:rsidRPr="008D1DA6">
            <w:rPr>
              <w:rFonts w:ascii="Arial" w:hAnsi="Arial" w:cs="Arial"/>
              <w:sz w:val="18"/>
              <w:szCs w:val="18"/>
            </w:rPr>
            <w:t xml:space="preserve">Effective Date: </w:t>
          </w:r>
          <w:r>
            <w:rPr>
              <w:rFonts w:ascii="Arial" w:hAnsi="Arial" w:cs="Arial"/>
              <w:sz w:val="18"/>
              <w:szCs w:val="18"/>
            </w:rPr>
            <w:t>15Oct2021</w:t>
          </w:r>
        </w:p>
      </w:tc>
      <w:tc>
        <w:tcPr>
          <w:tcW w:w="2790" w:type="dxa"/>
        </w:tcPr>
        <w:p w14:paraId="566DFEFE" w14:textId="77777777" w:rsidR="00F14DA6" w:rsidRDefault="00F14DA6" w:rsidP="003561D7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1EDDF252" w14:textId="24D506B3" w:rsidR="00F14DA6" w:rsidRPr="003561D7" w:rsidRDefault="00F14DA6" w:rsidP="00981797">
    <w:pPr>
      <w:pStyle w:val="Footer"/>
      <w:spacing w:before="120"/>
      <w:rPr>
        <w:rFonts w:ascii="Arial" w:hAnsi="Arial" w:cs="Arial"/>
        <w:sz w:val="16"/>
        <w:szCs w:val="16"/>
      </w:rPr>
    </w:pPr>
    <w:r w:rsidRPr="0073229A">
      <w:rPr>
        <w:rFonts w:ascii="Arial" w:hAnsi="Arial" w:cs="Arial"/>
        <w:sz w:val="16"/>
        <w:szCs w:val="16"/>
      </w:rPr>
      <w:t>Copyright © 20</w:t>
    </w:r>
    <w:r>
      <w:rPr>
        <w:rFonts w:ascii="Arial" w:hAnsi="Arial" w:cs="Arial"/>
        <w:sz w:val="16"/>
        <w:szCs w:val="16"/>
      </w:rPr>
      <w:t>18, 2021</w:t>
    </w:r>
    <w:r>
      <w:rPr>
        <w:rFonts w:ascii="Arial" w:hAnsi="Arial" w:cs="Arial"/>
        <w:color w:val="0000FF"/>
        <w:sz w:val="16"/>
        <w:szCs w:val="16"/>
      </w:rPr>
      <w:t xml:space="preserve"> </w:t>
    </w:r>
    <w:r w:rsidRPr="0073229A">
      <w:rPr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F14DA6" w:rsidRPr="003B402B" w14:paraId="1F19188C" w14:textId="77777777" w:rsidTr="00AF7681">
      <w:tc>
        <w:tcPr>
          <w:tcW w:w="6588" w:type="dxa"/>
        </w:tcPr>
        <w:p w14:paraId="38DA8B1A" w14:textId="77777777" w:rsidR="00F14DA6" w:rsidRPr="00941C3B" w:rsidRDefault="00F14DA6" w:rsidP="008206BD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941C3B">
            <w:rPr>
              <w:rFonts w:ascii="Arial" w:hAnsi="Arial" w:cs="Arial"/>
              <w:sz w:val="18"/>
              <w:szCs w:val="18"/>
            </w:rPr>
            <w:t>Fo</w:t>
          </w:r>
          <w:r>
            <w:rPr>
              <w:rFonts w:ascii="Arial" w:hAnsi="Arial" w:cs="Arial"/>
              <w:sz w:val="18"/>
              <w:szCs w:val="18"/>
            </w:rPr>
            <w:t>rm No.:  BB_TT_</w:t>
          </w:r>
          <w:proofErr w:type="gramStart"/>
          <w:r>
            <w:rPr>
              <w:rFonts w:ascii="Arial" w:hAnsi="Arial" w:cs="Arial"/>
              <w:sz w:val="18"/>
              <w:szCs w:val="18"/>
            </w:rPr>
            <w:t>FFXXX  Revision</w:t>
          </w:r>
          <w:proofErr w:type="gramEnd"/>
          <w:r>
            <w:rPr>
              <w:rFonts w:ascii="Arial" w:hAnsi="Arial" w:cs="Arial"/>
              <w:sz w:val="18"/>
              <w:szCs w:val="18"/>
            </w:rPr>
            <w:t xml:space="preserve"> Y</w:t>
          </w:r>
        </w:p>
      </w:tc>
      <w:tc>
        <w:tcPr>
          <w:tcW w:w="2790" w:type="dxa"/>
        </w:tcPr>
        <w:p w14:paraId="3317475A" w14:textId="77777777" w:rsidR="00F14DA6" w:rsidRPr="00941C3B" w:rsidRDefault="00F14DA6" w:rsidP="008206BD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BB_TT_FFZZZ</w:t>
          </w:r>
        </w:p>
      </w:tc>
    </w:tr>
    <w:tr w:rsidR="00F14DA6" w:rsidRPr="003B402B" w14:paraId="180352F2" w14:textId="77777777" w:rsidTr="00AF7681">
      <w:tc>
        <w:tcPr>
          <w:tcW w:w="6588" w:type="dxa"/>
        </w:tcPr>
        <w:p w14:paraId="20CF65F6" w14:textId="77777777" w:rsidR="00F14DA6" w:rsidRPr="00941C3B" w:rsidRDefault="00F14DA6" w:rsidP="008206BD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ddMmmyyyy</w:t>
          </w:r>
          <w:proofErr w:type="spellEnd"/>
        </w:p>
      </w:tc>
      <w:tc>
        <w:tcPr>
          <w:tcW w:w="2790" w:type="dxa"/>
        </w:tcPr>
        <w:p w14:paraId="4F87638F" w14:textId="77777777" w:rsidR="00F14DA6" w:rsidRDefault="00F14DA6" w:rsidP="008206BD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Date of Issue: 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ddMmmyyyy</w:t>
          </w:r>
          <w:proofErr w:type="spellEnd"/>
        </w:p>
      </w:tc>
    </w:tr>
  </w:tbl>
  <w:p w14:paraId="5291DA44" w14:textId="77777777" w:rsidR="00F14DA6" w:rsidRPr="003B402B" w:rsidRDefault="00F14DA6" w:rsidP="008206BD">
    <w:pPr>
      <w:pStyle w:val="Footer"/>
      <w:spacing w:before="240"/>
      <w:rPr>
        <w:rStyle w:val="PageNumber"/>
        <w:rFonts w:ascii="Arial" w:hAnsi="Arial" w:cs="Arial"/>
        <w:sz w:val="16"/>
        <w:szCs w:val="16"/>
      </w:rPr>
    </w:pPr>
    <w:r w:rsidRPr="003B402B">
      <w:rPr>
        <w:rStyle w:val="PageNumber"/>
        <w:rFonts w:ascii="Arial" w:hAnsi="Arial" w:cs="Arial"/>
        <w:sz w:val="16"/>
        <w:szCs w:val="16"/>
      </w:rPr>
      <w:t xml:space="preserve">Copyright © 20xx </w:t>
    </w:r>
    <w:r w:rsidRPr="003B402B">
      <w:rPr>
        <w:rStyle w:val="PageNumber"/>
        <w:rFonts w:ascii="Arial" w:hAnsi="Arial" w:cs="Arial"/>
        <w:color w:val="0000FF"/>
        <w:sz w:val="16"/>
        <w:szCs w:val="16"/>
      </w:rPr>
      <w:t xml:space="preserve">Include each year a new revision is added.  Use a hyphen (-) if the document has been revised more than 2 consecutive years.  (i.e.  2007-2010 = the document has been revised 2007, 2008, 2009, and 2010.)   A comma (,) should be used for only 2 consecutive years, or </w:t>
    </w:r>
    <w:r>
      <w:rPr>
        <w:rStyle w:val="PageNumber"/>
        <w:rFonts w:ascii="Arial" w:hAnsi="Arial" w:cs="Arial"/>
        <w:color w:val="0000FF"/>
        <w:sz w:val="16"/>
        <w:szCs w:val="16"/>
      </w:rPr>
      <w:t>after any non-consecutive years</w:t>
    </w:r>
    <w:r w:rsidRPr="0070237C">
      <w:rPr>
        <w:rStyle w:val="PageNumber"/>
        <w:rFonts w:ascii="Arial" w:hAnsi="Arial" w:cs="Arial"/>
        <w:sz w:val="16"/>
        <w:szCs w:val="16"/>
      </w:rPr>
      <w:t xml:space="preserve"> </w:t>
    </w:r>
    <w:r>
      <w:rPr>
        <w:rStyle w:val="PageNumber"/>
        <w:rFonts w:ascii="Arial" w:hAnsi="Arial" w:cs="Arial"/>
        <w:sz w:val="16"/>
        <w:szCs w:val="16"/>
      </w:rPr>
      <w:t xml:space="preserve">IQVIAIMS. </w:t>
    </w:r>
    <w:r w:rsidRPr="003B402B">
      <w:rPr>
        <w:rStyle w:val="PageNumber"/>
        <w:rFonts w:ascii="Arial" w:hAnsi="Arial" w:cs="Arial"/>
        <w:sz w:val="16"/>
        <w:szCs w:val="16"/>
      </w:rPr>
      <w:t xml:space="preserve"> </w:t>
    </w:r>
    <w:r w:rsidRPr="0097138F">
      <w:rPr>
        <w:rStyle w:val="PageNumber"/>
        <w:rFonts w:ascii="Arial" w:hAnsi="Arial" w:cs="Arial"/>
        <w:sz w:val="16"/>
        <w:szCs w:val="16"/>
      </w:rPr>
      <w:t xml:space="preserve">All rights reserved.  The contents of this document are confidential and proprietary to </w:t>
    </w:r>
    <w:r>
      <w:rPr>
        <w:rStyle w:val="PageNumber"/>
        <w:rFonts w:ascii="Arial" w:hAnsi="Arial" w:cs="Arial"/>
        <w:sz w:val="16"/>
        <w:szCs w:val="16"/>
      </w:rPr>
      <w:t>IQVIA</w:t>
    </w:r>
    <w:r w:rsidRPr="0097138F">
      <w:rPr>
        <w:rStyle w:val="PageNumber"/>
        <w:rFonts w:ascii="Arial" w:hAnsi="Arial" w:cs="Arial"/>
        <w:sz w:val="16"/>
        <w:szCs w:val="16"/>
      </w:rPr>
      <w:t xml:space="preserve"> IMS Holdings, </w:t>
    </w:r>
    <w:proofErr w:type="gramStart"/>
    <w:r w:rsidRPr="0097138F">
      <w:rPr>
        <w:rStyle w:val="PageNumber"/>
        <w:rFonts w:ascii="Arial" w:hAnsi="Arial" w:cs="Arial"/>
        <w:sz w:val="16"/>
        <w:szCs w:val="16"/>
      </w:rPr>
      <w:t>Inc.</w:t>
    </w:r>
    <w:proofErr w:type="gramEnd"/>
    <w:r w:rsidRPr="0097138F">
      <w:rPr>
        <w:rStyle w:val="PageNumber"/>
        <w:rFonts w:ascii="Arial" w:hAnsi="Arial" w:cs="Arial"/>
        <w:sz w:val="16"/>
        <w:szCs w:val="16"/>
      </w:rPr>
      <w:t xml:space="preserve"> and its subsidiaries.  Unauthorized use, disclosure or reproduction is strictly prohibited.</w:t>
    </w:r>
  </w:p>
  <w:p w14:paraId="406F4010" w14:textId="77777777" w:rsidR="00F14DA6" w:rsidRPr="003B402B" w:rsidRDefault="00F14DA6" w:rsidP="00012F33">
    <w:pPr>
      <w:pStyle w:val="Footer"/>
      <w:jc w:val="center"/>
      <w:rPr>
        <w:rFonts w:ascii="Arial" w:hAnsi="Arial" w:cs="Arial"/>
        <w:color w:val="0000FF"/>
        <w:sz w:val="16"/>
        <w:szCs w:val="16"/>
      </w:rPr>
    </w:pPr>
    <w:r w:rsidRPr="003B402B">
      <w:rPr>
        <w:rFonts w:ascii="Arial" w:hAnsi="Arial" w:cs="Arial"/>
        <w:snapToGrid w:val="0"/>
        <w:color w:val="0000FF"/>
        <w:sz w:val="16"/>
        <w:szCs w:val="16"/>
      </w:rPr>
      <w:t xml:space="preserve">Page </w:t>
    </w:r>
    <w:r w:rsidRPr="003B402B">
      <w:rPr>
        <w:rFonts w:ascii="Arial" w:hAnsi="Arial" w:cs="Arial"/>
        <w:snapToGrid w:val="0"/>
        <w:color w:val="0000FF"/>
        <w:sz w:val="16"/>
        <w:szCs w:val="16"/>
      </w:rPr>
      <w:fldChar w:fldCharType="begin"/>
    </w:r>
    <w:r w:rsidRPr="003B402B">
      <w:rPr>
        <w:rFonts w:ascii="Arial" w:hAnsi="Arial" w:cs="Arial"/>
        <w:snapToGrid w:val="0"/>
        <w:color w:val="0000FF"/>
        <w:sz w:val="16"/>
        <w:szCs w:val="16"/>
      </w:rPr>
      <w:instrText xml:space="preserve"> PAGE </w:instrText>
    </w:r>
    <w:r w:rsidRPr="003B402B">
      <w:rPr>
        <w:rFonts w:ascii="Arial" w:hAnsi="Arial" w:cs="Arial"/>
        <w:snapToGrid w:val="0"/>
        <w:color w:val="0000FF"/>
        <w:sz w:val="16"/>
        <w:szCs w:val="16"/>
      </w:rPr>
      <w:fldChar w:fldCharType="separate"/>
    </w:r>
    <w:r>
      <w:rPr>
        <w:rFonts w:ascii="Arial" w:hAnsi="Arial" w:cs="Arial"/>
        <w:noProof/>
        <w:snapToGrid w:val="0"/>
        <w:color w:val="0000FF"/>
        <w:sz w:val="16"/>
        <w:szCs w:val="16"/>
      </w:rPr>
      <w:t>1</w:t>
    </w:r>
    <w:r w:rsidRPr="003B402B">
      <w:rPr>
        <w:rFonts w:ascii="Arial" w:hAnsi="Arial" w:cs="Arial"/>
        <w:snapToGrid w:val="0"/>
        <w:color w:val="0000FF"/>
        <w:sz w:val="16"/>
        <w:szCs w:val="16"/>
      </w:rPr>
      <w:fldChar w:fldCharType="end"/>
    </w:r>
    <w:r w:rsidRPr="003B402B">
      <w:rPr>
        <w:rFonts w:ascii="Arial" w:hAnsi="Arial" w:cs="Arial"/>
        <w:snapToGrid w:val="0"/>
        <w:color w:val="0000FF"/>
        <w:sz w:val="16"/>
        <w:szCs w:val="16"/>
      </w:rPr>
      <w:t xml:space="preserve"> of </w:t>
    </w:r>
    <w:fldSimple w:instr="SECTIONPAGES   \* MERGEFORMAT">
      <w:r w:rsidRPr="00BF53F3">
        <w:rPr>
          <w:rFonts w:ascii="Arial" w:hAnsi="Arial" w:cs="Arial"/>
          <w:noProof/>
          <w:snapToGrid w:val="0"/>
          <w:color w:val="0000FF"/>
          <w:sz w:val="16"/>
          <w:szCs w:val="16"/>
        </w:rPr>
        <w:t>1</w:t>
      </w:r>
    </w:fldSimple>
  </w:p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F14DA6" w:rsidRPr="003B402B" w14:paraId="0539BBD9" w14:textId="77777777" w:rsidTr="00AF7681">
      <w:tc>
        <w:tcPr>
          <w:tcW w:w="6588" w:type="dxa"/>
        </w:tcPr>
        <w:p w14:paraId="06F98C18" w14:textId="77777777" w:rsidR="00F14DA6" w:rsidRPr="003B402B" w:rsidRDefault="00F14DA6" w:rsidP="00AF7681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3B402B">
            <w:rPr>
              <w:rFonts w:ascii="Arial" w:hAnsi="Arial" w:cs="Arial"/>
              <w:sz w:val="18"/>
              <w:szCs w:val="18"/>
            </w:rPr>
            <w:t>Templat</w:t>
          </w:r>
          <w:r>
            <w:rPr>
              <w:rFonts w:ascii="Arial" w:hAnsi="Arial" w:cs="Arial"/>
              <w:sz w:val="18"/>
              <w:szCs w:val="18"/>
            </w:rPr>
            <w:t>e No.:  QG_TP_SMT0003 Revision 8</w:t>
          </w:r>
        </w:p>
      </w:tc>
      <w:tc>
        <w:tcPr>
          <w:tcW w:w="2790" w:type="dxa"/>
        </w:tcPr>
        <w:p w14:paraId="2E8025E0" w14:textId="77777777" w:rsidR="00F14DA6" w:rsidRPr="003B402B" w:rsidRDefault="00F14DA6" w:rsidP="00AF7681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 w:rsidRPr="003B402B">
            <w:rPr>
              <w:rFonts w:ascii="Arial" w:hAnsi="Arial" w:cs="Arial"/>
              <w:sz w:val="18"/>
              <w:szCs w:val="18"/>
            </w:rPr>
            <w:t>Reference:  QG_WI_SMT0007</w:t>
          </w:r>
        </w:p>
      </w:tc>
    </w:tr>
    <w:tr w:rsidR="00F14DA6" w:rsidRPr="003B402B" w14:paraId="28E72915" w14:textId="77777777" w:rsidTr="00AF7681">
      <w:tc>
        <w:tcPr>
          <w:tcW w:w="6588" w:type="dxa"/>
        </w:tcPr>
        <w:p w14:paraId="12E83386" w14:textId="77777777" w:rsidR="00F14DA6" w:rsidRPr="003B402B" w:rsidRDefault="00F14DA6" w:rsidP="00241092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3B402B">
            <w:rPr>
              <w:rFonts w:ascii="Arial" w:hAnsi="Arial" w:cs="Arial"/>
              <w:sz w:val="18"/>
              <w:szCs w:val="18"/>
            </w:rPr>
            <w:t xml:space="preserve">Effective Date:  </w:t>
          </w:r>
          <w:r>
            <w:rPr>
              <w:rFonts w:ascii="Arial" w:hAnsi="Arial" w:cs="Arial"/>
              <w:sz w:val="18"/>
              <w:szCs w:val="18"/>
            </w:rPr>
            <w:t>06Jan2017</w:t>
          </w:r>
        </w:p>
      </w:tc>
      <w:tc>
        <w:tcPr>
          <w:tcW w:w="2790" w:type="dxa"/>
        </w:tcPr>
        <w:p w14:paraId="710D5E4A" w14:textId="77777777" w:rsidR="00F14DA6" w:rsidRPr="003B402B" w:rsidRDefault="00F14DA6" w:rsidP="00AF7681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471FC932" w14:textId="77777777" w:rsidR="00F14DA6" w:rsidRPr="00A87D7F" w:rsidRDefault="00F14DA6" w:rsidP="006745BC">
    <w:pPr>
      <w:pStyle w:val="Footer"/>
      <w:rPr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Copyright © 2009, 2010, 2013, 2015, 2016, 2017 IQVIAIMS. </w:t>
    </w:r>
    <w:r w:rsidRPr="0097138F">
      <w:rPr>
        <w:rStyle w:val="PageNumber"/>
        <w:rFonts w:ascii="Arial" w:hAnsi="Arial" w:cs="Arial"/>
        <w:sz w:val="16"/>
        <w:szCs w:val="16"/>
      </w:rPr>
      <w:t xml:space="preserve">All rights reserved.  The contents of this document are confidential and proprietary to </w:t>
    </w:r>
    <w:r>
      <w:rPr>
        <w:rStyle w:val="PageNumber"/>
        <w:rFonts w:ascii="Arial" w:hAnsi="Arial" w:cs="Arial"/>
        <w:sz w:val="16"/>
        <w:szCs w:val="16"/>
      </w:rPr>
      <w:t>IQVIA</w:t>
    </w:r>
    <w:r w:rsidRPr="0097138F">
      <w:rPr>
        <w:rStyle w:val="PageNumber"/>
        <w:rFonts w:ascii="Arial" w:hAnsi="Arial" w:cs="Arial"/>
        <w:sz w:val="16"/>
        <w:szCs w:val="16"/>
      </w:rPr>
      <w:t xml:space="preserve"> IMS Holdings, </w:t>
    </w:r>
    <w:proofErr w:type="gramStart"/>
    <w:r w:rsidRPr="0097138F">
      <w:rPr>
        <w:rStyle w:val="PageNumber"/>
        <w:rFonts w:ascii="Arial" w:hAnsi="Arial" w:cs="Arial"/>
        <w:sz w:val="16"/>
        <w:szCs w:val="16"/>
      </w:rPr>
      <w:t>Inc.</w:t>
    </w:r>
    <w:proofErr w:type="gramEnd"/>
    <w:r w:rsidRPr="0097138F">
      <w:rPr>
        <w:rStyle w:val="PageNumber"/>
        <w:rFonts w:ascii="Arial" w:hAnsi="Arial" w:cs="Arial"/>
        <w:sz w:val="16"/>
        <w:szCs w:val="16"/>
      </w:rPr>
      <w:t xml:space="preserve"> and its subsidiaries.  Unauthorized use, disclosure or reproduction is strictly prohibited.</w:t>
    </w:r>
  </w:p>
  <w:p w14:paraId="29765058" w14:textId="77777777" w:rsidR="00F14DA6" w:rsidRPr="00E60590" w:rsidRDefault="00F14DA6" w:rsidP="00135627">
    <w:pPr>
      <w:pStyle w:val="Footer"/>
      <w:rPr>
        <w:rFonts w:ascii="Arial" w:hAnsi="Arial" w:cs="Arial"/>
        <w:color w:val="0000F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F751" w14:textId="77777777" w:rsidR="00DC2199" w:rsidRDefault="00DC2199">
      <w:r>
        <w:separator/>
      </w:r>
    </w:p>
  </w:footnote>
  <w:footnote w:type="continuationSeparator" w:id="0">
    <w:p w14:paraId="51AFD840" w14:textId="77777777" w:rsidR="00DC2199" w:rsidRDefault="00DC2199">
      <w:r>
        <w:continuationSeparator/>
      </w:r>
    </w:p>
  </w:footnote>
  <w:footnote w:type="continuationNotice" w:id="1">
    <w:p w14:paraId="63639616" w14:textId="77777777" w:rsidR="00DC2199" w:rsidRDefault="00DC21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9C87" w14:textId="77777777" w:rsidR="00F14DA6" w:rsidRDefault="00F14DA6">
    <w:pPr>
      <w:pStyle w:val="Header"/>
      <w:jc w:val="right"/>
    </w:pPr>
  </w:p>
  <w:p w14:paraId="3DEBC84D" w14:textId="77777777" w:rsidR="00F14DA6" w:rsidRPr="00EA5290" w:rsidRDefault="00F14DA6" w:rsidP="00AF7681">
    <w:pPr>
      <w:pStyle w:val="Header"/>
      <w:tabs>
        <w:tab w:val="right" w:pos="15309"/>
      </w:tabs>
      <w:rPr>
        <w:rFonts w:ascii="Arial" w:hAnsi="Arial" w:cs="Arial"/>
      </w:rPr>
    </w:pPr>
    <w:r w:rsidRPr="00954E34">
      <w:rPr>
        <w:noProof/>
      </w:rPr>
      <w:drawing>
        <wp:inline distT="0" distB="0" distL="0" distR="0" wp14:anchorId="041FAA07" wp14:editId="4DCA7894">
          <wp:extent cx="2314286" cy="666667"/>
          <wp:effectExtent l="0" t="0" r="0" b="63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4286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22"/>
        <w:szCs w:val="22"/>
        <w:lang w:eastAsia="en-GB"/>
      </w:rPr>
      <w:t xml:space="preserve">                                    </w:t>
    </w:r>
    <w:r>
      <w:rPr>
        <w:rFonts w:ascii="Arial" w:hAnsi="Arial" w:cs="Arial"/>
        <w:noProof/>
        <w:sz w:val="22"/>
        <w:szCs w:val="22"/>
        <w:lang w:eastAsia="en-GB"/>
      </w:rPr>
      <w:tab/>
      <w:t xml:space="preserve">                                                                               </w:t>
    </w:r>
  </w:p>
  <w:p w14:paraId="1970031F" w14:textId="41C3A6E3" w:rsidR="00F14DA6" w:rsidRPr="003A7E23" w:rsidRDefault="00F14DA6" w:rsidP="00AF7681">
    <w:pPr>
      <w:pBdr>
        <w:bottom w:val="single" w:sz="4" w:space="1" w:color="auto"/>
      </w:pBdr>
      <w:tabs>
        <w:tab w:val="right" w:pos="15309"/>
      </w:tabs>
      <w:ind w:left="-108"/>
      <w:rPr>
        <w:sz w:val="16"/>
        <w:szCs w:val="16"/>
      </w:rPr>
    </w:pPr>
    <w:r w:rsidRPr="00AF7681">
      <w:rPr>
        <w:rFonts w:ascii="Arial" w:hAnsi="Arial" w:cs="Arial"/>
        <w:bCs/>
        <w:sz w:val="20"/>
        <w:szCs w:val="20"/>
      </w:rPr>
      <w:t>R</w:t>
    </w:r>
    <w:r>
      <w:rPr>
        <w:rFonts w:ascii="Arial" w:hAnsi="Arial" w:cs="Arial"/>
        <w:bCs/>
        <w:sz w:val="20"/>
        <w:szCs w:val="20"/>
      </w:rPr>
      <w:t xml:space="preserve">eal </w:t>
    </w:r>
    <w:r w:rsidRPr="00AF7681">
      <w:rPr>
        <w:rFonts w:ascii="Arial" w:hAnsi="Arial" w:cs="Arial"/>
        <w:bCs/>
        <w:sz w:val="20"/>
        <w:szCs w:val="20"/>
      </w:rPr>
      <w:t>W</w:t>
    </w:r>
    <w:r>
      <w:rPr>
        <w:rFonts w:ascii="Arial" w:hAnsi="Arial" w:cs="Arial"/>
        <w:bCs/>
        <w:sz w:val="20"/>
        <w:szCs w:val="20"/>
      </w:rPr>
      <w:t>orld</w:t>
    </w:r>
    <w:r w:rsidRPr="00AF7681">
      <w:rPr>
        <w:rFonts w:ascii="Arial" w:hAnsi="Arial" w:cs="Arial"/>
        <w:bCs/>
        <w:sz w:val="20"/>
        <w:szCs w:val="20"/>
      </w:rPr>
      <w:t xml:space="preserve"> Study Personnel Signature and Delegation Form</w:t>
    </w:r>
    <w:r>
      <w:rPr>
        <w:rFonts w:ascii="Arial" w:hAnsi="Arial" w:cs="Arial"/>
        <w:bCs/>
      </w:rPr>
      <w:tab/>
    </w:r>
    <w:r w:rsidRPr="00616C96"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bCs/>
        <w:sz w:val="20"/>
        <w:szCs w:val="20"/>
      </w:rPr>
      <w:t>___</w:t>
    </w:r>
    <w:r w:rsidRPr="00616C96"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bCs/>
        <w:sz w:val="20"/>
        <w:szCs w:val="20"/>
      </w:rP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67DE" w14:textId="77777777" w:rsidR="00F14DA6" w:rsidRDefault="00F14DA6">
    <w:pPr>
      <w:pStyle w:val="Header"/>
      <w:jc w:val="right"/>
    </w:pPr>
  </w:p>
  <w:p w14:paraId="5C739F37" w14:textId="77777777" w:rsidR="00F14DA6" w:rsidRPr="00EA5290" w:rsidRDefault="00F14DA6" w:rsidP="00AF7681">
    <w:pPr>
      <w:pStyle w:val="Header"/>
      <w:tabs>
        <w:tab w:val="right" w:pos="14004"/>
      </w:tabs>
      <w:rPr>
        <w:rFonts w:ascii="Arial" w:hAnsi="Arial" w:cs="Arial"/>
      </w:rPr>
    </w:pPr>
    <w:r w:rsidRPr="00954E34">
      <w:rPr>
        <w:noProof/>
      </w:rPr>
      <w:drawing>
        <wp:inline distT="0" distB="0" distL="0" distR="0" wp14:anchorId="6B809BC8" wp14:editId="3FE53594">
          <wp:extent cx="2314286" cy="666667"/>
          <wp:effectExtent l="0" t="0" r="0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4286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22"/>
        <w:szCs w:val="22"/>
        <w:lang w:eastAsia="en-GB"/>
      </w:rPr>
      <w:t xml:space="preserve">                                    </w:t>
    </w:r>
    <w:r>
      <w:rPr>
        <w:rFonts w:ascii="Arial" w:hAnsi="Arial" w:cs="Arial"/>
        <w:noProof/>
        <w:sz w:val="22"/>
        <w:szCs w:val="22"/>
        <w:lang w:eastAsia="en-GB"/>
      </w:rPr>
      <w:tab/>
      <w:t xml:space="preserve"> </w:t>
    </w:r>
  </w:p>
  <w:p w14:paraId="5AAFECA7" w14:textId="77777777" w:rsidR="00F14DA6" w:rsidRPr="003A7E23" w:rsidRDefault="00F14DA6" w:rsidP="00AF7681">
    <w:pPr>
      <w:pBdr>
        <w:bottom w:val="single" w:sz="4" w:space="1" w:color="auto"/>
      </w:pBdr>
      <w:tabs>
        <w:tab w:val="right" w:pos="14004"/>
      </w:tabs>
      <w:rPr>
        <w:sz w:val="16"/>
        <w:szCs w:val="16"/>
      </w:rPr>
    </w:pPr>
    <w:r w:rsidRPr="00AF7681">
      <w:rPr>
        <w:rFonts w:ascii="Arial" w:hAnsi="Arial" w:cs="Arial"/>
        <w:bCs/>
        <w:sz w:val="20"/>
        <w:szCs w:val="20"/>
      </w:rPr>
      <w:t>RW Study Personnel Signature and Delegation Form</w:t>
    </w:r>
    <w:r>
      <w:rPr>
        <w:rFonts w:ascii="Arial" w:hAnsi="Arial" w:cs="Arial"/>
        <w:bCs/>
      </w:rPr>
      <w:tab/>
    </w:r>
    <w:r w:rsidRPr="00616C96"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bCs/>
        <w:sz w:val="20"/>
        <w:szCs w:val="20"/>
      </w:rPr>
      <w:t>___</w:t>
    </w:r>
    <w:r w:rsidRPr="00616C96"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bCs/>
        <w:sz w:val="20"/>
        <w:szCs w:val="20"/>
      </w:rPr>
      <w:t>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4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3016"/>
    </w:tblGrid>
    <w:tr w:rsidR="00F14DA6" w:rsidRPr="003B402B" w14:paraId="07B8ABF8" w14:textId="77777777" w:rsidTr="213D3C81">
      <w:trPr>
        <w:cantSplit/>
        <w:trHeight w:val="360"/>
      </w:trPr>
      <w:tc>
        <w:tcPr>
          <w:tcW w:w="6228" w:type="dxa"/>
          <w:vAlign w:val="center"/>
        </w:tcPr>
        <w:p w14:paraId="4098D7BC" w14:textId="77777777" w:rsidR="00F14DA6" w:rsidRPr="003B402B" w:rsidRDefault="00F14DA6" w:rsidP="00177952">
          <w:pPr>
            <w:ind w:left="-36"/>
            <w:rPr>
              <w:rFonts w:ascii="Arial" w:hAnsi="Arial" w:cs="Arial"/>
              <w:bCs/>
              <w:color w:val="0000F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7453439" wp14:editId="4CE6ED67">
                <wp:extent cx="2314286" cy="666667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6" w:type="dxa"/>
          <w:vAlign w:val="center"/>
        </w:tcPr>
        <w:p w14:paraId="429921F6" w14:textId="77777777" w:rsidR="00F14DA6" w:rsidRPr="003B402B" w:rsidRDefault="00F14DA6" w:rsidP="002F3AD7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</w:tc>
    </w:tr>
    <w:tr w:rsidR="00F14DA6" w:rsidRPr="003B402B" w14:paraId="6276B254" w14:textId="77777777" w:rsidTr="213D3C81">
      <w:trPr>
        <w:cantSplit/>
        <w:trHeight w:val="360"/>
      </w:trPr>
      <w:tc>
        <w:tcPr>
          <w:tcW w:w="6228" w:type="dxa"/>
          <w:tcBorders>
            <w:bottom w:val="single" w:sz="8" w:space="0" w:color="auto"/>
          </w:tcBorders>
          <w:vAlign w:val="center"/>
        </w:tcPr>
        <w:p w14:paraId="52A9F527" w14:textId="7F67D01C" w:rsidR="00F14DA6" w:rsidRPr="002F3AD7" w:rsidRDefault="00F14DA6" w:rsidP="002F3AD7">
          <w:r w:rsidRPr="00AF7681">
            <w:rPr>
              <w:rFonts w:ascii="Arial" w:hAnsi="Arial" w:cs="Arial"/>
              <w:bCs/>
              <w:sz w:val="20"/>
              <w:szCs w:val="20"/>
            </w:rPr>
            <w:t>R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eal </w:t>
          </w:r>
          <w:r w:rsidRPr="00AF7681">
            <w:rPr>
              <w:rFonts w:ascii="Arial" w:hAnsi="Arial" w:cs="Arial"/>
              <w:bCs/>
              <w:sz w:val="20"/>
              <w:szCs w:val="20"/>
            </w:rPr>
            <w:t>W</w:t>
          </w:r>
          <w:r>
            <w:rPr>
              <w:rFonts w:ascii="Arial" w:hAnsi="Arial" w:cs="Arial"/>
              <w:bCs/>
              <w:sz w:val="20"/>
              <w:szCs w:val="20"/>
            </w:rPr>
            <w:t>orld</w:t>
          </w:r>
          <w:r w:rsidRPr="00AF7681">
            <w:rPr>
              <w:rFonts w:ascii="Arial" w:hAnsi="Arial" w:cs="Arial"/>
              <w:bCs/>
              <w:sz w:val="20"/>
              <w:szCs w:val="20"/>
            </w:rPr>
            <w:t xml:space="preserve"> Study Personnel Signature and Delegation Form</w:t>
          </w:r>
        </w:p>
      </w:tc>
      <w:tc>
        <w:tcPr>
          <w:tcW w:w="3016" w:type="dxa"/>
          <w:tcBorders>
            <w:bottom w:val="single" w:sz="8" w:space="0" w:color="auto"/>
          </w:tcBorders>
          <w:vAlign w:val="center"/>
        </w:tcPr>
        <w:p w14:paraId="5D2EAB83" w14:textId="77777777" w:rsidR="00F14DA6" w:rsidRPr="003B402B" w:rsidRDefault="00F14DA6" w:rsidP="002F3AD7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  <w:r w:rsidRPr="00616C96">
            <w:rPr>
              <w:rFonts w:ascii="Arial" w:hAnsi="Arial" w:cs="Arial"/>
              <w:sz w:val="20"/>
              <w:szCs w:val="20"/>
            </w:rPr>
            <w:t xml:space="preserve">Page </w:t>
          </w:r>
          <w:r>
            <w:rPr>
              <w:rFonts w:ascii="Arial" w:hAnsi="Arial" w:cs="Arial"/>
              <w:bCs/>
              <w:sz w:val="20"/>
              <w:szCs w:val="20"/>
            </w:rPr>
            <w:t>___</w:t>
          </w:r>
          <w:r w:rsidRPr="00616C96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Cs/>
              <w:sz w:val="20"/>
              <w:szCs w:val="20"/>
            </w:rPr>
            <w:t>___</w:t>
          </w:r>
        </w:p>
      </w:tc>
    </w:tr>
  </w:tbl>
  <w:p w14:paraId="7EA43660" w14:textId="77777777" w:rsidR="00F14DA6" w:rsidRDefault="00F14DA6" w:rsidP="002F3A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4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3016"/>
    </w:tblGrid>
    <w:tr w:rsidR="00F14DA6" w:rsidRPr="003B402B" w14:paraId="205B0013" w14:textId="77777777" w:rsidTr="213D3C81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5126F089" w14:textId="77777777" w:rsidR="00F14DA6" w:rsidRPr="003B402B" w:rsidRDefault="00F14DA6" w:rsidP="00AF7681">
          <w:pPr>
            <w:ind w:left="-108"/>
            <w:rPr>
              <w:rFonts w:ascii="Arial" w:hAnsi="Arial" w:cs="Arial"/>
              <w:sz w:val="20"/>
              <w:szCs w:val="20"/>
            </w:rPr>
          </w:pPr>
          <w:r w:rsidRPr="006E33AC">
            <w:rPr>
              <w:rFonts w:cs="Arial"/>
              <w:b/>
              <w:noProof/>
              <w:sz w:val="20"/>
              <w:szCs w:val="20"/>
            </w:rPr>
            <w:drawing>
              <wp:inline distT="0" distB="0" distL="0" distR="0" wp14:anchorId="09A97B51" wp14:editId="45EC877A">
                <wp:extent cx="954410" cy="347731"/>
                <wp:effectExtent l="0" t="0" r="0" b="0"/>
                <wp:docPr id="148" name="Pictur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q741377\Desktop\Q_hor_pos_full_spot_B_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410" cy="347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DE692E1" w14:textId="77777777" w:rsidR="00F14DA6" w:rsidRPr="003B402B" w:rsidRDefault="00F14DA6" w:rsidP="00AF7681">
          <w:pPr>
            <w:ind w:left="34"/>
            <w:rPr>
              <w:rFonts w:ascii="Arial" w:hAnsi="Arial" w:cs="Arial"/>
              <w:sz w:val="20"/>
              <w:szCs w:val="20"/>
            </w:rPr>
          </w:pPr>
          <w:proofErr w:type="spellStart"/>
          <w:r w:rsidRPr="003B402B">
            <w:rPr>
              <w:rFonts w:ascii="Arial" w:hAnsi="Arial" w:cs="Arial"/>
              <w:sz w:val="20"/>
              <w:szCs w:val="20"/>
            </w:rPr>
            <w:t>Template_Approved</w:t>
          </w:r>
          <w:proofErr w:type="spellEnd"/>
          <w:r w:rsidRPr="003B402B">
            <w:rPr>
              <w:rFonts w:ascii="Arial" w:hAnsi="Arial" w:cs="Arial"/>
              <w:sz w:val="20"/>
              <w:szCs w:val="20"/>
            </w:rPr>
            <w:t xml:space="preserve"> Standard Form Word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719DBD24" w14:textId="77777777" w:rsidR="00F14DA6" w:rsidRPr="003B402B" w:rsidRDefault="00F14DA6" w:rsidP="00AF7681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4B6E1480" w14:textId="77777777" w:rsidR="00F14DA6" w:rsidRPr="003B402B" w:rsidRDefault="00F14DA6" w:rsidP="00AF7681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915473E" w14:textId="77777777" w:rsidR="00F14DA6" w:rsidRPr="003B402B" w:rsidRDefault="00F14DA6" w:rsidP="00AF7681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fldSimple w:instr="SECTIONPAGES   \* MERGEFORMAT">
            <w:r w:rsidRPr="00BF53F3">
              <w:rPr>
                <w:rFonts w:ascii="Arial" w:hAnsi="Arial" w:cs="Arial"/>
                <w:noProof/>
                <w:snapToGrid w:val="0"/>
                <w:sz w:val="20"/>
                <w:szCs w:val="20"/>
              </w:rPr>
              <w:t>1</w:t>
            </w:r>
          </w:fldSimple>
        </w:p>
      </w:tc>
    </w:tr>
    <w:tr w:rsidR="00F14DA6" w:rsidRPr="003B402B" w14:paraId="65945AC5" w14:textId="77777777" w:rsidTr="213D3C81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5E1E979E" w14:textId="77777777" w:rsidR="00F14DA6" w:rsidRPr="003B402B" w:rsidRDefault="00F14DA6" w:rsidP="00AF7681">
          <w:pPr>
            <w:ind w:left="-108"/>
            <w:rPr>
              <w:rFonts w:ascii="Arial" w:hAnsi="Arial" w:cs="Arial"/>
              <w:sz w:val="20"/>
              <w:szCs w:val="20"/>
            </w:rPr>
          </w:pPr>
          <w:r w:rsidRPr="006E33AC">
            <w:rPr>
              <w:rFonts w:cs="Arial"/>
              <w:b/>
              <w:noProof/>
              <w:sz w:val="20"/>
              <w:szCs w:val="20"/>
            </w:rPr>
            <w:drawing>
              <wp:inline distT="0" distB="0" distL="0" distR="0" wp14:anchorId="1E161DE0" wp14:editId="5184E9F3">
                <wp:extent cx="954410" cy="347731"/>
                <wp:effectExtent l="0" t="0" r="0" b="0"/>
                <wp:docPr id="149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q741377\Desktop\Q_hor_pos_full_spot_B_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410" cy="347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6AB6383" w14:textId="77777777" w:rsidR="00F14DA6" w:rsidRPr="003B402B" w:rsidRDefault="00F14DA6" w:rsidP="00AF7681">
          <w:pPr>
            <w:ind w:left="34"/>
            <w:rPr>
              <w:rFonts w:ascii="Arial" w:hAnsi="Arial" w:cs="Arial"/>
              <w:color w:val="0000FF"/>
              <w:sz w:val="20"/>
              <w:szCs w:val="20"/>
            </w:rPr>
          </w:pPr>
          <w:r w:rsidRPr="003B402B">
            <w:rPr>
              <w:rFonts w:ascii="Arial" w:hAnsi="Arial" w:cs="Arial"/>
              <w:bCs/>
              <w:color w:val="0000FF"/>
              <w:sz w:val="20"/>
              <w:szCs w:val="20"/>
            </w:rPr>
            <w:t>Insert Form Title (Do not use all CAPs)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08156DA3" w14:textId="77777777" w:rsidR="00F14DA6" w:rsidRPr="003B402B" w:rsidRDefault="00F14DA6" w:rsidP="00AF7681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391BBFE9" w14:textId="77777777" w:rsidR="00F14DA6" w:rsidRPr="003B402B" w:rsidRDefault="00F14DA6" w:rsidP="00AF7681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789E223C" w14:textId="77777777" w:rsidR="00F14DA6" w:rsidRPr="003B402B" w:rsidRDefault="00F14DA6" w:rsidP="00AF7681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fldSimple w:instr="SECTIONPAGES   \* MERGEFORMAT">
            <w:r w:rsidRPr="00BF53F3">
              <w:rPr>
                <w:rFonts w:ascii="Arial" w:hAnsi="Arial" w:cs="Arial"/>
                <w:noProof/>
                <w:snapToGrid w:val="0"/>
                <w:sz w:val="20"/>
                <w:szCs w:val="20"/>
              </w:rPr>
              <w:t>1</w:t>
            </w:r>
          </w:fldSimple>
        </w:p>
      </w:tc>
    </w:tr>
  </w:tbl>
  <w:p w14:paraId="076B24E4" w14:textId="77777777" w:rsidR="00F14DA6" w:rsidRPr="003B402B" w:rsidRDefault="00F14DA6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36A"/>
    <w:multiLevelType w:val="multilevel"/>
    <w:tmpl w:val="B104565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6440A90"/>
    <w:multiLevelType w:val="hybridMultilevel"/>
    <w:tmpl w:val="612E9FDA"/>
    <w:lvl w:ilvl="0" w:tplc="F4DAE0E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50" w:hanging="360"/>
      </w:pPr>
    </w:lvl>
    <w:lvl w:ilvl="2" w:tplc="040A001B" w:tentative="1">
      <w:start w:val="1"/>
      <w:numFmt w:val="lowerRoman"/>
      <w:lvlText w:val="%3."/>
      <w:lvlJc w:val="right"/>
      <w:pPr>
        <w:ind w:left="1870" w:hanging="180"/>
      </w:pPr>
    </w:lvl>
    <w:lvl w:ilvl="3" w:tplc="040A000F" w:tentative="1">
      <w:start w:val="1"/>
      <w:numFmt w:val="decimal"/>
      <w:lvlText w:val="%4."/>
      <w:lvlJc w:val="left"/>
      <w:pPr>
        <w:ind w:left="2590" w:hanging="360"/>
      </w:pPr>
    </w:lvl>
    <w:lvl w:ilvl="4" w:tplc="040A0019" w:tentative="1">
      <w:start w:val="1"/>
      <w:numFmt w:val="lowerLetter"/>
      <w:lvlText w:val="%5."/>
      <w:lvlJc w:val="left"/>
      <w:pPr>
        <w:ind w:left="3310" w:hanging="360"/>
      </w:pPr>
    </w:lvl>
    <w:lvl w:ilvl="5" w:tplc="040A001B" w:tentative="1">
      <w:start w:val="1"/>
      <w:numFmt w:val="lowerRoman"/>
      <w:lvlText w:val="%6."/>
      <w:lvlJc w:val="right"/>
      <w:pPr>
        <w:ind w:left="4030" w:hanging="180"/>
      </w:pPr>
    </w:lvl>
    <w:lvl w:ilvl="6" w:tplc="040A000F" w:tentative="1">
      <w:start w:val="1"/>
      <w:numFmt w:val="decimal"/>
      <w:lvlText w:val="%7."/>
      <w:lvlJc w:val="left"/>
      <w:pPr>
        <w:ind w:left="4750" w:hanging="360"/>
      </w:pPr>
    </w:lvl>
    <w:lvl w:ilvl="7" w:tplc="040A0019" w:tentative="1">
      <w:start w:val="1"/>
      <w:numFmt w:val="lowerLetter"/>
      <w:lvlText w:val="%8."/>
      <w:lvlJc w:val="left"/>
      <w:pPr>
        <w:ind w:left="5470" w:hanging="360"/>
      </w:pPr>
    </w:lvl>
    <w:lvl w:ilvl="8" w:tplc="040A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068E1796"/>
    <w:multiLevelType w:val="multilevel"/>
    <w:tmpl w:val="C4F0DB8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6EF41CD"/>
    <w:multiLevelType w:val="hybridMultilevel"/>
    <w:tmpl w:val="26DC3C88"/>
    <w:lvl w:ilvl="0" w:tplc="BBA410F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03D39"/>
    <w:multiLevelType w:val="hybridMultilevel"/>
    <w:tmpl w:val="F980682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83118"/>
    <w:multiLevelType w:val="hybridMultilevel"/>
    <w:tmpl w:val="5C92B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8353F"/>
    <w:multiLevelType w:val="hybridMultilevel"/>
    <w:tmpl w:val="E5D6DD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21B26"/>
    <w:multiLevelType w:val="multilevel"/>
    <w:tmpl w:val="8BFCC0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0EDC36F8"/>
    <w:multiLevelType w:val="hybridMultilevel"/>
    <w:tmpl w:val="E41EF986"/>
    <w:lvl w:ilvl="0" w:tplc="6B308E84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0979DF"/>
    <w:multiLevelType w:val="hybridMultilevel"/>
    <w:tmpl w:val="F658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391B"/>
    <w:multiLevelType w:val="hybridMultilevel"/>
    <w:tmpl w:val="22EAC4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2667"/>
    <w:multiLevelType w:val="hybridMultilevel"/>
    <w:tmpl w:val="FE86FA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931B5"/>
    <w:multiLevelType w:val="hybridMultilevel"/>
    <w:tmpl w:val="C55602E4"/>
    <w:lvl w:ilvl="0" w:tplc="3F8EB210">
      <w:start w:val="1"/>
      <w:numFmt w:val="lowerLetter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C806E0"/>
    <w:multiLevelType w:val="hybridMultilevel"/>
    <w:tmpl w:val="F1A85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4324870"/>
    <w:multiLevelType w:val="hybridMultilevel"/>
    <w:tmpl w:val="6D1E8F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C6476"/>
    <w:multiLevelType w:val="multilevel"/>
    <w:tmpl w:val="D5F6FD6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E2B59D2"/>
    <w:multiLevelType w:val="hybridMultilevel"/>
    <w:tmpl w:val="488CA8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8538D"/>
    <w:multiLevelType w:val="hybridMultilevel"/>
    <w:tmpl w:val="2D907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12ADD"/>
    <w:multiLevelType w:val="hybridMultilevel"/>
    <w:tmpl w:val="443AC7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F6E32"/>
    <w:multiLevelType w:val="hybridMultilevel"/>
    <w:tmpl w:val="71344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82538"/>
    <w:multiLevelType w:val="multilevel"/>
    <w:tmpl w:val="ADBCA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22" w15:restartNumberingAfterBreak="0">
    <w:nsid w:val="4397413C"/>
    <w:multiLevelType w:val="hybridMultilevel"/>
    <w:tmpl w:val="B66A83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1101E"/>
    <w:multiLevelType w:val="hybridMultilevel"/>
    <w:tmpl w:val="171293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80EE8"/>
    <w:multiLevelType w:val="multilevel"/>
    <w:tmpl w:val="8090B81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54E94610"/>
    <w:multiLevelType w:val="hybridMultilevel"/>
    <w:tmpl w:val="2D0A2F1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4E543A"/>
    <w:multiLevelType w:val="hybridMultilevel"/>
    <w:tmpl w:val="F08831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57C4E22"/>
    <w:multiLevelType w:val="hybridMultilevel"/>
    <w:tmpl w:val="04090001"/>
    <w:lvl w:ilvl="0" w:tplc="CD4A0D4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E435A0">
      <w:numFmt w:val="decimal"/>
      <w:lvlText w:val=""/>
      <w:lvlJc w:val="left"/>
    </w:lvl>
    <w:lvl w:ilvl="2" w:tplc="92A2C0BC">
      <w:numFmt w:val="decimal"/>
      <w:lvlText w:val=""/>
      <w:lvlJc w:val="left"/>
    </w:lvl>
    <w:lvl w:ilvl="3" w:tplc="A558D056">
      <w:numFmt w:val="decimal"/>
      <w:lvlText w:val=""/>
      <w:lvlJc w:val="left"/>
    </w:lvl>
    <w:lvl w:ilvl="4" w:tplc="F4527C42">
      <w:numFmt w:val="decimal"/>
      <w:lvlText w:val=""/>
      <w:lvlJc w:val="left"/>
    </w:lvl>
    <w:lvl w:ilvl="5" w:tplc="4C46943C">
      <w:numFmt w:val="decimal"/>
      <w:lvlText w:val=""/>
      <w:lvlJc w:val="left"/>
    </w:lvl>
    <w:lvl w:ilvl="6" w:tplc="2BC6B446">
      <w:numFmt w:val="decimal"/>
      <w:lvlText w:val=""/>
      <w:lvlJc w:val="left"/>
    </w:lvl>
    <w:lvl w:ilvl="7" w:tplc="925C7692">
      <w:numFmt w:val="decimal"/>
      <w:lvlText w:val=""/>
      <w:lvlJc w:val="left"/>
    </w:lvl>
    <w:lvl w:ilvl="8" w:tplc="203606C0">
      <w:numFmt w:val="decimal"/>
      <w:lvlText w:val=""/>
      <w:lvlJc w:val="left"/>
    </w:lvl>
  </w:abstractNum>
  <w:abstractNum w:abstractNumId="28" w15:restartNumberingAfterBreak="0">
    <w:nsid w:val="55991034"/>
    <w:multiLevelType w:val="hybridMultilevel"/>
    <w:tmpl w:val="F70C1B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AF0A56"/>
    <w:multiLevelType w:val="hybridMultilevel"/>
    <w:tmpl w:val="6DE8D2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940BA"/>
    <w:multiLevelType w:val="hybridMultilevel"/>
    <w:tmpl w:val="CA548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94D92"/>
    <w:multiLevelType w:val="hybridMultilevel"/>
    <w:tmpl w:val="3D2C39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F4676"/>
    <w:multiLevelType w:val="hybridMultilevel"/>
    <w:tmpl w:val="DACE8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C7CCC"/>
    <w:multiLevelType w:val="multilevel"/>
    <w:tmpl w:val="15A6F28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 w15:restartNumberingAfterBreak="0">
    <w:nsid w:val="6F7C37EC"/>
    <w:multiLevelType w:val="hybridMultilevel"/>
    <w:tmpl w:val="285CA5E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10949"/>
    <w:multiLevelType w:val="hybridMultilevel"/>
    <w:tmpl w:val="B50410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DB5"/>
    <w:multiLevelType w:val="hybridMultilevel"/>
    <w:tmpl w:val="1854A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31539"/>
    <w:multiLevelType w:val="multilevel"/>
    <w:tmpl w:val="094C03E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 w15:restartNumberingAfterBreak="0">
    <w:nsid w:val="7E1D6F9A"/>
    <w:multiLevelType w:val="hybridMultilevel"/>
    <w:tmpl w:val="7182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E3ED5"/>
    <w:multiLevelType w:val="hybridMultilevel"/>
    <w:tmpl w:val="596C06B8"/>
    <w:lvl w:ilvl="0" w:tplc="0EB8F66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33"/>
  </w:num>
  <w:num w:numId="4">
    <w:abstractNumId w:val="36"/>
  </w:num>
  <w:num w:numId="5">
    <w:abstractNumId w:val="27"/>
  </w:num>
  <w:num w:numId="6">
    <w:abstractNumId w:val="17"/>
  </w:num>
  <w:num w:numId="7">
    <w:abstractNumId w:val="37"/>
  </w:num>
  <w:num w:numId="8">
    <w:abstractNumId w:val="1"/>
  </w:num>
  <w:num w:numId="9">
    <w:abstractNumId w:val="10"/>
  </w:num>
  <w:num w:numId="10">
    <w:abstractNumId w:val="11"/>
  </w:num>
  <w:num w:numId="11">
    <w:abstractNumId w:val="23"/>
  </w:num>
  <w:num w:numId="12">
    <w:abstractNumId w:val="19"/>
  </w:num>
  <w:num w:numId="13">
    <w:abstractNumId w:val="0"/>
  </w:num>
  <w:num w:numId="14">
    <w:abstractNumId w:val="39"/>
  </w:num>
  <w:num w:numId="15">
    <w:abstractNumId w:val="15"/>
  </w:num>
  <w:num w:numId="16">
    <w:abstractNumId w:val="6"/>
  </w:num>
  <w:num w:numId="17">
    <w:abstractNumId w:val="29"/>
  </w:num>
  <w:num w:numId="18">
    <w:abstractNumId w:val="31"/>
  </w:num>
  <w:num w:numId="19">
    <w:abstractNumId w:val="5"/>
  </w:num>
  <w:num w:numId="20">
    <w:abstractNumId w:val="21"/>
  </w:num>
  <w:num w:numId="21">
    <w:abstractNumId w:val="41"/>
  </w:num>
  <w:num w:numId="22">
    <w:abstractNumId w:val="3"/>
  </w:num>
  <w:num w:numId="23">
    <w:abstractNumId w:val="34"/>
  </w:num>
  <w:num w:numId="24">
    <w:abstractNumId w:val="2"/>
  </w:num>
  <w:num w:numId="25">
    <w:abstractNumId w:val="7"/>
  </w:num>
  <w:num w:numId="26">
    <w:abstractNumId w:val="16"/>
  </w:num>
  <w:num w:numId="27">
    <w:abstractNumId w:val="32"/>
  </w:num>
  <w:num w:numId="28">
    <w:abstractNumId w:val="25"/>
  </w:num>
  <w:num w:numId="29">
    <w:abstractNumId w:val="30"/>
  </w:num>
  <w:num w:numId="30">
    <w:abstractNumId w:val="4"/>
  </w:num>
  <w:num w:numId="31">
    <w:abstractNumId w:val="22"/>
  </w:num>
  <w:num w:numId="32">
    <w:abstractNumId w:val="35"/>
  </w:num>
  <w:num w:numId="33">
    <w:abstractNumId w:val="20"/>
  </w:num>
  <w:num w:numId="34">
    <w:abstractNumId w:val="8"/>
  </w:num>
  <w:num w:numId="35">
    <w:abstractNumId w:val="12"/>
  </w:num>
  <w:num w:numId="36">
    <w:abstractNumId w:val="28"/>
  </w:num>
  <w:num w:numId="37">
    <w:abstractNumId w:val="18"/>
  </w:num>
  <w:num w:numId="38">
    <w:abstractNumId w:val="13"/>
  </w:num>
  <w:num w:numId="39">
    <w:abstractNumId w:val="26"/>
  </w:num>
  <w:num w:numId="40">
    <w:abstractNumId w:val="9"/>
  </w:num>
  <w:num w:numId="41">
    <w:abstractNumId w:val="40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09"/>
    <w:rsid w:val="00001009"/>
    <w:rsid w:val="00012F33"/>
    <w:rsid w:val="00016BAC"/>
    <w:rsid w:val="00017704"/>
    <w:rsid w:val="00020ABE"/>
    <w:rsid w:val="000218A8"/>
    <w:rsid w:val="0002559A"/>
    <w:rsid w:val="0003032A"/>
    <w:rsid w:val="00030C75"/>
    <w:rsid w:val="000316C6"/>
    <w:rsid w:val="00032856"/>
    <w:rsid w:val="000341A2"/>
    <w:rsid w:val="00036190"/>
    <w:rsid w:val="00040132"/>
    <w:rsid w:val="0004094F"/>
    <w:rsid w:val="0004508F"/>
    <w:rsid w:val="000454D9"/>
    <w:rsid w:val="00046D5A"/>
    <w:rsid w:val="00054DF2"/>
    <w:rsid w:val="000701FB"/>
    <w:rsid w:val="00072229"/>
    <w:rsid w:val="00072264"/>
    <w:rsid w:val="00080D1B"/>
    <w:rsid w:val="00083785"/>
    <w:rsid w:val="00092771"/>
    <w:rsid w:val="00094E1A"/>
    <w:rsid w:val="000959B3"/>
    <w:rsid w:val="000A5562"/>
    <w:rsid w:val="000A67BA"/>
    <w:rsid w:val="000B1011"/>
    <w:rsid w:val="000B6AD0"/>
    <w:rsid w:val="000C0F3E"/>
    <w:rsid w:val="000C2523"/>
    <w:rsid w:val="000C5499"/>
    <w:rsid w:val="000D2748"/>
    <w:rsid w:val="000D68A0"/>
    <w:rsid w:val="000E668C"/>
    <w:rsid w:val="000E72F4"/>
    <w:rsid w:val="000E7ED7"/>
    <w:rsid w:val="000F1C85"/>
    <w:rsid w:val="000F7785"/>
    <w:rsid w:val="00100228"/>
    <w:rsid w:val="00105451"/>
    <w:rsid w:val="001054E6"/>
    <w:rsid w:val="00112969"/>
    <w:rsid w:val="00112E1C"/>
    <w:rsid w:val="001153CE"/>
    <w:rsid w:val="00115EC1"/>
    <w:rsid w:val="001163D4"/>
    <w:rsid w:val="001235F5"/>
    <w:rsid w:val="00135627"/>
    <w:rsid w:val="0013794A"/>
    <w:rsid w:val="001402CD"/>
    <w:rsid w:val="0014580C"/>
    <w:rsid w:val="00146DD1"/>
    <w:rsid w:val="00156111"/>
    <w:rsid w:val="0016026F"/>
    <w:rsid w:val="00163D28"/>
    <w:rsid w:val="0016681E"/>
    <w:rsid w:val="00167840"/>
    <w:rsid w:val="00170F51"/>
    <w:rsid w:val="001716FD"/>
    <w:rsid w:val="00172AB5"/>
    <w:rsid w:val="00177952"/>
    <w:rsid w:val="001829F5"/>
    <w:rsid w:val="0018531E"/>
    <w:rsid w:val="00194457"/>
    <w:rsid w:val="001A0A3A"/>
    <w:rsid w:val="001A2567"/>
    <w:rsid w:val="001A2E28"/>
    <w:rsid w:val="001A40A6"/>
    <w:rsid w:val="001A56DC"/>
    <w:rsid w:val="001A79B2"/>
    <w:rsid w:val="001B6B7C"/>
    <w:rsid w:val="001C7F78"/>
    <w:rsid w:val="001D14F7"/>
    <w:rsid w:val="001D2894"/>
    <w:rsid w:val="001D461A"/>
    <w:rsid w:val="001E2E72"/>
    <w:rsid w:val="001E46B5"/>
    <w:rsid w:val="001E6D92"/>
    <w:rsid w:val="001F604B"/>
    <w:rsid w:val="00200C63"/>
    <w:rsid w:val="00202FEB"/>
    <w:rsid w:val="00216963"/>
    <w:rsid w:val="00217C9C"/>
    <w:rsid w:val="002229C4"/>
    <w:rsid w:val="00226A7E"/>
    <w:rsid w:val="00230432"/>
    <w:rsid w:val="00230DDD"/>
    <w:rsid w:val="002339B5"/>
    <w:rsid w:val="00240423"/>
    <w:rsid w:val="00241092"/>
    <w:rsid w:val="00243F0D"/>
    <w:rsid w:val="002443DD"/>
    <w:rsid w:val="002603E7"/>
    <w:rsid w:val="00271FFE"/>
    <w:rsid w:val="00273A32"/>
    <w:rsid w:val="0028191C"/>
    <w:rsid w:val="00296DD7"/>
    <w:rsid w:val="00297ECE"/>
    <w:rsid w:val="002B1277"/>
    <w:rsid w:val="002B1677"/>
    <w:rsid w:val="002B2EC4"/>
    <w:rsid w:val="002C294D"/>
    <w:rsid w:val="002C419F"/>
    <w:rsid w:val="002C50F0"/>
    <w:rsid w:val="002D206D"/>
    <w:rsid w:val="002D33EB"/>
    <w:rsid w:val="002D47C8"/>
    <w:rsid w:val="002D4F55"/>
    <w:rsid w:val="002E5969"/>
    <w:rsid w:val="002F213C"/>
    <w:rsid w:val="002F3AD7"/>
    <w:rsid w:val="002F47A5"/>
    <w:rsid w:val="002F557B"/>
    <w:rsid w:val="00301A54"/>
    <w:rsid w:val="0031119E"/>
    <w:rsid w:val="00312E6E"/>
    <w:rsid w:val="00314E21"/>
    <w:rsid w:val="00317DF8"/>
    <w:rsid w:val="003217B7"/>
    <w:rsid w:val="00324B0B"/>
    <w:rsid w:val="00326452"/>
    <w:rsid w:val="003314AA"/>
    <w:rsid w:val="003434C2"/>
    <w:rsid w:val="00343599"/>
    <w:rsid w:val="00344966"/>
    <w:rsid w:val="003561D7"/>
    <w:rsid w:val="00361C9B"/>
    <w:rsid w:val="003675C2"/>
    <w:rsid w:val="00371279"/>
    <w:rsid w:val="003760C7"/>
    <w:rsid w:val="00376C65"/>
    <w:rsid w:val="003833A6"/>
    <w:rsid w:val="00384F7D"/>
    <w:rsid w:val="00390AB8"/>
    <w:rsid w:val="003943E2"/>
    <w:rsid w:val="00396AC8"/>
    <w:rsid w:val="00397047"/>
    <w:rsid w:val="003A10F2"/>
    <w:rsid w:val="003A299F"/>
    <w:rsid w:val="003A46D4"/>
    <w:rsid w:val="003A5B93"/>
    <w:rsid w:val="003B3F11"/>
    <w:rsid w:val="003B402B"/>
    <w:rsid w:val="003B6AD1"/>
    <w:rsid w:val="003B7917"/>
    <w:rsid w:val="003D2089"/>
    <w:rsid w:val="003D5EED"/>
    <w:rsid w:val="003E4D1B"/>
    <w:rsid w:val="003E5426"/>
    <w:rsid w:val="00404734"/>
    <w:rsid w:val="00416994"/>
    <w:rsid w:val="00417DBC"/>
    <w:rsid w:val="004209CD"/>
    <w:rsid w:val="0043577F"/>
    <w:rsid w:val="004548E7"/>
    <w:rsid w:val="00456CD4"/>
    <w:rsid w:val="00462744"/>
    <w:rsid w:val="00467B64"/>
    <w:rsid w:val="0047239C"/>
    <w:rsid w:val="004762A8"/>
    <w:rsid w:val="00476432"/>
    <w:rsid w:val="00480081"/>
    <w:rsid w:val="00480D54"/>
    <w:rsid w:val="00481D3F"/>
    <w:rsid w:val="00481F18"/>
    <w:rsid w:val="004B04A1"/>
    <w:rsid w:val="004B05B1"/>
    <w:rsid w:val="004B082E"/>
    <w:rsid w:val="004B276B"/>
    <w:rsid w:val="004B45EE"/>
    <w:rsid w:val="004C3701"/>
    <w:rsid w:val="004C7E1F"/>
    <w:rsid w:val="004D3982"/>
    <w:rsid w:val="004E3145"/>
    <w:rsid w:val="004E630E"/>
    <w:rsid w:val="004F26A7"/>
    <w:rsid w:val="004F69A2"/>
    <w:rsid w:val="005008FE"/>
    <w:rsid w:val="00511B13"/>
    <w:rsid w:val="0051389B"/>
    <w:rsid w:val="0052325B"/>
    <w:rsid w:val="0052477E"/>
    <w:rsid w:val="00537FD9"/>
    <w:rsid w:val="005451E8"/>
    <w:rsid w:val="00547D3A"/>
    <w:rsid w:val="005514DE"/>
    <w:rsid w:val="0055298B"/>
    <w:rsid w:val="00555D20"/>
    <w:rsid w:val="00561363"/>
    <w:rsid w:val="0056235A"/>
    <w:rsid w:val="00570090"/>
    <w:rsid w:val="00570569"/>
    <w:rsid w:val="005823CB"/>
    <w:rsid w:val="005967B1"/>
    <w:rsid w:val="005974DF"/>
    <w:rsid w:val="005A0DF4"/>
    <w:rsid w:val="005A132C"/>
    <w:rsid w:val="005A1EA6"/>
    <w:rsid w:val="005A66AE"/>
    <w:rsid w:val="005B2ABB"/>
    <w:rsid w:val="005B5DBF"/>
    <w:rsid w:val="005B7187"/>
    <w:rsid w:val="005C2F5B"/>
    <w:rsid w:val="005C682D"/>
    <w:rsid w:val="005C73D5"/>
    <w:rsid w:val="005D1F4D"/>
    <w:rsid w:val="005D3707"/>
    <w:rsid w:val="005E393F"/>
    <w:rsid w:val="005E53BC"/>
    <w:rsid w:val="005E75D6"/>
    <w:rsid w:val="005F0E0D"/>
    <w:rsid w:val="005F1368"/>
    <w:rsid w:val="005F1CBC"/>
    <w:rsid w:val="005F409E"/>
    <w:rsid w:val="005F6225"/>
    <w:rsid w:val="006133D0"/>
    <w:rsid w:val="00621010"/>
    <w:rsid w:val="00626646"/>
    <w:rsid w:val="00626B90"/>
    <w:rsid w:val="0063087F"/>
    <w:rsid w:val="00631429"/>
    <w:rsid w:val="00635B69"/>
    <w:rsid w:val="00640A41"/>
    <w:rsid w:val="00646526"/>
    <w:rsid w:val="00650271"/>
    <w:rsid w:val="0066463D"/>
    <w:rsid w:val="006745BC"/>
    <w:rsid w:val="00676DC9"/>
    <w:rsid w:val="006932C0"/>
    <w:rsid w:val="006960E0"/>
    <w:rsid w:val="006A49F9"/>
    <w:rsid w:val="006B00FF"/>
    <w:rsid w:val="006B047F"/>
    <w:rsid w:val="006B164D"/>
    <w:rsid w:val="006B2D7D"/>
    <w:rsid w:val="006B4CF6"/>
    <w:rsid w:val="006C5825"/>
    <w:rsid w:val="006C5AAF"/>
    <w:rsid w:val="006D621B"/>
    <w:rsid w:val="006D67E6"/>
    <w:rsid w:val="006D689D"/>
    <w:rsid w:val="006D775F"/>
    <w:rsid w:val="006E52C5"/>
    <w:rsid w:val="006F60D0"/>
    <w:rsid w:val="0070142F"/>
    <w:rsid w:val="0070237C"/>
    <w:rsid w:val="00705CBD"/>
    <w:rsid w:val="00705D56"/>
    <w:rsid w:val="007157C0"/>
    <w:rsid w:val="0073229A"/>
    <w:rsid w:val="00735B0D"/>
    <w:rsid w:val="007458F0"/>
    <w:rsid w:val="0074706E"/>
    <w:rsid w:val="00747368"/>
    <w:rsid w:val="007534D3"/>
    <w:rsid w:val="00765215"/>
    <w:rsid w:val="00767FCF"/>
    <w:rsid w:val="00770547"/>
    <w:rsid w:val="00772288"/>
    <w:rsid w:val="0077262B"/>
    <w:rsid w:val="00776C11"/>
    <w:rsid w:val="00782794"/>
    <w:rsid w:val="00786F8E"/>
    <w:rsid w:val="007913CF"/>
    <w:rsid w:val="00797269"/>
    <w:rsid w:val="007A02BC"/>
    <w:rsid w:val="007A22D1"/>
    <w:rsid w:val="007A5363"/>
    <w:rsid w:val="007B18CF"/>
    <w:rsid w:val="007B2990"/>
    <w:rsid w:val="007B64F8"/>
    <w:rsid w:val="007C0C6B"/>
    <w:rsid w:val="007C3A44"/>
    <w:rsid w:val="007C647C"/>
    <w:rsid w:val="007D0791"/>
    <w:rsid w:val="007D1D52"/>
    <w:rsid w:val="007D2AE5"/>
    <w:rsid w:val="007D350D"/>
    <w:rsid w:val="007D46ED"/>
    <w:rsid w:val="007D4EAD"/>
    <w:rsid w:val="007E336E"/>
    <w:rsid w:val="007E7601"/>
    <w:rsid w:val="007F1130"/>
    <w:rsid w:val="007F5571"/>
    <w:rsid w:val="008058D9"/>
    <w:rsid w:val="00813318"/>
    <w:rsid w:val="00813772"/>
    <w:rsid w:val="0081757B"/>
    <w:rsid w:val="008206BD"/>
    <w:rsid w:val="00823F1E"/>
    <w:rsid w:val="00824962"/>
    <w:rsid w:val="0082622A"/>
    <w:rsid w:val="00846C2F"/>
    <w:rsid w:val="008540FE"/>
    <w:rsid w:val="00856D32"/>
    <w:rsid w:val="00860A59"/>
    <w:rsid w:val="0087520E"/>
    <w:rsid w:val="00876272"/>
    <w:rsid w:val="00876887"/>
    <w:rsid w:val="00881AA9"/>
    <w:rsid w:val="00881AF8"/>
    <w:rsid w:val="008829BA"/>
    <w:rsid w:val="008831D5"/>
    <w:rsid w:val="0088726E"/>
    <w:rsid w:val="00887D0B"/>
    <w:rsid w:val="00891481"/>
    <w:rsid w:val="00892319"/>
    <w:rsid w:val="00893084"/>
    <w:rsid w:val="00894E5D"/>
    <w:rsid w:val="00895310"/>
    <w:rsid w:val="00896556"/>
    <w:rsid w:val="008A1B01"/>
    <w:rsid w:val="008A6D56"/>
    <w:rsid w:val="008A7622"/>
    <w:rsid w:val="008C04F6"/>
    <w:rsid w:val="008D1DA6"/>
    <w:rsid w:val="008E08CB"/>
    <w:rsid w:val="009003E4"/>
    <w:rsid w:val="0090223C"/>
    <w:rsid w:val="00902692"/>
    <w:rsid w:val="00907562"/>
    <w:rsid w:val="0091504A"/>
    <w:rsid w:val="009244C4"/>
    <w:rsid w:val="009245A5"/>
    <w:rsid w:val="00925BD1"/>
    <w:rsid w:val="0092776C"/>
    <w:rsid w:val="009315D1"/>
    <w:rsid w:val="00931E3F"/>
    <w:rsid w:val="00934433"/>
    <w:rsid w:val="009377B5"/>
    <w:rsid w:val="00941C3B"/>
    <w:rsid w:val="00952C1E"/>
    <w:rsid w:val="00952ECB"/>
    <w:rsid w:val="00956095"/>
    <w:rsid w:val="009711D3"/>
    <w:rsid w:val="0097138F"/>
    <w:rsid w:val="0098046F"/>
    <w:rsid w:val="00981797"/>
    <w:rsid w:val="00983DD8"/>
    <w:rsid w:val="00984950"/>
    <w:rsid w:val="0098736A"/>
    <w:rsid w:val="00990DF6"/>
    <w:rsid w:val="00992CC4"/>
    <w:rsid w:val="00994EEB"/>
    <w:rsid w:val="0099575E"/>
    <w:rsid w:val="00996D3B"/>
    <w:rsid w:val="009A231D"/>
    <w:rsid w:val="009B04F9"/>
    <w:rsid w:val="009B4F0D"/>
    <w:rsid w:val="009C07D6"/>
    <w:rsid w:val="009C7BC8"/>
    <w:rsid w:val="009D3F8B"/>
    <w:rsid w:val="009E0C0F"/>
    <w:rsid w:val="009E78E2"/>
    <w:rsid w:val="009F442C"/>
    <w:rsid w:val="00A036FF"/>
    <w:rsid w:val="00A10ED8"/>
    <w:rsid w:val="00A22C57"/>
    <w:rsid w:val="00A30416"/>
    <w:rsid w:val="00A32B1C"/>
    <w:rsid w:val="00A34FE0"/>
    <w:rsid w:val="00A3604D"/>
    <w:rsid w:val="00A36CAB"/>
    <w:rsid w:val="00A36D07"/>
    <w:rsid w:val="00A37FF5"/>
    <w:rsid w:val="00A4048E"/>
    <w:rsid w:val="00A61694"/>
    <w:rsid w:val="00A62977"/>
    <w:rsid w:val="00A731B7"/>
    <w:rsid w:val="00A74ABC"/>
    <w:rsid w:val="00A77528"/>
    <w:rsid w:val="00A81F65"/>
    <w:rsid w:val="00A822D4"/>
    <w:rsid w:val="00A93E3A"/>
    <w:rsid w:val="00A97EA6"/>
    <w:rsid w:val="00AA00DB"/>
    <w:rsid w:val="00AA322A"/>
    <w:rsid w:val="00AB06CF"/>
    <w:rsid w:val="00AB1A05"/>
    <w:rsid w:val="00AB361D"/>
    <w:rsid w:val="00AB4F52"/>
    <w:rsid w:val="00AB526A"/>
    <w:rsid w:val="00AB74AB"/>
    <w:rsid w:val="00AC1970"/>
    <w:rsid w:val="00AD5602"/>
    <w:rsid w:val="00AD6541"/>
    <w:rsid w:val="00AE497B"/>
    <w:rsid w:val="00AE4E14"/>
    <w:rsid w:val="00AE72B5"/>
    <w:rsid w:val="00AF4EFE"/>
    <w:rsid w:val="00AF7681"/>
    <w:rsid w:val="00B12990"/>
    <w:rsid w:val="00B167F1"/>
    <w:rsid w:val="00B16D17"/>
    <w:rsid w:val="00B25CCA"/>
    <w:rsid w:val="00B261DD"/>
    <w:rsid w:val="00B30F62"/>
    <w:rsid w:val="00B3105A"/>
    <w:rsid w:val="00B3224B"/>
    <w:rsid w:val="00B32A32"/>
    <w:rsid w:val="00B33D2B"/>
    <w:rsid w:val="00B423DE"/>
    <w:rsid w:val="00B438B5"/>
    <w:rsid w:val="00B46064"/>
    <w:rsid w:val="00B677ED"/>
    <w:rsid w:val="00B71C8F"/>
    <w:rsid w:val="00B72363"/>
    <w:rsid w:val="00B737E1"/>
    <w:rsid w:val="00B74628"/>
    <w:rsid w:val="00B76806"/>
    <w:rsid w:val="00B8158A"/>
    <w:rsid w:val="00B918E3"/>
    <w:rsid w:val="00B9230A"/>
    <w:rsid w:val="00BB338B"/>
    <w:rsid w:val="00BC3C22"/>
    <w:rsid w:val="00BD19C4"/>
    <w:rsid w:val="00BD3962"/>
    <w:rsid w:val="00BE007D"/>
    <w:rsid w:val="00BE2978"/>
    <w:rsid w:val="00BE6B0C"/>
    <w:rsid w:val="00BF0D6D"/>
    <w:rsid w:val="00BF3619"/>
    <w:rsid w:val="00BF53F3"/>
    <w:rsid w:val="00C01465"/>
    <w:rsid w:val="00C31FC2"/>
    <w:rsid w:val="00C4626A"/>
    <w:rsid w:val="00C46660"/>
    <w:rsid w:val="00C47526"/>
    <w:rsid w:val="00C52989"/>
    <w:rsid w:val="00C54439"/>
    <w:rsid w:val="00C5761F"/>
    <w:rsid w:val="00C61D4D"/>
    <w:rsid w:val="00C676D1"/>
    <w:rsid w:val="00C712FF"/>
    <w:rsid w:val="00C71EB9"/>
    <w:rsid w:val="00C72423"/>
    <w:rsid w:val="00C77F7E"/>
    <w:rsid w:val="00C82B2A"/>
    <w:rsid w:val="00C84504"/>
    <w:rsid w:val="00C85083"/>
    <w:rsid w:val="00C851C3"/>
    <w:rsid w:val="00C90C95"/>
    <w:rsid w:val="00C92BE4"/>
    <w:rsid w:val="00C93BF8"/>
    <w:rsid w:val="00C96C34"/>
    <w:rsid w:val="00C97A65"/>
    <w:rsid w:val="00C97A6C"/>
    <w:rsid w:val="00CA0C81"/>
    <w:rsid w:val="00CA7292"/>
    <w:rsid w:val="00CC2342"/>
    <w:rsid w:val="00CE2038"/>
    <w:rsid w:val="00CE44E4"/>
    <w:rsid w:val="00CE7524"/>
    <w:rsid w:val="00CF00E0"/>
    <w:rsid w:val="00CF60FD"/>
    <w:rsid w:val="00CF6867"/>
    <w:rsid w:val="00D050C7"/>
    <w:rsid w:val="00D17159"/>
    <w:rsid w:val="00D20472"/>
    <w:rsid w:val="00D25631"/>
    <w:rsid w:val="00D30D27"/>
    <w:rsid w:val="00D34700"/>
    <w:rsid w:val="00D37999"/>
    <w:rsid w:val="00D379EC"/>
    <w:rsid w:val="00D43F77"/>
    <w:rsid w:val="00D65697"/>
    <w:rsid w:val="00D65C76"/>
    <w:rsid w:val="00D70339"/>
    <w:rsid w:val="00D71DF6"/>
    <w:rsid w:val="00D73BA9"/>
    <w:rsid w:val="00D7795D"/>
    <w:rsid w:val="00D932A6"/>
    <w:rsid w:val="00D95F9C"/>
    <w:rsid w:val="00D96709"/>
    <w:rsid w:val="00DA4B29"/>
    <w:rsid w:val="00DA59AF"/>
    <w:rsid w:val="00DB147D"/>
    <w:rsid w:val="00DB6502"/>
    <w:rsid w:val="00DB6C91"/>
    <w:rsid w:val="00DC0220"/>
    <w:rsid w:val="00DC1A0F"/>
    <w:rsid w:val="00DC2199"/>
    <w:rsid w:val="00DC5FFD"/>
    <w:rsid w:val="00DD14E8"/>
    <w:rsid w:val="00DE211C"/>
    <w:rsid w:val="00DE6F30"/>
    <w:rsid w:val="00DF1AEA"/>
    <w:rsid w:val="00E02C08"/>
    <w:rsid w:val="00E034F1"/>
    <w:rsid w:val="00E065CD"/>
    <w:rsid w:val="00E11D77"/>
    <w:rsid w:val="00E235ED"/>
    <w:rsid w:val="00E27656"/>
    <w:rsid w:val="00E27723"/>
    <w:rsid w:val="00E31539"/>
    <w:rsid w:val="00E31C12"/>
    <w:rsid w:val="00E32246"/>
    <w:rsid w:val="00E45B70"/>
    <w:rsid w:val="00E60590"/>
    <w:rsid w:val="00E62347"/>
    <w:rsid w:val="00E62693"/>
    <w:rsid w:val="00E70BEA"/>
    <w:rsid w:val="00E70F75"/>
    <w:rsid w:val="00E73E97"/>
    <w:rsid w:val="00E7447F"/>
    <w:rsid w:val="00E764D7"/>
    <w:rsid w:val="00E81F9E"/>
    <w:rsid w:val="00E84AD7"/>
    <w:rsid w:val="00E87985"/>
    <w:rsid w:val="00E91F9C"/>
    <w:rsid w:val="00EA4A5E"/>
    <w:rsid w:val="00EB012A"/>
    <w:rsid w:val="00EB6CD2"/>
    <w:rsid w:val="00EC2A94"/>
    <w:rsid w:val="00EE4F20"/>
    <w:rsid w:val="00EF549F"/>
    <w:rsid w:val="00EF6071"/>
    <w:rsid w:val="00F03683"/>
    <w:rsid w:val="00F1307F"/>
    <w:rsid w:val="00F131F2"/>
    <w:rsid w:val="00F14DA6"/>
    <w:rsid w:val="00F21D55"/>
    <w:rsid w:val="00F23DC0"/>
    <w:rsid w:val="00F4164C"/>
    <w:rsid w:val="00F53968"/>
    <w:rsid w:val="00F6314C"/>
    <w:rsid w:val="00F66AFB"/>
    <w:rsid w:val="00F70E9C"/>
    <w:rsid w:val="00F73D41"/>
    <w:rsid w:val="00F75598"/>
    <w:rsid w:val="00F755D3"/>
    <w:rsid w:val="00F83A16"/>
    <w:rsid w:val="00F907CF"/>
    <w:rsid w:val="00F92D8D"/>
    <w:rsid w:val="00F92E8C"/>
    <w:rsid w:val="00F944E1"/>
    <w:rsid w:val="00F94C45"/>
    <w:rsid w:val="00FA15B4"/>
    <w:rsid w:val="00FA6C08"/>
    <w:rsid w:val="00FA7DC7"/>
    <w:rsid w:val="00FB7483"/>
    <w:rsid w:val="00FB7C45"/>
    <w:rsid w:val="00FC2102"/>
    <w:rsid w:val="00FD2DC8"/>
    <w:rsid w:val="00FE2599"/>
    <w:rsid w:val="00FE40FE"/>
    <w:rsid w:val="00FE6D09"/>
    <w:rsid w:val="00FF0B1A"/>
    <w:rsid w:val="00FF5023"/>
    <w:rsid w:val="0DBC0490"/>
    <w:rsid w:val="18756A1D"/>
    <w:rsid w:val="213D3C81"/>
    <w:rsid w:val="222A600C"/>
    <w:rsid w:val="386DF6E5"/>
    <w:rsid w:val="489CBBF7"/>
    <w:rsid w:val="6109089C"/>
    <w:rsid w:val="6957E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ECE552C"/>
  <w15:docId w15:val="{1B4C4327-E7DD-4DE5-9234-3DA6EDC0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8B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217C9C"/>
    <w:pPr>
      <w:keepNext/>
      <w:spacing w:before="120" w:after="120"/>
      <w:ind w:left="720" w:hanging="720"/>
      <w:jc w:val="both"/>
      <w:outlineLvl w:val="0"/>
    </w:pPr>
    <w:rPr>
      <w:rFonts w:ascii="Arial" w:hAnsi="Arial"/>
      <w:b/>
      <w:caps/>
      <w:kern w:val="28"/>
      <w:szCs w:val="20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217C9C"/>
    <w:pPr>
      <w:keepNext/>
      <w:spacing w:before="80" w:after="80"/>
      <w:ind w:left="1440" w:hanging="720"/>
      <w:jc w:val="both"/>
      <w:outlineLvl w:val="1"/>
    </w:pPr>
    <w:rPr>
      <w:b/>
      <w:sz w:val="20"/>
      <w:szCs w:val="20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217C9C"/>
    <w:pPr>
      <w:keepNext/>
      <w:spacing w:before="80" w:after="80"/>
      <w:ind w:left="1440"/>
      <w:jc w:val="both"/>
      <w:outlineLvl w:val="2"/>
    </w:pPr>
    <w:rPr>
      <w:b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17C9C"/>
    <w:pPr>
      <w:keepNext/>
      <w:jc w:val="both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17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A536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1130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3561D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7C9C"/>
    <w:rPr>
      <w:rFonts w:ascii="Arial" w:hAnsi="Arial"/>
      <w:b/>
      <w:caps/>
      <w:kern w:val="28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rsid w:val="00217C9C"/>
    <w:rPr>
      <w:b/>
      <w:lang w:val="en-GB"/>
    </w:rPr>
  </w:style>
  <w:style w:type="character" w:customStyle="1" w:styleId="Heading3Char">
    <w:name w:val="Heading 3 Char"/>
    <w:basedOn w:val="DefaultParagraphFont"/>
    <w:link w:val="Heading3"/>
    <w:rsid w:val="00217C9C"/>
    <w:rPr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217C9C"/>
    <w:rPr>
      <w:sz w:val="24"/>
      <w:lang w:val="en-GB"/>
    </w:rPr>
  </w:style>
  <w:style w:type="paragraph" w:styleId="BodyText">
    <w:name w:val="Body Text"/>
    <w:basedOn w:val="Normal"/>
    <w:link w:val="BodyTextChar"/>
    <w:rsid w:val="00217C9C"/>
    <w:pPr>
      <w:ind w:left="720"/>
      <w:jc w:val="both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7C9C"/>
    <w:rPr>
      <w:lang w:val="en-GB"/>
    </w:rPr>
  </w:style>
  <w:style w:type="paragraph" w:customStyle="1" w:styleId="1stTitle">
    <w:name w:val="1st Title"/>
    <w:basedOn w:val="Normal"/>
    <w:next w:val="Normal"/>
    <w:rsid w:val="00217C9C"/>
    <w:pPr>
      <w:jc w:val="center"/>
    </w:pPr>
    <w:rPr>
      <w:rFonts w:ascii="Arial" w:hAnsi="Arial"/>
      <w:b/>
      <w:szCs w:val="20"/>
      <w:lang w:val="en-GB"/>
    </w:rPr>
  </w:style>
  <w:style w:type="paragraph" w:customStyle="1" w:styleId="HeaderTable">
    <w:name w:val="Header Table"/>
    <w:basedOn w:val="Normal"/>
    <w:next w:val="BodyText"/>
    <w:rsid w:val="00217C9C"/>
    <w:pPr>
      <w:jc w:val="both"/>
    </w:pPr>
    <w:rPr>
      <w:caps/>
      <w:sz w:val="20"/>
      <w:szCs w:val="20"/>
      <w:lang w:val="en-GB"/>
    </w:rPr>
  </w:style>
  <w:style w:type="paragraph" w:styleId="ListBullet">
    <w:name w:val="List Bullet"/>
    <w:basedOn w:val="Normal"/>
    <w:next w:val="BodyText"/>
    <w:rsid w:val="00217C9C"/>
    <w:pPr>
      <w:spacing w:before="60" w:after="60"/>
      <w:ind w:left="1296" w:hanging="576"/>
      <w:jc w:val="both"/>
    </w:pPr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17C9C"/>
    <w:pPr>
      <w:jc w:val="both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7C9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C9C"/>
    <w:rPr>
      <w:b/>
      <w:bCs/>
      <w:lang w:val="en-GB"/>
    </w:rPr>
  </w:style>
  <w:style w:type="character" w:styleId="CommentReference">
    <w:name w:val="annotation reference"/>
    <w:uiPriority w:val="99"/>
    <w:semiHidden/>
    <w:unhideWhenUsed/>
    <w:rsid w:val="00217C9C"/>
    <w:rPr>
      <w:sz w:val="16"/>
      <w:szCs w:val="16"/>
    </w:rPr>
  </w:style>
  <w:style w:type="paragraph" w:styleId="Revision">
    <w:name w:val="Revision"/>
    <w:hidden/>
    <w:uiPriority w:val="99"/>
    <w:semiHidden/>
    <w:rsid w:val="00217C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unhideWhenUsed/>
    <w:rsid w:val="00C8508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8508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83E3E-329E-4AB0-8EB2-44EAB4D71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19DF1-B9E1-48D6-A99D-42A7FEE52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8653-2197-4D12-9F50-B26A17A469B5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customXml/itemProps4.xml><?xml version="1.0" encoding="utf-8"?>
<ds:datastoreItem xmlns:ds="http://schemas.openxmlformats.org/officeDocument/2006/customXml" ds:itemID="{BC913446-1EA9-4556-9047-B8C08A2D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66</TotalTime>
  <Pages>7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subject/>
  <dc:creator>Quintiles</dc:creator>
  <cp:keywords/>
  <dc:description/>
  <cp:lastModifiedBy>Li, Virgil</cp:lastModifiedBy>
  <cp:revision>8</cp:revision>
  <cp:lastPrinted>2017-11-06T17:27:00Z</cp:lastPrinted>
  <dcterms:created xsi:type="dcterms:W3CDTF">2021-09-15T08:35:00Z</dcterms:created>
  <dcterms:modified xsi:type="dcterms:W3CDTF">2023-01-20T06:38:00Z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1445834073</vt:i4>
  </property>
  <property fmtid="{D5CDD505-2E9C-101B-9397-08002B2CF9AE}" pid="3" name="_NewReviewCycle">
    <vt:lpwstr/>
  </property>
  <property fmtid="{D5CDD505-2E9C-101B-9397-08002B2CF9AE}" pid="4" name="_EmailSubject">
    <vt:lpwstr>Quintiles SOP's Templates</vt:lpwstr>
  </property>
  <property fmtid="{D5CDD505-2E9C-101B-9397-08002B2CF9AE}" pid="5" name="_AuthorEmail">
    <vt:lpwstr>Irene.Le@quintiles.com</vt:lpwstr>
  </property>
  <property fmtid="{D5CDD505-2E9C-101B-9397-08002B2CF9AE}" pid="6" name="_AuthorEmailDisplayName">
    <vt:lpwstr>Irene Le</vt:lpwstr>
  </property>
  <property fmtid="{D5CDD505-2E9C-101B-9397-08002B2CF9AE}" pid="7" name="_ReviewingToolsShownOnce">
    <vt:lpwstr/>
  </property>
  <property fmtid="{D5CDD505-2E9C-101B-9397-08002B2CF9AE}" pid="8" name="ContentTypeId">
    <vt:lpwstr>0x010100BE41907F4F0C3C44AB2E268943C7AE8B</vt:lpwstr>
  </property>
</Properties>
</file>