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18BE" w14:textId="3AB0AE47" w:rsidR="00B83712" w:rsidRDefault="00AE40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AAB8B" wp14:editId="26B21DA9">
                <wp:simplePos x="0" y="0"/>
                <wp:positionH relativeFrom="column">
                  <wp:posOffset>5321788</wp:posOffset>
                </wp:positionH>
                <wp:positionV relativeFrom="paragraph">
                  <wp:posOffset>-320529</wp:posOffset>
                </wp:positionV>
                <wp:extent cx="1350499" cy="822960"/>
                <wp:effectExtent l="19050" t="0" r="40640" b="148590"/>
                <wp:wrapNone/>
                <wp:docPr id="1" name="Thought Bubble: 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499" cy="82296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44EED" w14:textId="24328BD6" w:rsidR="00AE401B" w:rsidRDefault="00AE401B" w:rsidP="00AE401B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t>打勾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或打叉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AAB8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" o:spid="_x0000_s1026" type="#_x0000_t106" style="position:absolute;margin-left:419.05pt;margin-top:-25.25pt;width:106.35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" adj="6300,24300" fillcolor="#4f81bd [3204]" strokecolor="#243f60 [1604]" strokeweight="2pt">
                <v:textbox>
                  <w:txbxContent>
                    <w:p w14:paraId="34144EED" w14:textId="24328BD6" w:rsidR="00AE401B" w:rsidRDefault="00AE401B" w:rsidP="00AE401B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proofErr w:type="spellStart"/>
                      <w:r>
                        <w:t>打勾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或打叉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6"/>
        <w:gridCol w:w="3954"/>
        <w:gridCol w:w="2340"/>
        <w:gridCol w:w="360"/>
        <w:gridCol w:w="1080"/>
        <w:gridCol w:w="1170"/>
      </w:tblGrid>
      <w:tr w:rsidR="00561DCE" w:rsidRPr="004B48FD" w14:paraId="43915C30" w14:textId="77777777" w:rsidTr="00A55609">
        <w:tc>
          <w:tcPr>
            <w:tcW w:w="456" w:type="dxa"/>
            <w:vAlign w:val="bottom"/>
          </w:tcPr>
          <w:p w14:paraId="7BBDEA6A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54" w:type="dxa"/>
          </w:tcPr>
          <w:p w14:paraId="3FD6E9F5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before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hAnsi="Arial" w:cs="Arial"/>
                <w:b/>
                <w:sz w:val="20"/>
                <w:szCs w:val="20"/>
              </w:rPr>
              <w:t>TYPE OF DOCUMENT</w:t>
            </w:r>
            <w:r w:rsidR="0097574E">
              <w:rPr>
                <w:rFonts w:ascii="Arial" w:hAnsi="Arial" w:cs="Arial"/>
                <w:b/>
                <w:sz w:val="20"/>
                <w:szCs w:val="20"/>
              </w:rPr>
              <w:t>/ITEM</w:t>
            </w:r>
            <w:r w:rsidRPr="004B48FD">
              <w:rPr>
                <w:rFonts w:ascii="Arial" w:hAnsi="Arial" w:cs="Arial"/>
                <w:b/>
                <w:sz w:val="20"/>
                <w:szCs w:val="20"/>
              </w:rPr>
              <w:t xml:space="preserve"> SENT</w:t>
            </w:r>
          </w:p>
        </w:tc>
        <w:tc>
          <w:tcPr>
            <w:tcW w:w="2340" w:type="dxa"/>
          </w:tcPr>
          <w:p w14:paraId="32DA22D0" w14:textId="77777777" w:rsidR="00561DCE" w:rsidRPr="004B48FD" w:rsidRDefault="00561DCE" w:rsidP="0097574E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hAnsi="Arial" w:cs="Arial"/>
                <w:b/>
                <w:sz w:val="20"/>
                <w:szCs w:val="20"/>
              </w:rPr>
              <w:t>Version #/ Doc. #</w:t>
            </w:r>
            <w:r w:rsidR="00B83712">
              <w:rPr>
                <w:rFonts w:ascii="Arial" w:hAnsi="Arial" w:cs="Arial"/>
                <w:b/>
                <w:sz w:val="20"/>
                <w:szCs w:val="20"/>
              </w:rPr>
              <w:t>/ Serial #</w:t>
            </w:r>
            <w:r w:rsidRPr="004B48FD">
              <w:rPr>
                <w:rFonts w:ascii="Arial" w:hAnsi="Arial" w:cs="Arial"/>
                <w:b/>
                <w:sz w:val="20"/>
                <w:szCs w:val="20"/>
              </w:rPr>
              <w:t>(as applicable)</w:t>
            </w:r>
          </w:p>
        </w:tc>
        <w:tc>
          <w:tcPr>
            <w:tcW w:w="360" w:type="dxa"/>
          </w:tcPr>
          <w:p w14:paraId="757651FD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343B3D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hAnsi="Arial" w:cs="Arial"/>
                <w:b/>
                <w:sz w:val="20"/>
                <w:szCs w:val="20"/>
              </w:rPr>
              <w:t>Quantity Sent</w:t>
            </w:r>
          </w:p>
        </w:tc>
        <w:tc>
          <w:tcPr>
            <w:tcW w:w="1170" w:type="dxa"/>
            <w:vAlign w:val="bottom"/>
          </w:tcPr>
          <w:p w14:paraId="09D17565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hAnsi="Arial" w:cs="Arial"/>
                <w:b/>
                <w:sz w:val="20"/>
                <w:szCs w:val="20"/>
              </w:rPr>
              <w:sym w:font="Wingdings" w:char="F0FC"/>
            </w:r>
            <w:r w:rsidRPr="004B48FD">
              <w:rPr>
                <w:rFonts w:ascii="Arial" w:hAnsi="Arial" w:cs="Arial"/>
                <w:b/>
                <w:sz w:val="20"/>
                <w:szCs w:val="20"/>
              </w:rPr>
              <w:t xml:space="preserve"> if received</w:t>
            </w:r>
          </w:p>
        </w:tc>
      </w:tr>
      <w:tr w:rsidR="00561DCE" w:rsidRPr="004B48FD" w14:paraId="2FC39151" w14:textId="77777777" w:rsidTr="00B83712">
        <w:tc>
          <w:tcPr>
            <w:tcW w:w="456" w:type="dxa"/>
            <w:vAlign w:val="bottom"/>
          </w:tcPr>
          <w:p w14:paraId="7EA1A2C9" w14:textId="09A79AC8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eastAsia="Times New Roman" w:hAnsi="Arial" w:cs="Arial"/>
                <w:sz w:val="20"/>
                <w:szCs w:val="20"/>
              </w:rPr>
              <w:object w:dxaOrig="225" w:dyaOrig="225" w14:anchorId="4E5ACE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2.2pt;height:18.3pt" o:ole="" o:preferrelative="f" filled="t">
                  <v:imagedata r:id="rId11" o:title=""/>
                  <o:lock v:ext="edit" aspectratio="f"/>
                </v:shape>
                <w:control r:id="rId12" w:name="CheckBox13" w:shapeid="_x0000_i1033"/>
              </w:object>
            </w:r>
          </w:p>
        </w:tc>
        <w:tc>
          <w:tcPr>
            <w:tcW w:w="3954" w:type="dxa"/>
          </w:tcPr>
          <w:p w14:paraId="19EF073C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01F55959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14:paraId="3C7168EC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5D30B6A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vAlign w:val="bottom"/>
          </w:tcPr>
          <w:p w14:paraId="6C69BEA4" w14:textId="77777777" w:rsidR="00561DCE" w:rsidRPr="004B48FD" w:rsidRDefault="00561DCE" w:rsidP="002269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8F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48F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AE401B">
              <w:rPr>
                <w:rFonts w:ascii="Arial" w:hAnsi="Arial" w:cs="Arial"/>
                <w:sz w:val="20"/>
                <w:szCs w:val="20"/>
              </w:rPr>
            </w:r>
            <w:r w:rsidR="00AE401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B48F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61DCE" w:rsidRPr="004B48FD" w14:paraId="6EF05D8C" w14:textId="77777777" w:rsidTr="00B83712">
        <w:tc>
          <w:tcPr>
            <w:tcW w:w="456" w:type="dxa"/>
            <w:vAlign w:val="bottom"/>
          </w:tcPr>
          <w:p w14:paraId="7CAA8E17" w14:textId="59615ACB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eastAsia="Times New Roman" w:hAnsi="Arial" w:cs="Arial"/>
                <w:sz w:val="20"/>
                <w:szCs w:val="20"/>
              </w:rPr>
              <w:object w:dxaOrig="225" w:dyaOrig="225" w14:anchorId="0CA46FC3">
                <v:shape id="_x0000_i1035" type="#_x0000_t75" style="width:12.2pt;height:18.3pt" o:ole="" o:preferrelative="f" filled="t">
                  <v:imagedata r:id="rId11" o:title=""/>
                  <o:lock v:ext="edit" aspectratio="f"/>
                </v:shape>
                <w:control r:id="rId13" w:name="CheckBox12" w:shapeid="_x0000_i1035"/>
              </w:object>
            </w:r>
          </w:p>
        </w:tc>
        <w:tc>
          <w:tcPr>
            <w:tcW w:w="3954" w:type="dxa"/>
          </w:tcPr>
          <w:p w14:paraId="3619F501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hAnsi="Arial" w:cs="Arial"/>
                <w:sz w:val="20"/>
                <w:szCs w:val="20"/>
              </w:rPr>
              <w:t>Protocol Amendment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1CD8E987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14:paraId="4883A26E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CFB2D40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vAlign w:val="bottom"/>
          </w:tcPr>
          <w:p w14:paraId="4B03E18B" w14:textId="77777777" w:rsidR="00561DCE" w:rsidRPr="004B48FD" w:rsidRDefault="00561DCE" w:rsidP="002269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8F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48F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AE401B">
              <w:rPr>
                <w:rFonts w:ascii="Arial" w:hAnsi="Arial" w:cs="Arial"/>
                <w:sz w:val="20"/>
                <w:szCs w:val="20"/>
              </w:rPr>
            </w:r>
            <w:r w:rsidR="00AE401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B48F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61DCE" w:rsidRPr="004B48FD" w14:paraId="282FCBB8" w14:textId="77777777" w:rsidTr="00B83712">
        <w:tc>
          <w:tcPr>
            <w:tcW w:w="456" w:type="dxa"/>
            <w:vAlign w:val="bottom"/>
          </w:tcPr>
          <w:p w14:paraId="1641ABB6" w14:textId="6125B5B8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eastAsia="Times New Roman" w:hAnsi="Arial" w:cs="Arial"/>
                <w:sz w:val="20"/>
                <w:szCs w:val="20"/>
              </w:rPr>
              <w:object w:dxaOrig="225" w:dyaOrig="225" w14:anchorId="1B605665">
                <v:shape id="_x0000_i1037" type="#_x0000_t75" style="width:12.2pt;height:18.3pt" o:ole="" o:preferrelative="f" filled="t">
                  <v:imagedata r:id="rId11" o:title=""/>
                  <o:lock v:ext="edit" aspectratio="f"/>
                </v:shape>
                <w:control r:id="rId14" w:name="CheckBox11" w:shapeid="_x0000_i1037"/>
              </w:object>
            </w:r>
          </w:p>
        </w:tc>
        <w:tc>
          <w:tcPr>
            <w:tcW w:w="3954" w:type="dxa"/>
          </w:tcPr>
          <w:p w14:paraId="706535AA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hAnsi="Arial" w:cs="Arial"/>
                <w:sz w:val="20"/>
                <w:szCs w:val="20"/>
              </w:rPr>
              <w:t>CRF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75C89EB6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14:paraId="2C7D91F2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854C50E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vAlign w:val="bottom"/>
          </w:tcPr>
          <w:p w14:paraId="1718A99E" w14:textId="77777777" w:rsidR="00561DCE" w:rsidRPr="004B48FD" w:rsidRDefault="00561DCE" w:rsidP="002269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8F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48F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AE401B">
              <w:rPr>
                <w:rFonts w:ascii="Arial" w:hAnsi="Arial" w:cs="Arial"/>
                <w:sz w:val="20"/>
                <w:szCs w:val="20"/>
              </w:rPr>
            </w:r>
            <w:r w:rsidR="00AE401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B48F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61DCE" w:rsidRPr="004B48FD" w14:paraId="12B238C9" w14:textId="77777777" w:rsidTr="00B83712">
        <w:tc>
          <w:tcPr>
            <w:tcW w:w="456" w:type="dxa"/>
            <w:vAlign w:val="bottom"/>
          </w:tcPr>
          <w:p w14:paraId="4CA729F5" w14:textId="3DCD59F6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eastAsia="Times New Roman" w:hAnsi="Arial" w:cs="Arial"/>
                <w:sz w:val="20"/>
                <w:szCs w:val="20"/>
              </w:rPr>
              <w:object w:dxaOrig="225" w:dyaOrig="225" w14:anchorId="59DF3044">
                <v:shape id="_x0000_i1039" type="#_x0000_t75" style="width:12.2pt;height:18.3pt" o:ole="" o:preferrelative="f" filled="t">
                  <v:imagedata r:id="rId11" o:title=""/>
                  <o:lock v:ext="edit" aspectratio="f"/>
                </v:shape>
                <w:control r:id="rId15" w:name="CheckBox1" w:shapeid="_x0000_i1039"/>
              </w:object>
            </w:r>
          </w:p>
        </w:tc>
        <w:tc>
          <w:tcPr>
            <w:tcW w:w="3954" w:type="dxa"/>
          </w:tcPr>
          <w:p w14:paraId="44018D38" w14:textId="617521AC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hAnsi="Arial" w:cs="Arial"/>
                <w:sz w:val="20"/>
                <w:szCs w:val="20"/>
              </w:rPr>
              <w:t xml:space="preserve">Other (specify): </w:t>
            </w:r>
            <w:r w:rsidRPr="002369EE">
              <w:rPr>
                <w:rFonts w:ascii="Arial" w:hAnsi="Arial" w:cs="Arial"/>
                <w:sz w:val="20"/>
                <w:szCs w:val="20"/>
                <w:u w:val="single"/>
              </w:rPr>
              <w:t>__</w:t>
            </w:r>
            <w:r w:rsidR="002369EE" w:rsidRPr="003A45FD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="002369EE" w:rsidRPr="003A45FD">
              <w:rPr>
                <w:rFonts w:asciiTheme="minorEastAsia" w:eastAsiaTheme="minorEastAsia" w:hAnsiTheme="minorEastAsia" w:cs="Arial"/>
                <w:sz w:val="20"/>
                <w:szCs w:val="20"/>
                <w:u w:val="single"/>
                <w:lang w:eastAsia="zh-CN"/>
              </w:rPr>
              <w:t>abinet</w:t>
            </w:r>
            <w:r w:rsidRPr="002369EE">
              <w:rPr>
                <w:rFonts w:ascii="Arial" w:hAnsi="Arial" w:cs="Arial"/>
                <w:sz w:val="20"/>
                <w:szCs w:val="20"/>
                <w:u w:val="single"/>
              </w:rPr>
              <w:t>__________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0A9388CB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14:paraId="58F3995A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44F0816" w14:textId="77777777" w:rsidR="00561DCE" w:rsidRPr="004B48FD" w:rsidRDefault="00561DCE" w:rsidP="0022693A">
            <w:pPr>
              <w:tabs>
                <w:tab w:val="left" w:pos="540"/>
                <w:tab w:val="left" w:pos="2790"/>
                <w:tab w:val="left" w:pos="3240"/>
                <w:tab w:val="left" w:pos="4050"/>
                <w:tab w:val="left" w:pos="4590"/>
                <w:tab w:val="left" w:pos="5760"/>
                <w:tab w:val="left" w:pos="6480"/>
                <w:tab w:val="left" w:pos="7740"/>
                <w:tab w:val="left" w:pos="8850"/>
                <w:tab w:val="left" w:pos="9570"/>
                <w:tab w:val="left" w:pos="10290"/>
                <w:tab w:val="left" w:pos="11010"/>
                <w:tab w:val="left" w:pos="11730"/>
                <w:tab w:val="left" w:pos="12450"/>
                <w:tab w:val="left" w:pos="13170"/>
                <w:tab w:val="left" w:pos="13890"/>
                <w:tab w:val="left" w:pos="14610"/>
                <w:tab w:val="left" w:pos="15330"/>
                <w:tab w:val="left" w:pos="16050"/>
              </w:tabs>
              <w:spacing w:line="36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bottom"/>
          </w:tcPr>
          <w:p w14:paraId="36F5E72B" w14:textId="77777777" w:rsidR="00561DCE" w:rsidRPr="004B48FD" w:rsidRDefault="00561DCE" w:rsidP="002269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8F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48F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AE401B">
              <w:rPr>
                <w:rFonts w:ascii="Arial" w:hAnsi="Arial" w:cs="Arial"/>
                <w:sz w:val="20"/>
                <w:szCs w:val="20"/>
              </w:rPr>
            </w:r>
            <w:r w:rsidR="00AE401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B48F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5A393A87" w14:textId="1EF6A360" w:rsidR="00561DCE" w:rsidRPr="004B48FD" w:rsidRDefault="002369EE" w:rsidP="00561DCE">
      <w:pPr>
        <w:pStyle w:val="ListParagraph"/>
        <w:tabs>
          <w:tab w:val="left" w:pos="-726"/>
          <w:tab w:val="left" w:pos="-6"/>
          <w:tab w:val="left" w:pos="2610"/>
          <w:tab w:val="left" w:pos="4590"/>
          <w:tab w:val="left" w:pos="5754"/>
          <w:tab w:val="left" w:pos="6474"/>
          <w:tab w:val="left" w:pos="7194"/>
          <w:tab w:val="left" w:pos="7914"/>
          <w:tab w:val="right" w:pos="8169"/>
          <w:tab w:val="left" w:pos="8634"/>
          <w:tab w:val="left" w:pos="9354"/>
        </w:tabs>
        <w:ind w:left="360" w:right="29"/>
        <w:rPr>
          <w:rFonts w:ascii="Arial" w:hAnsi="Arial" w:cs="Arial"/>
          <w:sz w:val="20"/>
          <w:szCs w:val="20"/>
          <w:u w:val="single"/>
          <w:lang w:eastAsia="zh-CN"/>
        </w:rPr>
      </w:pPr>
      <w:r>
        <w:rPr>
          <w:rFonts w:ascii="Arial" w:hAnsi="Arial" w:cs="Arial"/>
          <w:sz w:val="20"/>
          <w:szCs w:val="20"/>
          <w:u w:val="single"/>
        </w:rPr>
        <w:t>N</w:t>
      </w:r>
      <w:r>
        <w:rPr>
          <w:rFonts w:ascii="Arial" w:hAnsi="Arial" w:cs="Arial" w:hint="eastAsia"/>
          <w:sz w:val="20"/>
          <w:szCs w:val="20"/>
          <w:u w:val="single"/>
          <w:lang w:eastAsia="zh-CN"/>
        </w:rPr>
        <w:t>ote</w:t>
      </w:r>
      <w:r>
        <w:rPr>
          <w:rFonts w:ascii="Arial" w:hAnsi="Arial" w:cs="Arial" w:hint="eastAsia"/>
          <w:sz w:val="20"/>
          <w:szCs w:val="20"/>
          <w:u w:val="single"/>
          <w:lang w:eastAsia="zh-CN"/>
        </w:rPr>
        <w:t>：</w:t>
      </w:r>
      <w:r>
        <w:rPr>
          <w:rFonts w:ascii="Arial" w:hAnsi="Arial" w:cs="Arial" w:hint="eastAsia"/>
          <w:sz w:val="20"/>
          <w:szCs w:val="20"/>
          <w:u w:val="single"/>
          <w:lang w:eastAsia="zh-CN"/>
        </w:rPr>
        <w:t xml:space="preserve"> </w:t>
      </w:r>
      <w:r>
        <w:rPr>
          <w:rFonts w:ascii="Arial" w:hAnsi="Arial" w:cs="Arial"/>
          <w:sz w:val="20"/>
          <w:szCs w:val="20"/>
          <w:u w:val="single"/>
          <w:lang w:eastAsia="zh-CN"/>
        </w:rPr>
        <w:t>T</w:t>
      </w:r>
      <w:r>
        <w:rPr>
          <w:rFonts w:ascii="Arial" w:hAnsi="Arial" w:cs="Arial" w:hint="eastAsia"/>
          <w:sz w:val="20"/>
          <w:szCs w:val="20"/>
          <w:u w:val="single"/>
          <w:lang w:eastAsia="zh-CN"/>
        </w:rPr>
        <w:t>h</w:t>
      </w:r>
      <w:r>
        <w:rPr>
          <w:rFonts w:ascii="Arial" w:hAnsi="Arial" w:cs="Arial"/>
          <w:sz w:val="20"/>
          <w:szCs w:val="20"/>
          <w:u w:val="single"/>
          <w:lang w:eastAsia="zh-CN"/>
        </w:rPr>
        <w:t>e cabinet is sent to site for the use of archiv</w:t>
      </w:r>
      <w:r w:rsidR="00280308">
        <w:rPr>
          <w:rFonts w:ascii="Arial" w:hAnsi="Arial" w:cs="Arial"/>
          <w:sz w:val="20"/>
          <w:szCs w:val="20"/>
          <w:u w:val="single"/>
          <w:lang w:eastAsia="zh-CN"/>
        </w:rPr>
        <w:t>e</w:t>
      </w:r>
      <w:r>
        <w:rPr>
          <w:rFonts w:ascii="Arial" w:hAnsi="Arial" w:cs="Arial"/>
          <w:sz w:val="20"/>
          <w:szCs w:val="20"/>
          <w:u w:val="single"/>
          <w:lang w:eastAsia="zh-CN"/>
        </w:rPr>
        <w:t xml:space="preserve"> study files, this study will archive the study record</w:t>
      </w:r>
      <w:r w:rsidR="00280308">
        <w:rPr>
          <w:rFonts w:ascii="Arial" w:hAnsi="Arial" w:cs="Arial"/>
          <w:sz w:val="20"/>
          <w:szCs w:val="20"/>
          <w:u w:val="single"/>
          <w:lang w:eastAsia="zh-CN"/>
        </w:rPr>
        <w:t xml:space="preserve"> for</w:t>
      </w:r>
      <w:r>
        <w:rPr>
          <w:rFonts w:ascii="Arial" w:hAnsi="Arial" w:cs="Arial"/>
          <w:sz w:val="20"/>
          <w:szCs w:val="20"/>
          <w:u w:val="single"/>
          <w:lang w:eastAsia="zh-CN"/>
        </w:rPr>
        <w:t xml:space="preserve"> 15 years after COV. After the 15 years of archiving, site to destroy or discard the cabinet </w:t>
      </w:r>
      <w:r w:rsidR="00280308">
        <w:rPr>
          <w:rFonts w:ascii="Arial" w:hAnsi="Arial" w:cs="Arial"/>
          <w:sz w:val="20"/>
          <w:szCs w:val="20"/>
          <w:u w:val="single"/>
          <w:lang w:eastAsia="zh-CN"/>
        </w:rPr>
        <w:t xml:space="preserve">and </w:t>
      </w:r>
      <w:r>
        <w:rPr>
          <w:rFonts w:ascii="Arial" w:hAnsi="Arial" w:cs="Arial"/>
          <w:sz w:val="20"/>
          <w:szCs w:val="20"/>
          <w:u w:val="single"/>
          <w:lang w:eastAsia="zh-CN"/>
        </w:rPr>
        <w:t>no need to contact Sponsor during that time.</w:t>
      </w:r>
    </w:p>
    <w:tbl>
      <w:tblPr>
        <w:tblW w:w="0" w:type="auto"/>
        <w:tblInd w:w="20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73"/>
        <w:gridCol w:w="6240"/>
        <w:gridCol w:w="1147"/>
      </w:tblGrid>
      <w:tr w:rsidR="00561DCE" w:rsidRPr="004B48FD" w14:paraId="4AED2259" w14:textId="77777777" w:rsidTr="0022693A"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60874022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hAnsi="Arial" w:cs="Arial"/>
                <w:b/>
                <w:sz w:val="20"/>
                <w:szCs w:val="20"/>
              </w:rPr>
              <w:t>Sent by:</w:t>
            </w:r>
          </w:p>
        </w:tc>
        <w:tc>
          <w:tcPr>
            <w:tcW w:w="6240" w:type="dxa"/>
            <w:tcBorders>
              <w:top w:val="single" w:sz="4" w:space="0" w:color="auto"/>
              <w:bottom w:val="single" w:sz="4" w:space="0" w:color="auto"/>
            </w:tcBorders>
          </w:tcPr>
          <w:p w14:paraId="3FB43231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300"/>
              <w:ind w:right="2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right w:val="single" w:sz="4" w:space="0" w:color="auto"/>
            </w:tcBorders>
          </w:tcPr>
          <w:p w14:paraId="7EF65378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300"/>
              <w:ind w:right="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DCE" w:rsidRPr="004B48FD" w14:paraId="6FF50F3B" w14:textId="77777777" w:rsidTr="0022693A">
        <w:tc>
          <w:tcPr>
            <w:tcW w:w="1973" w:type="dxa"/>
            <w:tcBorders>
              <w:left w:val="single" w:sz="4" w:space="0" w:color="auto"/>
            </w:tcBorders>
          </w:tcPr>
          <w:p w14:paraId="064B7EA3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hAnsi="Arial" w:cs="Arial"/>
                <w:b/>
                <w:sz w:val="20"/>
                <w:szCs w:val="20"/>
              </w:rPr>
              <w:t>Date Sent:</w:t>
            </w:r>
          </w:p>
        </w:tc>
        <w:tc>
          <w:tcPr>
            <w:tcW w:w="6240" w:type="dxa"/>
            <w:tcBorders>
              <w:top w:val="single" w:sz="4" w:space="0" w:color="auto"/>
              <w:bottom w:val="single" w:sz="4" w:space="0" w:color="auto"/>
            </w:tcBorders>
          </w:tcPr>
          <w:p w14:paraId="1945DF93" w14:textId="77777777" w:rsidR="00561DCE" w:rsidRPr="004B48FD" w:rsidRDefault="007A7D46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MMM/DD/YYYY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14:paraId="289ED243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DCE" w:rsidRPr="004B48FD" w14:paraId="169E7AC0" w14:textId="77777777" w:rsidTr="0022693A">
        <w:tc>
          <w:tcPr>
            <w:tcW w:w="1973" w:type="dxa"/>
            <w:tcBorders>
              <w:left w:val="single" w:sz="4" w:space="0" w:color="auto"/>
            </w:tcBorders>
          </w:tcPr>
          <w:p w14:paraId="275641CC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hAnsi="Arial" w:cs="Arial"/>
                <w:b/>
                <w:sz w:val="20"/>
                <w:szCs w:val="20"/>
              </w:rPr>
              <w:t>Recipient:</w:t>
            </w:r>
          </w:p>
        </w:tc>
        <w:tc>
          <w:tcPr>
            <w:tcW w:w="6240" w:type="dxa"/>
            <w:tcBorders>
              <w:top w:val="single" w:sz="4" w:space="0" w:color="auto"/>
              <w:bottom w:val="single" w:sz="4" w:space="0" w:color="auto"/>
            </w:tcBorders>
          </w:tcPr>
          <w:p w14:paraId="3326F039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14:paraId="77DA8EA0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DCE" w:rsidRPr="004B48FD" w14:paraId="06B3F549" w14:textId="77777777" w:rsidTr="0022693A">
        <w:tc>
          <w:tcPr>
            <w:tcW w:w="1973" w:type="dxa"/>
            <w:tcBorders>
              <w:left w:val="single" w:sz="4" w:space="0" w:color="auto"/>
            </w:tcBorders>
          </w:tcPr>
          <w:p w14:paraId="58D7DD82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hAnsi="Arial" w:cs="Arial"/>
                <w:b/>
                <w:sz w:val="20"/>
                <w:szCs w:val="20"/>
              </w:rPr>
              <w:t>Mailing Address:</w:t>
            </w:r>
          </w:p>
        </w:tc>
        <w:tc>
          <w:tcPr>
            <w:tcW w:w="6240" w:type="dxa"/>
            <w:tcBorders>
              <w:top w:val="single" w:sz="4" w:space="0" w:color="auto"/>
              <w:bottom w:val="single" w:sz="4" w:space="0" w:color="auto"/>
            </w:tcBorders>
          </w:tcPr>
          <w:p w14:paraId="6C59A22F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14:paraId="45AFDCBC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DCE" w:rsidRPr="004B48FD" w14:paraId="33EC67C5" w14:textId="77777777" w:rsidTr="0022693A">
        <w:tc>
          <w:tcPr>
            <w:tcW w:w="1973" w:type="dxa"/>
            <w:tcBorders>
              <w:left w:val="single" w:sz="4" w:space="0" w:color="auto"/>
            </w:tcBorders>
          </w:tcPr>
          <w:p w14:paraId="40D5B4F5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40" w:type="dxa"/>
            <w:tcBorders>
              <w:top w:val="single" w:sz="4" w:space="0" w:color="auto"/>
              <w:bottom w:val="single" w:sz="4" w:space="0" w:color="auto"/>
            </w:tcBorders>
          </w:tcPr>
          <w:p w14:paraId="618BE0C3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14:paraId="4E3A76CD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DCE" w:rsidRPr="004B48FD" w14:paraId="63EC47F1" w14:textId="77777777" w:rsidTr="0022693A">
        <w:tc>
          <w:tcPr>
            <w:tcW w:w="1973" w:type="dxa"/>
            <w:tcBorders>
              <w:left w:val="single" w:sz="4" w:space="0" w:color="auto"/>
            </w:tcBorders>
          </w:tcPr>
          <w:p w14:paraId="0F55CD7B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40" w:type="dxa"/>
            <w:tcBorders>
              <w:top w:val="single" w:sz="4" w:space="0" w:color="auto"/>
              <w:bottom w:val="single" w:sz="4" w:space="0" w:color="auto"/>
            </w:tcBorders>
          </w:tcPr>
          <w:p w14:paraId="69B8A426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left w:val="nil"/>
              <w:right w:val="single" w:sz="4" w:space="0" w:color="auto"/>
            </w:tcBorders>
          </w:tcPr>
          <w:p w14:paraId="6B7E360C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DCE" w:rsidRPr="004B48FD" w14:paraId="7A3EE1FC" w14:textId="77777777" w:rsidTr="00561DCE">
        <w:trPr>
          <w:trHeight w:val="80"/>
        </w:trPr>
        <w:tc>
          <w:tcPr>
            <w:tcW w:w="1973" w:type="dxa"/>
            <w:tcBorders>
              <w:left w:val="single" w:sz="4" w:space="0" w:color="auto"/>
              <w:bottom w:val="single" w:sz="4" w:space="0" w:color="auto"/>
            </w:tcBorders>
          </w:tcPr>
          <w:p w14:paraId="7A90E3CE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40" w:type="dxa"/>
            <w:tcBorders>
              <w:top w:val="single" w:sz="4" w:space="0" w:color="auto"/>
              <w:bottom w:val="single" w:sz="4" w:space="0" w:color="auto"/>
            </w:tcBorders>
          </w:tcPr>
          <w:p w14:paraId="23804E53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497CA1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610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/>
              <w:ind w:right="2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7074E9" w14:textId="77777777" w:rsidR="00561DCE" w:rsidRPr="004B48FD" w:rsidRDefault="00561DCE" w:rsidP="00561DC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620"/>
        <w:gridCol w:w="1374"/>
        <w:gridCol w:w="1596"/>
        <w:gridCol w:w="810"/>
        <w:gridCol w:w="786"/>
        <w:gridCol w:w="474"/>
        <w:gridCol w:w="2070"/>
        <w:gridCol w:w="630"/>
      </w:tblGrid>
      <w:tr w:rsidR="00561DCE" w:rsidRPr="004B48FD" w14:paraId="5E04E8C5" w14:textId="77777777" w:rsidTr="0022693A">
        <w:trPr>
          <w:trHeight w:val="387"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41EBEE" w14:textId="77777777" w:rsidR="00561DCE" w:rsidRPr="004B48FD" w:rsidRDefault="00561DCE" w:rsidP="0022693A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48FD">
              <w:rPr>
                <w:rFonts w:ascii="Arial" w:hAnsi="Arial" w:cs="Arial"/>
                <w:b/>
                <w:sz w:val="20"/>
                <w:szCs w:val="20"/>
              </w:rPr>
              <w:t xml:space="preserve">TO BE COMPLETED BY AUTHORIZED </w:t>
            </w:r>
            <w:smartTag w:uri="urn:schemas-microsoft-com:office:smarttags" w:element="stockticker">
              <w:r w:rsidRPr="004B48FD">
                <w:rPr>
                  <w:rFonts w:ascii="Arial" w:hAnsi="Arial" w:cs="Arial"/>
                  <w:b/>
                  <w:sz w:val="20"/>
                  <w:szCs w:val="20"/>
                </w:rPr>
                <w:t>SITE</w:t>
              </w:r>
            </w:smartTag>
            <w:r w:rsidRPr="004B48FD">
              <w:rPr>
                <w:rFonts w:ascii="Arial" w:hAnsi="Arial" w:cs="Arial"/>
                <w:b/>
                <w:sz w:val="20"/>
                <w:szCs w:val="20"/>
              </w:rPr>
              <w:t xml:space="preserve"> PERSONNEL</w:t>
            </w:r>
          </w:p>
        </w:tc>
      </w:tr>
      <w:tr w:rsidR="00561DCE" w:rsidRPr="004B48FD" w14:paraId="05C9053E" w14:textId="77777777" w:rsidTr="0022693A">
        <w:trPr>
          <w:trHeight w:val="419"/>
        </w:trPr>
        <w:tc>
          <w:tcPr>
            <w:tcW w:w="1620" w:type="dxa"/>
            <w:tcBorders>
              <w:left w:val="single" w:sz="4" w:space="0" w:color="auto"/>
            </w:tcBorders>
            <w:vAlign w:val="bottom"/>
          </w:tcPr>
          <w:p w14:paraId="7D62A933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  <w:r w:rsidRPr="004B48FD">
              <w:rPr>
                <w:rFonts w:ascii="Arial" w:hAnsi="Arial" w:cs="Arial"/>
                <w:sz w:val="20"/>
                <w:szCs w:val="20"/>
              </w:rPr>
              <w:t>Date Received:</w:t>
            </w: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  <w:vAlign w:val="bottom"/>
          </w:tcPr>
          <w:p w14:paraId="4D020F59" w14:textId="3CF0E409" w:rsidR="00561DCE" w:rsidRPr="004B48FD" w:rsidRDefault="00AE401B" w:rsidP="002269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CE5242" wp14:editId="7B50E3CF">
                      <wp:simplePos x="0" y="0"/>
                      <wp:positionH relativeFrom="column">
                        <wp:posOffset>-253365</wp:posOffset>
                      </wp:positionH>
                      <wp:positionV relativeFrom="paragraph">
                        <wp:posOffset>-450850</wp:posOffset>
                      </wp:positionV>
                      <wp:extent cx="2294890" cy="1420495"/>
                      <wp:effectExtent l="19050" t="0" r="29210" b="255905"/>
                      <wp:wrapNone/>
                      <wp:docPr id="2" name="Thought Bubble: Clou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4890" cy="1420495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B23852" w14:textId="6275EEBA" w:rsidR="00AE401B" w:rsidRDefault="00AE401B" w:rsidP="00AE401B"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接收人英文拼音签字（和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Received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By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人一致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E5242" id="Thought Bubble: Cloud 2" o:spid="_x0000_s1027" type="#_x0000_t106" style="position:absolute;margin-left:-19.95pt;margin-top:-35.5pt;width:180.7pt;height:11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" adj="6300,24300" fillcolor="#4f81bd [3204]" strokecolor="#243f60 [1604]" strokeweight="2pt">
                      <v:textbox>
                        <w:txbxContent>
                          <w:p w14:paraId="15B23852" w14:textId="6275EEBA" w:rsidR="00AE401B" w:rsidRDefault="00AE401B" w:rsidP="00AE401B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接收人英文拼音签字（和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Received</w:t>
                            </w:r>
                            <w:r>
                              <w:rPr>
                                <w:lang w:eastAsia="zh-CN"/>
                              </w:rPr>
                              <w:t xml:space="preserve"> By</w:t>
                            </w:r>
                            <w:r>
                              <w:rPr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人一致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7D46">
              <w:rPr>
                <w:rFonts w:ascii="Arial" w:hAnsi="Arial" w:cs="Arial"/>
                <w:sz w:val="20"/>
                <w:szCs w:val="20"/>
              </w:rPr>
              <w:t>MMM/DD/YYYY</w:t>
            </w:r>
          </w:p>
        </w:tc>
        <w:tc>
          <w:tcPr>
            <w:tcW w:w="4770" w:type="dxa"/>
            <w:gridSpan w:val="5"/>
            <w:tcBorders>
              <w:right w:val="single" w:sz="4" w:space="0" w:color="auto"/>
            </w:tcBorders>
            <w:vAlign w:val="bottom"/>
          </w:tcPr>
          <w:p w14:paraId="6313B30E" w14:textId="5DEDE1F2" w:rsidR="00561DCE" w:rsidRPr="004B48FD" w:rsidRDefault="00561DCE" w:rsidP="0022693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B48FD">
              <w:rPr>
                <w:rFonts w:ascii="Arial" w:hAnsi="Arial" w:cs="Arial"/>
                <w:i/>
                <w:sz w:val="20"/>
                <w:szCs w:val="20"/>
              </w:rPr>
              <w:t>(Please tick the ‘received’ boxes above</w:t>
            </w:r>
            <w:r>
              <w:rPr>
                <w:rFonts w:ascii="Arial" w:hAnsi="Arial" w:cs="Arial"/>
                <w:i/>
                <w:sz w:val="20"/>
                <w:szCs w:val="20"/>
              </w:rPr>
              <w:br/>
            </w:r>
            <w:r w:rsidRPr="004B48FD">
              <w:rPr>
                <w:rFonts w:ascii="Arial" w:hAnsi="Arial" w:cs="Arial"/>
                <w:i/>
                <w:sz w:val="20"/>
                <w:szCs w:val="20"/>
              </w:rPr>
              <w:t xml:space="preserve"> for each document</w:t>
            </w:r>
            <w:r w:rsidR="0097574E">
              <w:rPr>
                <w:rFonts w:ascii="Arial" w:hAnsi="Arial" w:cs="Arial"/>
                <w:i/>
                <w:sz w:val="20"/>
                <w:szCs w:val="20"/>
              </w:rPr>
              <w:t>/item</w:t>
            </w:r>
            <w:r w:rsidRPr="004B48FD">
              <w:rPr>
                <w:rFonts w:ascii="Arial" w:hAnsi="Arial" w:cs="Arial"/>
                <w:i/>
                <w:sz w:val="20"/>
                <w:szCs w:val="20"/>
              </w:rPr>
              <w:t xml:space="preserve"> received)</w:t>
            </w:r>
          </w:p>
        </w:tc>
      </w:tr>
      <w:tr w:rsidR="00561DCE" w:rsidRPr="004B48FD" w14:paraId="0AF5BCE8" w14:textId="77777777" w:rsidTr="0022693A">
        <w:trPr>
          <w:trHeight w:val="467"/>
        </w:trPr>
        <w:tc>
          <w:tcPr>
            <w:tcW w:w="1620" w:type="dxa"/>
            <w:tcBorders>
              <w:left w:val="single" w:sz="4" w:space="0" w:color="auto"/>
            </w:tcBorders>
            <w:vAlign w:val="bottom"/>
          </w:tcPr>
          <w:p w14:paraId="0BDAD73F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Received </w:t>
            </w:r>
            <w:r w:rsidRPr="004B48FD">
              <w:rPr>
                <w:rFonts w:ascii="Arial" w:hAnsi="Arial" w:cs="Arial"/>
                <w:sz w:val="20"/>
                <w:szCs w:val="20"/>
              </w:rPr>
              <w:t>By (Printed name):</w:t>
            </w:r>
          </w:p>
        </w:tc>
        <w:tc>
          <w:tcPr>
            <w:tcW w:w="7110" w:type="dxa"/>
            <w:gridSpan w:val="6"/>
            <w:tcBorders>
              <w:bottom w:val="single" w:sz="4" w:space="0" w:color="auto"/>
            </w:tcBorders>
            <w:vAlign w:val="bottom"/>
          </w:tcPr>
          <w:p w14:paraId="65803672" w14:textId="4C0F0D34" w:rsidR="00561DCE" w:rsidRPr="004B48FD" w:rsidRDefault="00AE401B" w:rsidP="002269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7A6D76" wp14:editId="69F340D3">
                      <wp:simplePos x="0" y="0"/>
                      <wp:positionH relativeFrom="column">
                        <wp:posOffset>3469787</wp:posOffset>
                      </wp:positionH>
                      <wp:positionV relativeFrom="paragraph">
                        <wp:posOffset>60227</wp:posOffset>
                      </wp:positionV>
                      <wp:extent cx="1561513" cy="724486"/>
                      <wp:effectExtent l="19050" t="0" r="38735" b="133350"/>
                      <wp:wrapNone/>
                      <wp:docPr id="3" name="Thought Bubble: 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1513" cy="724486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426C98" w14:textId="2B71A39C" w:rsidR="00AE401B" w:rsidRDefault="00AE401B" w:rsidP="00AE401B"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proofErr w:type="spellStart"/>
                                  <w:r>
                                    <w:t>签字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日期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A6D76" id="Thought Bubble: Cloud 3" o:spid="_x0000_s1028" type="#_x0000_t106" style="position:absolute;margin-left:273.2pt;margin-top:4.75pt;width:122.95pt;height:5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" adj="6300,24300" fillcolor="#4f81bd [3204]" strokecolor="#243f60 [1604]" strokeweight="2pt">
                      <v:textbox>
                        <w:txbxContent>
                          <w:p w14:paraId="62426C98" w14:textId="2B71A39C" w:rsidR="00AE401B" w:rsidRDefault="00AE401B" w:rsidP="00AE401B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t>签字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日期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bottom"/>
          </w:tcPr>
          <w:p w14:paraId="02B593DA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DCE" w:rsidRPr="004B48FD" w14:paraId="4A29012A" w14:textId="77777777" w:rsidTr="0022693A">
        <w:trPr>
          <w:trHeight w:val="545"/>
        </w:trPr>
        <w:tc>
          <w:tcPr>
            <w:tcW w:w="1620" w:type="dxa"/>
            <w:tcBorders>
              <w:left w:val="single" w:sz="4" w:space="0" w:color="auto"/>
            </w:tcBorders>
            <w:vAlign w:val="bottom"/>
          </w:tcPr>
          <w:p w14:paraId="105CD84B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  <w:r w:rsidRPr="004B48FD">
              <w:rPr>
                <w:rFonts w:ascii="Arial" w:hAnsi="Arial" w:cs="Arial"/>
                <w:sz w:val="20"/>
                <w:szCs w:val="20"/>
              </w:rPr>
              <w:t>Title:</w:t>
            </w:r>
          </w:p>
        </w:tc>
        <w:tc>
          <w:tcPr>
            <w:tcW w:w="7110" w:type="dxa"/>
            <w:gridSpan w:val="6"/>
            <w:tcBorders>
              <w:bottom w:val="single" w:sz="4" w:space="0" w:color="auto"/>
            </w:tcBorders>
            <w:vAlign w:val="bottom"/>
          </w:tcPr>
          <w:p w14:paraId="54E26EB5" w14:textId="2BC57271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  <w:vAlign w:val="bottom"/>
          </w:tcPr>
          <w:p w14:paraId="0DBDEC90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DCE" w:rsidRPr="004B48FD" w14:paraId="59044191" w14:textId="77777777" w:rsidTr="0022693A">
        <w:trPr>
          <w:trHeight w:val="413"/>
        </w:trPr>
        <w:tc>
          <w:tcPr>
            <w:tcW w:w="1620" w:type="dxa"/>
            <w:tcBorders>
              <w:left w:val="single" w:sz="4" w:space="0" w:color="auto"/>
            </w:tcBorders>
            <w:vAlign w:val="bottom"/>
          </w:tcPr>
          <w:p w14:paraId="221E9295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  <w:r w:rsidRPr="004B48FD">
              <w:rPr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3780" w:type="dxa"/>
            <w:gridSpan w:val="3"/>
            <w:tcBorders>
              <w:bottom w:val="single" w:sz="4" w:space="0" w:color="auto"/>
            </w:tcBorders>
            <w:vAlign w:val="bottom"/>
          </w:tcPr>
          <w:p w14:paraId="09EA2E4E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77FF2772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  <w:r w:rsidRPr="004B48FD">
              <w:rPr>
                <w:rFonts w:ascii="Arial" w:hAnsi="Arial" w:cs="Arial"/>
                <w:sz w:val="20"/>
                <w:szCs w:val="20"/>
              </w:rPr>
              <w:t>Date of signature: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14:paraId="12993AB3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  <w:vAlign w:val="bottom"/>
          </w:tcPr>
          <w:p w14:paraId="1B6DA94A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DCE" w:rsidRPr="004B48FD" w14:paraId="528629AB" w14:textId="77777777" w:rsidTr="0022693A">
        <w:trPr>
          <w:trHeight w:val="505"/>
        </w:trPr>
        <w:tc>
          <w:tcPr>
            <w:tcW w:w="8730" w:type="dxa"/>
            <w:gridSpan w:val="7"/>
            <w:tcBorders>
              <w:left w:val="single" w:sz="4" w:space="0" w:color="auto"/>
            </w:tcBorders>
          </w:tcPr>
          <w:p w14:paraId="13542EAC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982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200" w:after="140"/>
              <w:ind w:right="29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B48FD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Please return one copy of the signed form to the sender at </w:t>
            </w:r>
            <w:r w:rsidR="007225B0">
              <w:rPr>
                <w:rFonts w:ascii="Arial" w:hAnsi="Arial" w:cs="Arial"/>
                <w:b/>
                <w:i/>
                <w:sz w:val="20"/>
                <w:szCs w:val="20"/>
              </w:rPr>
              <w:t>IQVIA</w:t>
            </w:r>
            <w:r w:rsidRPr="004B48FD"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1F8F2B8B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982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 w:after="140"/>
              <w:ind w:right="29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B83712" w:rsidRPr="004B48FD" w14:paraId="1B12B80D" w14:textId="77777777" w:rsidTr="0022693A">
        <w:trPr>
          <w:trHeight w:val="360"/>
        </w:trPr>
        <w:tc>
          <w:tcPr>
            <w:tcW w:w="2994" w:type="dxa"/>
            <w:gridSpan w:val="2"/>
            <w:tcBorders>
              <w:left w:val="single" w:sz="4" w:space="0" w:color="auto"/>
            </w:tcBorders>
            <w:vAlign w:val="bottom"/>
          </w:tcPr>
          <w:p w14:paraId="7FF96B78" w14:textId="77777777" w:rsidR="00B83712" w:rsidRPr="004B48FD" w:rsidRDefault="00B83712" w:rsidP="0022693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Address:</w:t>
            </w:r>
          </w:p>
        </w:tc>
        <w:tc>
          <w:tcPr>
            <w:tcW w:w="3192" w:type="dxa"/>
            <w:gridSpan w:val="3"/>
            <w:tcBorders>
              <w:bottom w:val="single" w:sz="4" w:space="0" w:color="auto"/>
            </w:tcBorders>
            <w:vAlign w:val="bottom"/>
          </w:tcPr>
          <w:p w14:paraId="1E9CDF72" w14:textId="77777777" w:rsidR="00B83712" w:rsidRPr="004B48FD" w:rsidRDefault="00B83712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gridSpan w:val="2"/>
            <w:vAlign w:val="bottom"/>
          </w:tcPr>
          <w:p w14:paraId="0334CDD8" w14:textId="77777777" w:rsidR="00B83712" w:rsidRPr="004B48FD" w:rsidRDefault="00B83712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  <w:vAlign w:val="bottom"/>
          </w:tcPr>
          <w:p w14:paraId="1BC97824" w14:textId="77777777" w:rsidR="00B83712" w:rsidRPr="004B48FD" w:rsidRDefault="00B83712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DCE" w:rsidRPr="004B48FD" w14:paraId="70ACF942" w14:textId="77777777" w:rsidTr="0022693A">
        <w:trPr>
          <w:trHeight w:val="360"/>
        </w:trPr>
        <w:tc>
          <w:tcPr>
            <w:tcW w:w="2994" w:type="dxa"/>
            <w:gridSpan w:val="2"/>
            <w:tcBorders>
              <w:left w:val="single" w:sz="4" w:space="0" w:color="auto"/>
            </w:tcBorders>
            <w:vAlign w:val="bottom"/>
          </w:tcPr>
          <w:p w14:paraId="382B9354" w14:textId="77777777" w:rsidR="00561DCE" w:rsidRPr="004B48FD" w:rsidRDefault="00B83712" w:rsidP="0022693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561DCE" w:rsidRPr="004B48FD">
              <w:rPr>
                <w:rFonts w:ascii="Arial" w:hAnsi="Arial" w:cs="Arial"/>
                <w:sz w:val="20"/>
                <w:szCs w:val="20"/>
              </w:rPr>
              <w:t>Mailing Address:</w:t>
            </w:r>
          </w:p>
        </w:tc>
        <w:tc>
          <w:tcPr>
            <w:tcW w:w="3192" w:type="dxa"/>
            <w:gridSpan w:val="3"/>
            <w:tcBorders>
              <w:bottom w:val="single" w:sz="4" w:space="0" w:color="auto"/>
            </w:tcBorders>
            <w:vAlign w:val="bottom"/>
          </w:tcPr>
          <w:p w14:paraId="7ABFD7BA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gridSpan w:val="2"/>
            <w:vAlign w:val="bottom"/>
          </w:tcPr>
          <w:p w14:paraId="2CC3EF16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  <w:vAlign w:val="bottom"/>
          </w:tcPr>
          <w:p w14:paraId="73B7E3D9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DCE" w:rsidRPr="004B48FD" w14:paraId="677C38BD" w14:textId="77777777" w:rsidTr="00073F65">
        <w:trPr>
          <w:trHeight w:val="350"/>
        </w:trPr>
        <w:tc>
          <w:tcPr>
            <w:tcW w:w="2994" w:type="dxa"/>
            <w:gridSpan w:val="2"/>
            <w:tcBorders>
              <w:left w:val="single" w:sz="4" w:space="0" w:color="auto"/>
            </w:tcBorders>
            <w:vAlign w:val="bottom"/>
          </w:tcPr>
          <w:p w14:paraId="36E35BE1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gridSpan w:val="3"/>
            <w:tcBorders>
              <w:bottom w:val="single" w:sz="4" w:space="0" w:color="auto"/>
            </w:tcBorders>
            <w:vAlign w:val="bottom"/>
          </w:tcPr>
          <w:p w14:paraId="4B4886CD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gridSpan w:val="2"/>
            <w:vAlign w:val="bottom"/>
          </w:tcPr>
          <w:p w14:paraId="38684BED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  <w:vAlign w:val="bottom"/>
          </w:tcPr>
          <w:p w14:paraId="14359AB1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DCE" w:rsidRPr="004B48FD" w14:paraId="10D3D70E" w14:textId="77777777" w:rsidTr="0022693A">
        <w:trPr>
          <w:trHeight w:val="360"/>
        </w:trPr>
        <w:tc>
          <w:tcPr>
            <w:tcW w:w="2994" w:type="dxa"/>
            <w:gridSpan w:val="2"/>
            <w:tcBorders>
              <w:left w:val="single" w:sz="4" w:space="0" w:color="auto"/>
            </w:tcBorders>
            <w:vAlign w:val="bottom"/>
          </w:tcPr>
          <w:p w14:paraId="23998C98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B36634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gridSpan w:val="2"/>
            <w:vAlign w:val="bottom"/>
          </w:tcPr>
          <w:p w14:paraId="0164C192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  <w:vAlign w:val="bottom"/>
          </w:tcPr>
          <w:p w14:paraId="1162A801" w14:textId="77777777" w:rsidR="00561DCE" w:rsidRPr="004B48FD" w:rsidRDefault="00561DCE" w:rsidP="002269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DCE" w:rsidRPr="004B48FD" w14:paraId="2F40FDD2" w14:textId="77777777" w:rsidTr="00561DCE">
        <w:trPr>
          <w:trHeight w:val="224"/>
        </w:trPr>
        <w:tc>
          <w:tcPr>
            <w:tcW w:w="8730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29EDE4E7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982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200" w:after="140"/>
              <w:ind w:right="29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B48FD"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>Retain the original for your files.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6734594" w14:textId="77777777" w:rsidR="00561DCE" w:rsidRPr="004B48FD" w:rsidRDefault="00561DCE" w:rsidP="0022693A">
            <w:pPr>
              <w:tabs>
                <w:tab w:val="left" w:pos="-726"/>
                <w:tab w:val="left" w:pos="-6"/>
                <w:tab w:val="left" w:pos="2982"/>
                <w:tab w:val="left" w:pos="5034"/>
                <w:tab w:val="left" w:pos="5754"/>
                <w:tab w:val="left" w:pos="6474"/>
                <w:tab w:val="left" w:pos="7194"/>
                <w:tab w:val="left" w:pos="7914"/>
                <w:tab w:val="right" w:pos="8169"/>
                <w:tab w:val="left" w:pos="8634"/>
                <w:tab w:val="left" w:pos="9354"/>
              </w:tabs>
              <w:spacing w:before="140" w:after="140"/>
              <w:ind w:right="29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</w:tbl>
    <w:p w14:paraId="6B562236" w14:textId="77777777" w:rsidR="00DC0265" w:rsidRDefault="00DC0265" w:rsidP="00135627">
      <w:pPr>
        <w:tabs>
          <w:tab w:val="left" w:pos="6765"/>
        </w:tabs>
        <w:rPr>
          <w:rFonts w:ascii="Arial" w:hAnsi="Arial" w:cs="Arial"/>
        </w:rPr>
      </w:pPr>
    </w:p>
    <w:sectPr w:rsidR="00DC0265" w:rsidSect="003D257B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134" w:header="540" w:footer="720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6A5E" w14:textId="77777777" w:rsidR="0022693A" w:rsidRDefault="0022693A">
      <w:r>
        <w:separator/>
      </w:r>
    </w:p>
  </w:endnote>
  <w:endnote w:type="continuationSeparator" w:id="0">
    <w:p w14:paraId="146259A8" w14:textId="77777777" w:rsidR="0022693A" w:rsidRDefault="0022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3042"/>
    </w:tblGrid>
    <w:tr w:rsidR="00451F2E" w:rsidRPr="00543DFD" w14:paraId="2E6D6796" w14:textId="77777777" w:rsidTr="00451F2E">
      <w:tc>
        <w:tcPr>
          <w:tcW w:w="6588" w:type="dxa"/>
        </w:tcPr>
        <w:p w14:paraId="62226660" w14:textId="77777777" w:rsidR="00451F2E" w:rsidRDefault="00451F2E" w:rsidP="00451F2E">
          <w:pPr>
            <w:pStyle w:val="Footer"/>
            <w:spacing w:before="120"/>
            <w:rPr>
              <w:rFonts w:ascii="Arial" w:hAnsi="Arial" w:cs="Arial"/>
              <w:sz w:val="18"/>
              <w:szCs w:val="18"/>
            </w:rPr>
          </w:pPr>
          <w:r w:rsidRPr="00543DFD">
            <w:rPr>
              <w:rFonts w:ascii="Arial" w:hAnsi="Arial" w:cs="Arial"/>
              <w:sz w:val="18"/>
              <w:szCs w:val="18"/>
            </w:rPr>
            <w:t xml:space="preserve">Template No.:  </w:t>
          </w:r>
          <w:r>
            <w:rPr>
              <w:rFonts w:ascii="Arial" w:hAnsi="Arial" w:cs="Arial"/>
              <w:sz w:val="18"/>
              <w:szCs w:val="18"/>
            </w:rPr>
            <w:t>CS_TP_RSU0051</w:t>
          </w:r>
          <w:r w:rsidRPr="00543DFD">
            <w:rPr>
              <w:rFonts w:ascii="Arial" w:hAnsi="Arial" w:cs="Arial"/>
              <w:sz w:val="18"/>
              <w:szCs w:val="18"/>
            </w:rPr>
            <w:t xml:space="preserve"> Revision </w:t>
          </w:r>
          <w:r w:rsidR="003D257B">
            <w:rPr>
              <w:rFonts w:ascii="Arial" w:hAnsi="Arial" w:cs="Arial"/>
              <w:sz w:val="18"/>
              <w:szCs w:val="18"/>
            </w:rPr>
            <w:t>2</w:t>
          </w:r>
        </w:p>
        <w:p w14:paraId="5CBE635D" w14:textId="77777777" w:rsidR="003D257B" w:rsidRPr="00543DFD" w:rsidRDefault="003D257B" w:rsidP="003D257B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543DFD">
            <w:rPr>
              <w:rFonts w:ascii="Arial" w:hAnsi="Arial" w:cs="Arial"/>
              <w:sz w:val="18"/>
              <w:szCs w:val="18"/>
            </w:rPr>
            <w:t xml:space="preserve">Effective Date:  </w:t>
          </w:r>
          <w:r>
            <w:rPr>
              <w:rFonts w:ascii="Arial" w:hAnsi="Arial" w:cs="Arial"/>
              <w:sz w:val="18"/>
              <w:szCs w:val="18"/>
            </w:rPr>
            <w:t>05Jan2018</w:t>
          </w:r>
        </w:p>
      </w:tc>
      <w:tc>
        <w:tcPr>
          <w:tcW w:w="3042" w:type="dxa"/>
        </w:tcPr>
        <w:p w14:paraId="0EF6D59B" w14:textId="77777777" w:rsidR="00451F2E" w:rsidRPr="00543DFD" w:rsidRDefault="00451F2E" w:rsidP="00451F2E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 w:rsidRPr="00543DFD">
            <w:rPr>
              <w:rFonts w:ascii="Arial" w:hAnsi="Arial" w:cs="Arial"/>
              <w:sz w:val="18"/>
              <w:szCs w:val="18"/>
            </w:rPr>
            <w:t>Reference</w:t>
          </w:r>
          <w:r w:rsidR="003D257B">
            <w:rPr>
              <w:rFonts w:ascii="Arial" w:hAnsi="Arial" w:cs="Arial"/>
              <w:sz w:val="18"/>
              <w:szCs w:val="18"/>
            </w:rPr>
            <w:t>: CS_WI_SM0020</w:t>
          </w:r>
          <w:r>
            <w:rPr>
              <w:rFonts w:ascii="Arial" w:hAnsi="Arial" w:cs="Arial"/>
              <w:sz w:val="18"/>
              <w:szCs w:val="18"/>
            </w:rPr>
            <w:t xml:space="preserve"> CS_WI_RSU0021</w:t>
          </w:r>
        </w:p>
      </w:tc>
    </w:tr>
    <w:tr w:rsidR="00451F2E" w:rsidRPr="00543DFD" w14:paraId="433380A4" w14:textId="77777777" w:rsidTr="00451F2E">
      <w:tc>
        <w:tcPr>
          <w:tcW w:w="6588" w:type="dxa"/>
        </w:tcPr>
        <w:p w14:paraId="362BBBE3" w14:textId="77777777" w:rsidR="00451F2E" w:rsidRPr="00543DFD" w:rsidRDefault="00451F2E" w:rsidP="00451F2E">
          <w:pPr>
            <w:pStyle w:val="Footer"/>
            <w:tabs>
              <w:tab w:val="clear" w:pos="4320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042" w:type="dxa"/>
        </w:tcPr>
        <w:p w14:paraId="46D3B780" w14:textId="77777777" w:rsidR="00451F2E" w:rsidRPr="007F781F" w:rsidRDefault="00451F2E" w:rsidP="00451F2E">
          <w:pPr>
            <w:pStyle w:val="Footer"/>
            <w:tabs>
              <w:tab w:val="clear" w:pos="4320"/>
            </w:tabs>
            <w:rPr>
              <w:rFonts w:ascii="Arial" w:hAnsi="Arial" w:cs="Arial"/>
              <w:sz w:val="18"/>
              <w:szCs w:val="18"/>
            </w:rPr>
          </w:pPr>
        </w:p>
      </w:tc>
    </w:tr>
  </w:tbl>
  <w:p w14:paraId="29DAF6EF" w14:textId="77777777" w:rsidR="0022693A" w:rsidRPr="003D257B" w:rsidRDefault="00451F2E" w:rsidP="003D257B">
    <w:pPr>
      <w:pStyle w:val="Footer"/>
      <w:ind w:left="90"/>
      <w:rPr>
        <w:rFonts w:ascii="Arial" w:hAnsi="Arial" w:cs="Arial"/>
        <w:sz w:val="16"/>
        <w:szCs w:val="16"/>
      </w:rPr>
    </w:pPr>
    <w:r w:rsidRPr="00543DFD">
      <w:rPr>
        <w:rStyle w:val="PageNumber"/>
        <w:rFonts w:ascii="Arial" w:hAnsi="Arial" w:cs="Arial"/>
        <w:sz w:val="16"/>
        <w:szCs w:val="16"/>
      </w:rPr>
      <w:t>Copyright © 20</w:t>
    </w:r>
    <w:r>
      <w:rPr>
        <w:rStyle w:val="PageNumber"/>
        <w:rFonts w:ascii="Arial" w:hAnsi="Arial" w:cs="Arial"/>
        <w:sz w:val="16"/>
        <w:szCs w:val="16"/>
      </w:rPr>
      <w:t>17</w:t>
    </w:r>
    <w:r w:rsidR="003D257B">
      <w:rPr>
        <w:rStyle w:val="PageNumber"/>
        <w:rFonts w:ascii="Arial" w:hAnsi="Arial" w:cs="Arial"/>
        <w:sz w:val="16"/>
        <w:szCs w:val="16"/>
      </w:rPr>
      <w:t>, 2018</w:t>
    </w:r>
    <w:r>
      <w:rPr>
        <w:rStyle w:val="PageNumber"/>
        <w:rFonts w:ascii="Arial" w:hAnsi="Arial" w:cs="Arial"/>
        <w:sz w:val="16"/>
        <w:szCs w:val="16"/>
      </w:rPr>
      <w:t xml:space="preserve"> </w:t>
    </w:r>
    <w:r w:rsidR="003D257B" w:rsidRPr="0073229A">
      <w:rPr>
        <w:rFonts w:ascii="Arial" w:hAnsi="Arial" w:cs="Arial"/>
        <w:sz w:val="16"/>
        <w:szCs w:val="16"/>
      </w:rPr>
      <w:t>IQVIA. All rights reserved. The contents of this document are confidential and proprietary to IQVIA Holdings Inc. and its subsidiaries. Unauthorized use, disclosure or reproduction is strictly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7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2790"/>
    </w:tblGrid>
    <w:tr w:rsidR="0022693A" w:rsidRPr="00543DFD" w14:paraId="20A25707" w14:textId="77777777" w:rsidTr="0022693A">
      <w:tc>
        <w:tcPr>
          <w:tcW w:w="6588" w:type="dxa"/>
        </w:tcPr>
        <w:p w14:paraId="27CF4A23" w14:textId="77777777" w:rsidR="0022693A" w:rsidRPr="00543DFD" w:rsidRDefault="0022693A" w:rsidP="00021FC2">
          <w:pPr>
            <w:pStyle w:val="Footer"/>
            <w:spacing w:before="120"/>
            <w:rPr>
              <w:rFonts w:ascii="Arial" w:hAnsi="Arial" w:cs="Arial"/>
              <w:sz w:val="18"/>
              <w:szCs w:val="18"/>
            </w:rPr>
          </w:pPr>
          <w:r w:rsidRPr="00543DFD">
            <w:rPr>
              <w:rFonts w:ascii="Arial" w:hAnsi="Arial" w:cs="Arial"/>
              <w:sz w:val="18"/>
              <w:szCs w:val="18"/>
            </w:rPr>
            <w:t xml:space="preserve">Template No.:  </w:t>
          </w:r>
          <w:r>
            <w:rPr>
              <w:rFonts w:ascii="Arial" w:hAnsi="Arial" w:cs="Arial"/>
              <w:sz w:val="18"/>
              <w:szCs w:val="18"/>
            </w:rPr>
            <w:t>CS_TP_RSU0051</w:t>
          </w:r>
          <w:r w:rsidRPr="00543DFD">
            <w:rPr>
              <w:rFonts w:ascii="Arial" w:hAnsi="Arial" w:cs="Arial"/>
              <w:sz w:val="18"/>
              <w:szCs w:val="18"/>
            </w:rPr>
            <w:t xml:space="preserve"> Revision </w:t>
          </w: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790" w:type="dxa"/>
        </w:tcPr>
        <w:p w14:paraId="565BF3BC" w14:textId="77777777" w:rsidR="0022693A" w:rsidRPr="00543DFD" w:rsidRDefault="0022693A" w:rsidP="00073F65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 w:rsidRPr="00543DFD">
            <w:rPr>
              <w:rFonts w:ascii="Arial" w:hAnsi="Arial" w:cs="Arial"/>
              <w:sz w:val="18"/>
              <w:szCs w:val="18"/>
            </w:rPr>
            <w:t>Reference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 w:rsidR="00451F2E">
            <w:rPr>
              <w:rFonts w:ascii="Arial" w:hAnsi="Arial" w:cs="Arial"/>
              <w:sz w:val="18"/>
              <w:szCs w:val="18"/>
            </w:rPr>
            <w:t xml:space="preserve">CS_WI_SM0020 and </w:t>
          </w:r>
          <w:r>
            <w:rPr>
              <w:rFonts w:ascii="Arial" w:hAnsi="Arial" w:cs="Arial"/>
              <w:sz w:val="18"/>
              <w:szCs w:val="18"/>
            </w:rPr>
            <w:t>CS_WI_RSU0021</w:t>
          </w:r>
        </w:p>
      </w:tc>
    </w:tr>
    <w:tr w:rsidR="0022693A" w:rsidRPr="00543DFD" w14:paraId="30CE700D" w14:textId="77777777" w:rsidTr="0022693A">
      <w:tc>
        <w:tcPr>
          <w:tcW w:w="6588" w:type="dxa"/>
        </w:tcPr>
        <w:p w14:paraId="0EF17852" w14:textId="77777777" w:rsidR="0022693A" w:rsidRPr="00543DFD" w:rsidRDefault="0022693A" w:rsidP="00B37E54">
          <w:pPr>
            <w:pStyle w:val="Footer"/>
            <w:tabs>
              <w:tab w:val="clear" w:pos="4320"/>
            </w:tabs>
            <w:rPr>
              <w:rFonts w:ascii="Arial" w:hAnsi="Arial" w:cs="Arial"/>
              <w:sz w:val="18"/>
              <w:szCs w:val="18"/>
            </w:rPr>
          </w:pPr>
          <w:r w:rsidRPr="00543DFD">
            <w:rPr>
              <w:rFonts w:ascii="Arial" w:hAnsi="Arial" w:cs="Arial"/>
              <w:sz w:val="18"/>
              <w:szCs w:val="18"/>
            </w:rPr>
            <w:t xml:space="preserve">Effective Date:  </w:t>
          </w:r>
          <w:r>
            <w:rPr>
              <w:rFonts w:ascii="Arial" w:hAnsi="Arial" w:cs="Arial"/>
              <w:sz w:val="18"/>
              <w:szCs w:val="18"/>
            </w:rPr>
            <w:t>15May2017</w:t>
          </w:r>
        </w:p>
      </w:tc>
      <w:tc>
        <w:tcPr>
          <w:tcW w:w="2790" w:type="dxa"/>
        </w:tcPr>
        <w:p w14:paraId="60A18DEC" w14:textId="77777777" w:rsidR="0022693A" w:rsidRPr="007F781F" w:rsidRDefault="0022693A" w:rsidP="00B37E54">
          <w:pPr>
            <w:pStyle w:val="Footer"/>
            <w:tabs>
              <w:tab w:val="clear" w:pos="4320"/>
            </w:tabs>
            <w:rPr>
              <w:rFonts w:ascii="Arial" w:hAnsi="Arial" w:cs="Arial"/>
              <w:sz w:val="18"/>
              <w:szCs w:val="18"/>
            </w:rPr>
          </w:pPr>
        </w:p>
      </w:tc>
    </w:tr>
  </w:tbl>
  <w:p w14:paraId="7AAD69FA" w14:textId="77777777" w:rsidR="0022693A" w:rsidRPr="00543DFD" w:rsidRDefault="0022693A" w:rsidP="00B83712">
    <w:pPr>
      <w:pStyle w:val="Footer"/>
      <w:rPr>
        <w:rStyle w:val="PageNumber"/>
        <w:rFonts w:ascii="Arial" w:hAnsi="Arial" w:cs="Arial"/>
        <w:sz w:val="16"/>
        <w:szCs w:val="16"/>
      </w:rPr>
    </w:pPr>
    <w:r w:rsidRPr="00543DFD">
      <w:rPr>
        <w:rStyle w:val="PageNumber"/>
        <w:rFonts w:ascii="Arial" w:hAnsi="Arial" w:cs="Arial"/>
        <w:sz w:val="16"/>
        <w:szCs w:val="16"/>
      </w:rPr>
      <w:t>Copyright © 20</w:t>
    </w:r>
    <w:r>
      <w:rPr>
        <w:rStyle w:val="PageNumber"/>
        <w:rFonts w:ascii="Arial" w:hAnsi="Arial" w:cs="Arial"/>
        <w:sz w:val="16"/>
        <w:szCs w:val="16"/>
      </w:rPr>
      <w:t xml:space="preserve">17 QuintilesIMS. </w:t>
    </w:r>
    <w:r w:rsidRPr="00543DFD">
      <w:rPr>
        <w:rStyle w:val="PageNumber"/>
        <w:rFonts w:ascii="Arial" w:hAnsi="Arial" w:cs="Arial"/>
        <w:sz w:val="16"/>
        <w:szCs w:val="16"/>
      </w:rPr>
      <w:t xml:space="preserve"> </w:t>
    </w:r>
    <w:r w:rsidRPr="00D63FFD">
      <w:rPr>
        <w:rStyle w:val="PageNumber"/>
        <w:rFonts w:ascii="Arial" w:hAnsi="Arial" w:cs="Arial"/>
        <w:sz w:val="16"/>
        <w:szCs w:val="16"/>
      </w:rPr>
      <w:t xml:space="preserve">All rights reserved.  The contents of this document are confidential and proprietary to Quintiles IMS Holdings, </w:t>
    </w:r>
    <w:proofErr w:type="gramStart"/>
    <w:r w:rsidRPr="00D63FFD">
      <w:rPr>
        <w:rStyle w:val="PageNumber"/>
        <w:rFonts w:ascii="Arial" w:hAnsi="Arial" w:cs="Arial"/>
        <w:sz w:val="16"/>
        <w:szCs w:val="16"/>
      </w:rPr>
      <w:t>Inc.</w:t>
    </w:r>
    <w:proofErr w:type="gramEnd"/>
    <w:r w:rsidRPr="00D63FFD">
      <w:rPr>
        <w:rStyle w:val="PageNumber"/>
        <w:rFonts w:ascii="Arial" w:hAnsi="Arial" w:cs="Arial"/>
        <w:sz w:val="16"/>
        <w:szCs w:val="16"/>
      </w:rPr>
      <w:t xml:space="preserve"> and its subsidiaries.  Unauthorized use, disclosure or reproduction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93EA3" w14:textId="77777777" w:rsidR="0022693A" w:rsidRDefault="0022693A">
      <w:r>
        <w:separator/>
      </w:r>
    </w:p>
  </w:footnote>
  <w:footnote w:type="continuationSeparator" w:id="0">
    <w:p w14:paraId="190C8E2E" w14:textId="77777777" w:rsidR="0022693A" w:rsidRDefault="0022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80" w:type="dxa"/>
      <w:tblLayout w:type="fixed"/>
      <w:tblLook w:val="0000" w:firstRow="0" w:lastRow="0" w:firstColumn="0" w:lastColumn="0" w:noHBand="0" w:noVBand="0"/>
    </w:tblPr>
    <w:tblGrid>
      <w:gridCol w:w="6156"/>
      <w:gridCol w:w="3204"/>
    </w:tblGrid>
    <w:tr w:rsidR="0022693A" w:rsidRPr="00543DFD" w14:paraId="2923EF89" w14:textId="77777777" w:rsidTr="00451F2E">
      <w:trPr>
        <w:cantSplit/>
        <w:trHeight w:val="360"/>
      </w:trPr>
      <w:tc>
        <w:tcPr>
          <w:tcW w:w="6156" w:type="dxa"/>
          <w:tcBorders>
            <w:bottom w:val="single" w:sz="12" w:space="0" w:color="auto"/>
          </w:tcBorders>
          <w:vAlign w:val="center"/>
        </w:tcPr>
        <w:p w14:paraId="1C0C8285" w14:textId="77777777" w:rsidR="0022693A" w:rsidRPr="00543DFD" w:rsidRDefault="003D257B" w:rsidP="00B83712">
          <w:pPr>
            <w:ind w:left="-108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7DA937DD" wp14:editId="5FD12087">
                <wp:extent cx="2314286" cy="666667"/>
                <wp:effectExtent l="0" t="0" r="0" b="63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286" cy="6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F7F053" w14:textId="646F6DBB" w:rsidR="0022693A" w:rsidRPr="00543DFD" w:rsidRDefault="00820C88" w:rsidP="00B83712">
          <w:pPr>
            <w:ind w:left="34"/>
            <w:rPr>
              <w:rFonts w:ascii="Arial" w:hAnsi="Arial" w:cs="Arial"/>
              <w:color w:val="0000FF"/>
              <w:sz w:val="20"/>
              <w:szCs w:val="20"/>
            </w:rPr>
          </w:pPr>
          <w:r>
            <w:rPr>
              <w:rFonts w:ascii="Arial" w:hAnsi="Arial" w:cs="Arial"/>
              <w:bCs/>
              <w:color w:val="000000"/>
              <w:sz w:val="20"/>
              <w:szCs w:val="20"/>
            </w:rPr>
            <w:t xml:space="preserve">Site Receipt </w:t>
          </w:r>
          <w:r w:rsidR="002369EE">
            <w:rPr>
              <w:rFonts w:ascii="Arial" w:hAnsi="Arial" w:cs="Arial"/>
              <w:bCs/>
              <w:color w:val="000000"/>
              <w:sz w:val="20"/>
              <w:szCs w:val="20"/>
            </w:rPr>
            <w:t>of</w:t>
          </w:r>
          <w:r>
            <w:rPr>
              <w:rFonts w:ascii="Arial" w:hAnsi="Arial" w:cs="Arial"/>
              <w:bCs/>
              <w:color w:val="000000"/>
              <w:sz w:val="20"/>
              <w:szCs w:val="20"/>
            </w:rPr>
            <w:t xml:space="preserve"> Clinical Trial</w:t>
          </w:r>
          <w:r w:rsidR="0022693A" w:rsidRPr="00D809E8">
            <w:rPr>
              <w:rFonts w:ascii="Arial" w:hAnsi="Arial" w:cs="Arial"/>
              <w:bCs/>
              <w:color w:val="000000"/>
              <w:sz w:val="20"/>
              <w:szCs w:val="20"/>
            </w:rPr>
            <w:t xml:space="preserve"> Documents</w:t>
          </w:r>
          <w:r w:rsidR="0022693A">
            <w:rPr>
              <w:rFonts w:ascii="Arial" w:hAnsi="Arial" w:cs="Arial"/>
              <w:bCs/>
              <w:color w:val="000000"/>
              <w:sz w:val="20"/>
              <w:szCs w:val="20"/>
            </w:rPr>
            <w:t xml:space="preserve"> and Supplies</w:t>
          </w:r>
        </w:p>
      </w:tc>
      <w:tc>
        <w:tcPr>
          <w:tcW w:w="3204" w:type="dxa"/>
          <w:tcBorders>
            <w:bottom w:val="single" w:sz="12" w:space="0" w:color="auto"/>
          </w:tcBorders>
          <w:vAlign w:val="center"/>
        </w:tcPr>
        <w:p w14:paraId="10CB68FC" w14:textId="77777777" w:rsidR="0022693A" w:rsidRPr="00543DFD" w:rsidRDefault="0022693A" w:rsidP="00B83712">
          <w:pPr>
            <w:jc w:val="center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6687544D" w14:textId="77777777" w:rsidR="0022693A" w:rsidRPr="00543DFD" w:rsidRDefault="0022693A" w:rsidP="00B83712">
          <w:pPr>
            <w:jc w:val="center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70B9F61F" w14:textId="3D2EBA15" w:rsidR="0022693A" w:rsidRPr="00543DFD" w:rsidRDefault="0022693A" w:rsidP="00B83712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543DFD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Pr="00543DFD">
            <w:rPr>
              <w:rFonts w:ascii="Arial" w:hAnsi="Arial" w:cs="Arial"/>
              <w:snapToGrid w:val="0"/>
              <w:sz w:val="20"/>
              <w:szCs w:val="20"/>
            </w:rPr>
            <w:fldChar w:fldCharType="begin"/>
          </w:r>
          <w:r w:rsidRPr="00543DFD">
            <w:rPr>
              <w:rFonts w:ascii="Arial" w:hAnsi="Arial" w:cs="Arial"/>
              <w:snapToGrid w:val="0"/>
              <w:sz w:val="20"/>
              <w:szCs w:val="20"/>
            </w:rPr>
            <w:instrText xml:space="preserve"> PAGE </w:instrText>
          </w:r>
          <w:r w:rsidRPr="00543DFD">
            <w:rPr>
              <w:rFonts w:ascii="Arial" w:hAnsi="Arial" w:cs="Arial"/>
              <w:snapToGrid w:val="0"/>
              <w:sz w:val="20"/>
              <w:szCs w:val="20"/>
            </w:rPr>
            <w:fldChar w:fldCharType="separate"/>
          </w:r>
          <w:r w:rsidR="007225B0">
            <w:rPr>
              <w:rFonts w:ascii="Arial" w:hAnsi="Arial" w:cs="Arial"/>
              <w:noProof/>
              <w:snapToGrid w:val="0"/>
              <w:sz w:val="20"/>
              <w:szCs w:val="20"/>
            </w:rPr>
            <w:t>2</w:t>
          </w:r>
          <w:r w:rsidRPr="00543DFD">
            <w:rPr>
              <w:rFonts w:ascii="Arial" w:hAnsi="Arial" w:cs="Arial"/>
              <w:snapToGrid w:val="0"/>
              <w:sz w:val="20"/>
              <w:szCs w:val="20"/>
            </w:rPr>
            <w:fldChar w:fldCharType="end"/>
          </w:r>
          <w:r w:rsidRPr="00543DFD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r w:rsidR="00AE401B">
            <w:fldChar w:fldCharType="begin"/>
          </w:r>
          <w:r w:rsidR="00AE401B">
            <w:instrText xml:space="preserve"> SECTIONPAGES   \* MERGEFORMAT </w:instrText>
          </w:r>
          <w:r w:rsidR="00AE401B">
            <w:fldChar w:fldCharType="separate"/>
          </w:r>
          <w:r w:rsidR="00AE401B" w:rsidRPr="00AE401B">
            <w:rPr>
              <w:rFonts w:ascii="Arial" w:hAnsi="Arial" w:cs="Arial"/>
              <w:noProof/>
              <w:snapToGrid w:val="0"/>
              <w:sz w:val="20"/>
              <w:szCs w:val="20"/>
            </w:rPr>
            <w:t>2</w:t>
          </w:r>
          <w:r w:rsidR="00AE401B">
            <w:rPr>
              <w:rFonts w:ascii="Arial" w:hAnsi="Arial" w:cs="Arial"/>
              <w:noProof/>
              <w:snapToGrid w:val="0"/>
              <w:sz w:val="20"/>
              <w:szCs w:val="20"/>
            </w:rPr>
            <w:fldChar w:fldCharType="end"/>
          </w:r>
        </w:p>
      </w:tc>
    </w:tr>
  </w:tbl>
  <w:p w14:paraId="62A92060" w14:textId="77777777" w:rsidR="0022693A" w:rsidRDefault="0022693A" w:rsidP="00561DCE">
    <w:pPr>
      <w:pStyle w:val="Header"/>
    </w:pP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4477"/>
      <w:gridCol w:w="4901"/>
    </w:tblGrid>
    <w:tr w:rsidR="0022693A" w:rsidRPr="004B48FD" w14:paraId="26AC8BE7" w14:textId="77777777" w:rsidTr="00F87174">
      <w:trPr>
        <w:trHeight w:val="288"/>
      </w:trPr>
      <w:tc>
        <w:tcPr>
          <w:tcW w:w="4477" w:type="dxa"/>
        </w:tcPr>
        <w:p w14:paraId="0D4BF944" w14:textId="48FCBD0D" w:rsidR="0022693A" w:rsidRPr="004B48FD" w:rsidRDefault="0022693A" w:rsidP="00B83712">
          <w:pPr>
            <w:rPr>
              <w:rFonts w:ascii="Arial" w:hAnsi="Arial" w:cs="Arial"/>
              <w:b/>
              <w:sz w:val="20"/>
              <w:szCs w:val="20"/>
            </w:rPr>
          </w:pPr>
          <w:r w:rsidRPr="004B48FD">
            <w:rPr>
              <w:rFonts w:ascii="Arial" w:hAnsi="Arial" w:cs="Arial"/>
              <w:b/>
              <w:sz w:val="20"/>
              <w:szCs w:val="20"/>
            </w:rPr>
            <w:t xml:space="preserve">Protocol ID/Number: </w:t>
          </w:r>
          <w:r w:rsidR="00F87174" w:rsidRPr="00F87174">
            <w:rPr>
              <w:rFonts w:ascii="Arial" w:hAnsi="Arial" w:cs="Arial"/>
              <w:b/>
              <w:sz w:val="20"/>
              <w:szCs w:val="20"/>
            </w:rPr>
            <w:t>RZA38140/EDR2201CN</w:t>
          </w:r>
        </w:p>
      </w:tc>
      <w:tc>
        <w:tcPr>
          <w:tcW w:w="4901" w:type="dxa"/>
        </w:tcPr>
        <w:p w14:paraId="36A658E1" w14:textId="089E1105" w:rsidR="0022693A" w:rsidRPr="004B48FD" w:rsidRDefault="0022693A" w:rsidP="00B83712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Sponsor</w:t>
          </w:r>
          <w:r w:rsidRPr="004B48FD">
            <w:rPr>
              <w:rFonts w:ascii="Arial" w:hAnsi="Arial" w:cs="Arial"/>
              <w:b/>
              <w:sz w:val="20"/>
              <w:szCs w:val="20"/>
            </w:rPr>
            <w:t xml:space="preserve"> Name: </w:t>
          </w:r>
          <w:r w:rsidR="00F87174" w:rsidRPr="00F87174">
            <w:rPr>
              <w:rFonts w:ascii="Arial" w:hAnsi="Arial" w:cs="Arial"/>
              <w:b/>
              <w:sz w:val="20"/>
              <w:szCs w:val="20"/>
            </w:rPr>
            <w:t>Chugai Pharmaceutical Co., Ltd.</w:t>
          </w:r>
        </w:p>
      </w:tc>
    </w:tr>
    <w:tr w:rsidR="0022693A" w:rsidRPr="004B48FD" w14:paraId="1E4141C7" w14:textId="77777777" w:rsidTr="00F87174">
      <w:trPr>
        <w:trHeight w:val="288"/>
      </w:trPr>
      <w:tc>
        <w:tcPr>
          <w:tcW w:w="4477" w:type="dxa"/>
        </w:tcPr>
        <w:p w14:paraId="447FE06E" w14:textId="77777777" w:rsidR="0022693A" w:rsidRPr="004B48FD" w:rsidRDefault="0022693A" w:rsidP="00B83712">
          <w:pPr>
            <w:rPr>
              <w:rFonts w:ascii="Arial" w:hAnsi="Arial" w:cs="Arial"/>
              <w:b/>
              <w:sz w:val="20"/>
              <w:szCs w:val="20"/>
            </w:rPr>
          </w:pPr>
          <w:r w:rsidRPr="004B48FD">
            <w:rPr>
              <w:rFonts w:ascii="Arial" w:hAnsi="Arial" w:cs="Arial"/>
              <w:b/>
              <w:sz w:val="20"/>
              <w:szCs w:val="20"/>
            </w:rPr>
            <w:t xml:space="preserve">Investigator Name: </w:t>
          </w:r>
        </w:p>
      </w:tc>
      <w:tc>
        <w:tcPr>
          <w:tcW w:w="4901" w:type="dxa"/>
        </w:tcPr>
        <w:p w14:paraId="78D1A8AF" w14:textId="77777777" w:rsidR="0022693A" w:rsidRPr="004B48FD" w:rsidRDefault="0022693A" w:rsidP="00B83712">
          <w:pPr>
            <w:rPr>
              <w:rFonts w:ascii="Arial" w:hAnsi="Arial" w:cs="Arial"/>
              <w:b/>
              <w:sz w:val="20"/>
              <w:szCs w:val="20"/>
            </w:rPr>
          </w:pPr>
          <w:r w:rsidRPr="004B48FD">
            <w:rPr>
              <w:rFonts w:ascii="Arial" w:hAnsi="Arial" w:cs="Arial"/>
              <w:b/>
              <w:sz w:val="20"/>
              <w:szCs w:val="20"/>
            </w:rPr>
            <w:t xml:space="preserve">Site ID/Number: </w:t>
          </w:r>
        </w:p>
      </w:tc>
    </w:tr>
  </w:tbl>
  <w:p w14:paraId="4885410A" w14:textId="77777777" w:rsidR="0022693A" w:rsidRPr="00561DCE" w:rsidRDefault="0022693A" w:rsidP="00B83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4" w:type="dxa"/>
      <w:tblInd w:w="108" w:type="dxa"/>
      <w:tblLayout w:type="fixed"/>
      <w:tblLook w:val="0000" w:firstRow="0" w:lastRow="0" w:firstColumn="0" w:lastColumn="0" w:noHBand="0" w:noVBand="0"/>
    </w:tblPr>
    <w:tblGrid>
      <w:gridCol w:w="6228"/>
      <w:gridCol w:w="3016"/>
    </w:tblGrid>
    <w:tr w:rsidR="0022693A" w:rsidRPr="00543DFD" w14:paraId="6D70756A" w14:textId="77777777" w:rsidTr="0022693A">
      <w:trPr>
        <w:cantSplit/>
        <w:trHeight w:val="360"/>
      </w:trPr>
      <w:tc>
        <w:tcPr>
          <w:tcW w:w="6228" w:type="dxa"/>
          <w:tcBorders>
            <w:bottom w:val="single" w:sz="12" w:space="0" w:color="auto"/>
          </w:tcBorders>
          <w:vAlign w:val="center"/>
        </w:tcPr>
        <w:p w14:paraId="42C47D00" w14:textId="77777777" w:rsidR="0022693A" w:rsidRPr="00543DFD" w:rsidRDefault="0022693A" w:rsidP="0022693A">
          <w:pPr>
            <w:ind w:left="-108"/>
            <w:rPr>
              <w:rFonts w:ascii="Arial" w:hAnsi="Arial" w:cs="Arial"/>
              <w:sz w:val="20"/>
              <w:szCs w:val="20"/>
            </w:rPr>
          </w:pPr>
          <w:r w:rsidRPr="006E33AC">
            <w:rPr>
              <w:rFonts w:cs="Arial"/>
              <w:b/>
              <w:noProof/>
              <w:sz w:val="20"/>
              <w:szCs w:val="20"/>
              <w:lang w:val="en-GB" w:eastAsia="en-GB"/>
            </w:rPr>
            <w:drawing>
              <wp:inline distT="0" distB="0" distL="0" distR="0" wp14:anchorId="74D9D5FF" wp14:editId="63F39A9C">
                <wp:extent cx="954410" cy="347731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Documents and Settings\q741377\Desktop\Q_hor_pos_full_spot_B_sma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4410" cy="3477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06FC4072" w14:textId="77777777" w:rsidR="0022693A" w:rsidRPr="00543DFD" w:rsidRDefault="0022693A" w:rsidP="0022693A">
          <w:pPr>
            <w:ind w:left="34"/>
            <w:rPr>
              <w:rFonts w:ascii="Arial" w:hAnsi="Arial" w:cs="Arial"/>
              <w:color w:val="0000FF"/>
              <w:sz w:val="20"/>
              <w:szCs w:val="20"/>
            </w:rPr>
          </w:pPr>
          <w:r>
            <w:rPr>
              <w:rFonts w:ascii="Arial" w:hAnsi="Arial" w:cs="Arial"/>
              <w:bCs/>
              <w:color w:val="000000"/>
              <w:sz w:val="20"/>
              <w:szCs w:val="20"/>
            </w:rPr>
            <w:t>Site Receipt o</w:t>
          </w:r>
          <w:r w:rsidRPr="00D809E8">
            <w:rPr>
              <w:rFonts w:ascii="Arial" w:hAnsi="Arial" w:cs="Arial"/>
              <w:bCs/>
              <w:color w:val="000000"/>
              <w:sz w:val="20"/>
              <w:szCs w:val="20"/>
            </w:rPr>
            <w:t>f Clinical Study Documents</w:t>
          </w:r>
          <w:r>
            <w:rPr>
              <w:rFonts w:ascii="Arial" w:hAnsi="Arial" w:cs="Arial"/>
              <w:bCs/>
              <w:color w:val="000000"/>
              <w:sz w:val="20"/>
              <w:szCs w:val="20"/>
            </w:rPr>
            <w:t xml:space="preserve"> and Supplies</w:t>
          </w:r>
        </w:p>
      </w:tc>
      <w:tc>
        <w:tcPr>
          <w:tcW w:w="3016" w:type="dxa"/>
          <w:tcBorders>
            <w:bottom w:val="single" w:sz="12" w:space="0" w:color="auto"/>
          </w:tcBorders>
          <w:vAlign w:val="center"/>
        </w:tcPr>
        <w:p w14:paraId="164107EB" w14:textId="77777777" w:rsidR="0022693A" w:rsidRPr="00543DFD" w:rsidRDefault="0022693A" w:rsidP="005A5130">
          <w:pPr>
            <w:jc w:val="center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57D9862E" w14:textId="77777777" w:rsidR="0022693A" w:rsidRPr="00543DFD" w:rsidRDefault="0022693A" w:rsidP="005A5130">
          <w:pPr>
            <w:jc w:val="center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4EFD7B4F" w14:textId="77777777" w:rsidR="0022693A" w:rsidRPr="00543DFD" w:rsidRDefault="0022693A" w:rsidP="009875F9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543DFD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Pr="00543DFD">
            <w:rPr>
              <w:rFonts w:ascii="Arial" w:hAnsi="Arial" w:cs="Arial"/>
              <w:snapToGrid w:val="0"/>
              <w:sz w:val="20"/>
              <w:szCs w:val="20"/>
            </w:rPr>
            <w:fldChar w:fldCharType="begin"/>
          </w:r>
          <w:r w:rsidRPr="00543DFD">
            <w:rPr>
              <w:rFonts w:ascii="Arial" w:hAnsi="Arial" w:cs="Arial"/>
              <w:snapToGrid w:val="0"/>
              <w:sz w:val="20"/>
              <w:szCs w:val="20"/>
            </w:rPr>
            <w:instrText xml:space="preserve"> PAGE </w:instrText>
          </w:r>
          <w:r w:rsidRPr="00543DFD">
            <w:rPr>
              <w:rFonts w:ascii="Arial" w:hAnsi="Arial" w:cs="Arial"/>
              <w:snapToGrid w:val="0"/>
              <w:sz w:val="20"/>
              <w:szCs w:val="20"/>
            </w:rPr>
            <w:fldChar w:fldCharType="separate"/>
          </w:r>
          <w:r w:rsidR="00451F2E"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  <w:r w:rsidRPr="00543DFD">
            <w:rPr>
              <w:rFonts w:ascii="Arial" w:hAnsi="Arial" w:cs="Arial"/>
              <w:snapToGrid w:val="0"/>
              <w:sz w:val="20"/>
              <w:szCs w:val="20"/>
            </w:rPr>
            <w:fldChar w:fldCharType="end"/>
          </w:r>
          <w:r w:rsidRPr="00543DFD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r w:rsidR="00AE401B">
            <w:fldChar w:fldCharType="begin"/>
          </w:r>
          <w:r w:rsidR="00AE401B">
            <w:instrText xml:space="preserve"> SECTIONPAGES   \* MERGEFORMAT </w:instrText>
          </w:r>
          <w:r w:rsidR="00AE401B">
            <w:fldChar w:fldCharType="separate"/>
          </w:r>
          <w:r w:rsidR="00451F2E" w:rsidRPr="00451F2E">
            <w:rPr>
              <w:rFonts w:ascii="Arial" w:hAnsi="Arial" w:cs="Arial"/>
              <w:noProof/>
              <w:snapToGrid w:val="0"/>
              <w:sz w:val="20"/>
              <w:szCs w:val="20"/>
            </w:rPr>
            <w:t>2</w:t>
          </w:r>
          <w:r w:rsidR="00AE401B">
            <w:rPr>
              <w:rFonts w:ascii="Arial" w:hAnsi="Arial" w:cs="Arial"/>
              <w:noProof/>
              <w:snapToGrid w:val="0"/>
              <w:sz w:val="20"/>
              <w:szCs w:val="20"/>
            </w:rPr>
            <w:fldChar w:fldCharType="end"/>
          </w:r>
        </w:p>
      </w:tc>
    </w:tr>
  </w:tbl>
  <w:p w14:paraId="0E555D0B" w14:textId="77777777" w:rsidR="0022693A" w:rsidRDefault="0022693A" w:rsidP="00F8115D">
    <w:pPr>
      <w:pStyle w:val="Header"/>
      <w:rPr>
        <w:rFonts w:ascii="Arial" w:hAnsi="Arial" w:cs="Arial"/>
        <w:sz w:val="20"/>
        <w:szCs w:val="20"/>
      </w:rPr>
    </w:pP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4912"/>
      <w:gridCol w:w="4466"/>
    </w:tblGrid>
    <w:tr w:rsidR="0022693A" w:rsidRPr="004B48FD" w14:paraId="41C5500A" w14:textId="77777777" w:rsidTr="0022693A">
      <w:trPr>
        <w:trHeight w:val="288"/>
      </w:trPr>
      <w:tc>
        <w:tcPr>
          <w:tcW w:w="4912" w:type="dxa"/>
        </w:tcPr>
        <w:p w14:paraId="7BDF3A72" w14:textId="77777777" w:rsidR="0022693A" w:rsidRPr="004B48FD" w:rsidRDefault="0022693A" w:rsidP="0022693A">
          <w:pPr>
            <w:rPr>
              <w:rFonts w:ascii="Arial" w:hAnsi="Arial" w:cs="Arial"/>
              <w:b/>
              <w:sz w:val="20"/>
              <w:szCs w:val="20"/>
            </w:rPr>
          </w:pPr>
          <w:r w:rsidRPr="004B48FD">
            <w:rPr>
              <w:rFonts w:ascii="Arial" w:hAnsi="Arial" w:cs="Arial"/>
              <w:b/>
              <w:sz w:val="20"/>
              <w:szCs w:val="20"/>
            </w:rPr>
            <w:t xml:space="preserve">Protocol ID/Number: </w:t>
          </w:r>
        </w:p>
      </w:tc>
      <w:tc>
        <w:tcPr>
          <w:tcW w:w="4466" w:type="dxa"/>
        </w:tcPr>
        <w:p w14:paraId="3DD2243F" w14:textId="77777777" w:rsidR="0022693A" w:rsidRPr="004B48FD" w:rsidRDefault="0022693A" w:rsidP="0022693A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Sponsor</w:t>
          </w:r>
          <w:r w:rsidRPr="004B48FD">
            <w:rPr>
              <w:rFonts w:ascii="Arial" w:hAnsi="Arial" w:cs="Arial"/>
              <w:b/>
              <w:sz w:val="20"/>
              <w:szCs w:val="20"/>
            </w:rPr>
            <w:t xml:space="preserve"> Name: </w:t>
          </w:r>
        </w:p>
      </w:tc>
    </w:tr>
    <w:tr w:rsidR="0022693A" w:rsidRPr="004B48FD" w14:paraId="15E9FD7E" w14:textId="77777777" w:rsidTr="0022693A">
      <w:trPr>
        <w:trHeight w:val="288"/>
      </w:trPr>
      <w:tc>
        <w:tcPr>
          <w:tcW w:w="4912" w:type="dxa"/>
        </w:tcPr>
        <w:p w14:paraId="499C7097" w14:textId="77777777" w:rsidR="0022693A" w:rsidRPr="004B48FD" w:rsidRDefault="0022693A" w:rsidP="0022693A">
          <w:pPr>
            <w:rPr>
              <w:rFonts w:ascii="Arial" w:hAnsi="Arial" w:cs="Arial"/>
              <w:b/>
              <w:sz w:val="20"/>
              <w:szCs w:val="20"/>
            </w:rPr>
          </w:pPr>
          <w:r w:rsidRPr="004B48FD">
            <w:rPr>
              <w:rFonts w:ascii="Arial" w:hAnsi="Arial" w:cs="Arial"/>
              <w:b/>
              <w:sz w:val="20"/>
              <w:szCs w:val="20"/>
            </w:rPr>
            <w:t xml:space="preserve">Investigator Name: </w:t>
          </w:r>
        </w:p>
      </w:tc>
      <w:tc>
        <w:tcPr>
          <w:tcW w:w="4466" w:type="dxa"/>
        </w:tcPr>
        <w:p w14:paraId="11982C59" w14:textId="77777777" w:rsidR="0022693A" w:rsidRPr="004B48FD" w:rsidRDefault="0022693A" w:rsidP="0022693A">
          <w:pPr>
            <w:rPr>
              <w:rFonts w:ascii="Arial" w:hAnsi="Arial" w:cs="Arial"/>
              <w:b/>
              <w:sz w:val="20"/>
              <w:szCs w:val="20"/>
            </w:rPr>
          </w:pPr>
          <w:r w:rsidRPr="004B48FD">
            <w:rPr>
              <w:rFonts w:ascii="Arial" w:hAnsi="Arial" w:cs="Arial"/>
              <w:b/>
              <w:sz w:val="20"/>
              <w:szCs w:val="20"/>
            </w:rPr>
            <w:t xml:space="preserve">Site ID/Number: </w:t>
          </w:r>
        </w:p>
      </w:tc>
    </w:tr>
  </w:tbl>
  <w:p w14:paraId="4CAE963A" w14:textId="77777777" w:rsidR="0022693A" w:rsidRPr="00543DFD" w:rsidRDefault="0022693A" w:rsidP="00F8115D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176C"/>
    <w:multiLevelType w:val="hybridMultilevel"/>
    <w:tmpl w:val="8EC6BF2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3680EE8"/>
    <w:multiLevelType w:val="multilevel"/>
    <w:tmpl w:val="6C0EF7E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64A71B1B"/>
    <w:multiLevelType w:val="hybridMultilevel"/>
    <w:tmpl w:val="3E98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66C6B"/>
    <w:multiLevelType w:val="hybridMultilevel"/>
    <w:tmpl w:val="410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09"/>
    <w:rsid w:val="00001009"/>
    <w:rsid w:val="00015D6F"/>
    <w:rsid w:val="0001605D"/>
    <w:rsid w:val="000218A8"/>
    <w:rsid w:val="00021FC2"/>
    <w:rsid w:val="0003032A"/>
    <w:rsid w:val="0004508F"/>
    <w:rsid w:val="0004512F"/>
    <w:rsid w:val="00046D5A"/>
    <w:rsid w:val="00073F65"/>
    <w:rsid w:val="00075157"/>
    <w:rsid w:val="00094E1A"/>
    <w:rsid w:val="000B1011"/>
    <w:rsid w:val="000C2523"/>
    <w:rsid w:val="000C2EB3"/>
    <w:rsid w:val="000E105C"/>
    <w:rsid w:val="000E1B4A"/>
    <w:rsid w:val="000E72F4"/>
    <w:rsid w:val="000F1C85"/>
    <w:rsid w:val="001153CE"/>
    <w:rsid w:val="00115DB1"/>
    <w:rsid w:val="001235F5"/>
    <w:rsid w:val="00124F7C"/>
    <w:rsid w:val="00132A43"/>
    <w:rsid w:val="00135627"/>
    <w:rsid w:val="00135688"/>
    <w:rsid w:val="001402CD"/>
    <w:rsid w:val="00163D28"/>
    <w:rsid w:val="00172AB5"/>
    <w:rsid w:val="0018531E"/>
    <w:rsid w:val="001A2E28"/>
    <w:rsid w:val="001A40A6"/>
    <w:rsid w:val="001A79B2"/>
    <w:rsid w:val="001D2894"/>
    <w:rsid w:val="001E2C17"/>
    <w:rsid w:val="00216963"/>
    <w:rsid w:val="0022693A"/>
    <w:rsid w:val="002369EE"/>
    <w:rsid w:val="00236D0D"/>
    <w:rsid w:val="00240423"/>
    <w:rsid w:val="002523A4"/>
    <w:rsid w:val="00270E1A"/>
    <w:rsid w:val="00275D35"/>
    <w:rsid w:val="00280308"/>
    <w:rsid w:val="00292671"/>
    <w:rsid w:val="00296DD7"/>
    <w:rsid w:val="002B2EC4"/>
    <w:rsid w:val="002B454C"/>
    <w:rsid w:val="002C0ED7"/>
    <w:rsid w:val="002C61C7"/>
    <w:rsid w:val="002E5969"/>
    <w:rsid w:val="00306175"/>
    <w:rsid w:val="00312E6E"/>
    <w:rsid w:val="00314E21"/>
    <w:rsid w:val="003217B7"/>
    <w:rsid w:val="00324B0B"/>
    <w:rsid w:val="0033285D"/>
    <w:rsid w:val="003434C2"/>
    <w:rsid w:val="00361C9B"/>
    <w:rsid w:val="00390AB8"/>
    <w:rsid w:val="00393039"/>
    <w:rsid w:val="00396AC8"/>
    <w:rsid w:val="003A45FD"/>
    <w:rsid w:val="003C591E"/>
    <w:rsid w:val="003D257B"/>
    <w:rsid w:val="003D7EBE"/>
    <w:rsid w:val="003E38FF"/>
    <w:rsid w:val="003E3A9F"/>
    <w:rsid w:val="004010B7"/>
    <w:rsid w:val="004044C0"/>
    <w:rsid w:val="00431128"/>
    <w:rsid w:val="004514C1"/>
    <w:rsid w:val="00451F2E"/>
    <w:rsid w:val="00463544"/>
    <w:rsid w:val="00471B2E"/>
    <w:rsid w:val="00480D54"/>
    <w:rsid w:val="004845F4"/>
    <w:rsid w:val="0049326E"/>
    <w:rsid w:val="004973A9"/>
    <w:rsid w:val="004B04A1"/>
    <w:rsid w:val="004B082E"/>
    <w:rsid w:val="004B276B"/>
    <w:rsid w:val="004D3982"/>
    <w:rsid w:val="004D663B"/>
    <w:rsid w:val="004F7EB5"/>
    <w:rsid w:val="005008FE"/>
    <w:rsid w:val="00511B13"/>
    <w:rsid w:val="00522E65"/>
    <w:rsid w:val="0052700B"/>
    <w:rsid w:val="00537FD9"/>
    <w:rsid w:val="00543DFD"/>
    <w:rsid w:val="00547D3A"/>
    <w:rsid w:val="00555D20"/>
    <w:rsid w:val="00561363"/>
    <w:rsid w:val="00561DCE"/>
    <w:rsid w:val="005823CB"/>
    <w:rsid w:val="005A5130"/>
    <w:rsid w:val="005D4C8E"/>
    <w:rsid w:val="005F0E0D"/>
    <w:rsid w:val="005F1CBC"/>
    <w:rsid w:val="00621010"/>
    <w:rsid w:val="00626646"/>
    <w:rsid w:val="00631429"/>
    <w:rsid w:val="00635185"/>
    <w:rsid w:val="00640A41"/>
    <w:rsid w:val="006413DF"/>
    <w:rsid w:val="0066463D"/>
    <w:rsid w:val="00677086"/>
    <w:rsid w:val="006777F6"/>
    <w:rsid w:val="0068221A"/>
    <w:rsid w:val="00682531"/>
    <w:rsid w:val="00697BB9"/>
    <w:rsid w:val="006A3189"/>
    <w:rsid w:val="006B047F"/>
    <w:rsid w:val="006B77B0"/>
    <w:rsid w:val="006C0F22"/>
    <w:rsid w:val="006C4130"/>
    <w:rsid w:val="006C67E8"/>
    <w:rsid w:val="006D3FAC"/>
    <w:rsid w:val="006F60D0"/>
    <w:rsid w:val="007225B0"/>
    <w:rsid w:val="00776C11"/>
    <w:rsid w:val="00777F14"/>
    <w:rsid w:val="007910B7"/>
    <w:rsid w:val="00797525"/>
    <w:rsid w:val="007A7D46"/>
    <w:rsid w:val="007D46ED"/>
    <w:rsid w:val="007E722D"/>
    <w:rsid w:val="007F781F"/>
    <w:rsid w:val="00813772"/>
    <w:rsid w:val="0081757B"/>
    <w:rsid w:val="00820C88"/>
    <w:rsid w:val="00842A65"/>
    <w:rsid w:val="008500F1"/>
    <w:rsid w:val="00876272"/>
    <w:rsid w:val="00880503"/>
    <w:rsid w:val="00880F77"/>
    <w:rsid w:val="00890294"/>
    <w:rsid w:val="00891481"/>
    <w:rsid w:val="00892319"/>
    <w:rsid w:val="008E51BB"/>
    <w:rsid w:val="0090223C"/>
    <w:rsid w:val="0091504A"/>
    <w:rsid w:val="0093614B"/>
    <w:rsid w:val="009377B5"/>
    <w:rsid w:val="00941C3B"/>
    <w:rsid w:val="00970917"/>
    <w:rsid w:val="0097574E"/>
    <w:rsid w:val="009875F9"/>
    <w:rsid w:val="0099575E"/>
    <w:rsid w:val="009A3217"/>
    <w:rsid w:val="00A14019"/>
    <w:rsid w:val="00A22C57"/>
    <w:rsid w:val="00A32B1C"/>
    <w:rsid w:val="00A34FE0"/>
    <w:rsid w:val="00A3604D"/>
    <w:rsid w:val="00A36D07"/>
    <w:rsid w:val="00A55609"/>
    <w:rsid w:val="00A609BE"/>
    <w:rsid w:val="00A62977"/>
    <w:rsid w:val="00A6374D"/>
    <w:rsid w:val="00AA00DB"/>
    <w:rsid w:val="00AB06CF"/>
    <w:rsid w:val="00AB4F52"/>
    <w:rsid w:val="00AE401B"/>
    <w:rsid w:val="00AE4E14"/>
    <w:rsid w:val="00AF1E00"/>
    <w:rsid w:val="00AF4C5C"/>
    <w:rsid w:val="00AF4EFE"/>
    <w:rsid w:val="00B014F5"/>
    <w:rsid w:val="00B23E19"/>
    <w:rsid w:val="00B261DD"/>
    <w:rsid w:val="00B37E54"/>
    <w:rsid w:val="00B4022E"/>
    <w:rsid w:val="00B52CAB"/>
    <w:rsid w:val="00B81899"/>
    <w:rsid w:val="00B82B70"/>
    <w:rsid w:val="00B83712"/>
    <w:rsid w:val="00B93174"/>
    <w:rsid w:val="00B962CB"/>
    <w:rsid w:val="00BC3C22"/>
    <w:rsid w:val="00BD19C4"/>
    <w:rsid w:val="00BF22A2"/>
    <w:rsid w:val="00C00FE5"/>
    <w:rsid w:val="00C01465"/>
    <w:rsid w:val="00C3738E"/>
    <w:rsid w:val="00C76E78"/>
    <w:rsid w:val="00C90C95"/>
    <w:rsid w:val="00C92A65"/>
    <w:rsid w:val="00C92BE4"/>
    <w:rsid w:val="00CA0C81"/>
    <w:rsid w:val="00D47E74"/>
    <w:rsid w:val="00D50B8D"/>
    <w:rsid w:val="00D63FFD"/>
    <w:rsid w:val="00D64EBA"/>
    <w:rsid w:val="00D7795D"/>
    <w:rsid w:val="00D81BE4"/>
    <w:rsid w:val="00D932A6"/>
    <w:rsid w:val="00DB147D"/>
    <w:rsid w:val="00DB2CE5"/>
    <w:rsid w:val="00DC0265"/>
    <w:rsid w:val="00DE6F30"/>
    <w:rsid w:val="00E022C3"/>
    <w:rsid w:val="00E065CD"/>
    <w:rsid w:val="00E11D77"/>
    <w:rsid w:val="00E27723"/>
    <w:rsid w:val="00E45B70"/>
    <w:rsid w:val="00E60590"/>
    <w:rsid w:val="00E62073"/>
    <w:rsid w:val="00E70F75"/>
    <w:rsid w:val="00E7240F"/>
    <w:rsid w:val="00E7447F"/>
    <w:rsid w:val="00E764D7"/>
    <w:rsid w:val="00EB012A"/>
    <w:rsid w:val="00EF549F"/>
    <w:rsid w:val="00F104CF"/>
    <w:rsid w:val="00F53968"/>
    <w:rsid w:val="00F57BBC"/>
    <w:rsid w:val="00F60791"/>
    <w:rsid w:val="00F73033"/>
    <w:rsid w:val="00F73D41"/>
    <w:rsid w:val="00F75598"/>
    <w:rsid w:val="00F8115D"/>
    <w:rsid w:val="00F83A16"/>
    <w:rsid w:val="00F87174"/>
    <w:rsid w:val="00F944E1"/>
    <w:rsid w:val="00F94C45"/>
    <w:rsid w:val="00FA0A37"/>
    <w:rsid w:val="00FA6C08"/>
    <w:rsid w:val="00FA7DC7"/>
    <w:rsid w:val="00FC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43009"/>
    <o:shapelayout v:ext="edit">
      <o:idmap v:ext="edit" data="1"/>
    </o:shapelayout>
  </w:shapeDefaults>
  <w:decimalSymbol w:val="."/>
  <w:listSeparator w:val=","/>
  <w14:docId w14:val="13C6CDA4"/>
  <w15:docId w15:val="{7CA39A86-8B94-47C9-A381-8659C8C1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77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772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70F75"/>
  </w:style>
  <w:style w:type="paragraph" w:styleId="ListParagraph">
    <w:name w:val="List Paragraph"/>
    <w:basedOn w:val="Normal"/>
    <w:uiPriority w:val="34"/>
    <w:qFormat/>
    <w:rsid w:val="001A2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C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9875F9"/>
    <w:rPr>
      <w:sz w:val="24"/>
      <w:szCs w:val="24"/>
    </w:rPr>
  </w:style>
  <w:style w:type="character" w:customStyle="1" w:styleId="Option">
    <w:name w:val="Option"/>
    <w:uiPriority w:val="99"/>
    <w:rsid w:val="006777F6"/>
    <w:rPr>
      <w:color w:val="FF0000"/>
    </w:rPr>
  </w:style>
  <w:style w:type="character" w:styleId="CommentReference">
    <w:name w:val="annotation reference"/>
    <w:basedOn w:val="DefaultParagraphFont"/>
    <w:uiPriority w:val="99"/>
    <w:semiHidden/>
    <w:unhideWhenUsed/>
    <w:rsid w:val="00236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9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9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2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control" Target="activeX/activeX4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q741377\OTLocal\Elvis\Workbin\1729A8.0\Harmonized%20SOP%20Template%20Nov2008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bcf6ee-9fbd-400c-b917-9fe3efcb3dea" xsi:nil="true"/>
    <lcf76f155ced4ddcb4097134ff3c332f xmlns="10a22387-f120-428c-a33f-8f120d9aa66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1907F4F0C3C44AB2E268943C7AE8B" ma:contentTypeVersion="14" ma:contentTypeDescription="Create a new document." ma:contentTypeScope="" ma:versionID="b52616ce074b8b78b80c2843338f4b7d">
  <xsd:schema xmlns:xsd="http://www.w3.org/2001/XMLSchema" xmlns:xs="http://www.w3.org/2001/XMLSchema" xmlns:p="http://schemas.microsoft.com/office/2006/metadata/properties" xmlns:ns2="10a22387-f120-428c-a33f-8f120d9aa660" xmlns:ns3="b71ba2dc-0e97-441e-b2c4-988fad6290c8" xmlns:ns4="fbbcf6ee-9fbd-400c-b917-9fe3efcb3dea" targetNamespace="http://schemas.microsoft.com/office/2006/metadata/properties" ma:root="true" ma:fieldsID="1661a34b739b6878b8c1cd89741fbacd" ns2:_="" ns3:_="" ns4:_="">
    <xsd:import namespace="10a22387-f120-428c-a33f-8f120d9aa660"/>
    <xsd:import namespace="b71ba2dc-0e97-441e-b2c4-988fad6290c8"/>
    <xsd:import namespace="fbbcf6ee-9fbd-400c-b917-9fe3efcb3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22387-f120-428c-a33f-8f120d9aa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8784c8-5187-4d12-af89-ac967a8112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a2dc-0e97-441e-b2c4-988fad6290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cf6ee-9fbd-400c-b917-9fe3efcb3de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880c43-6163-47a5-ad21-4150330a10fc}" ma:internalName="TaxCatchAll" ma:showField="CatchAllData" ma:web="b71ba2dc-0e97-441e-b2c4-988fad6290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43647-7556-450A-8671-FB11781B46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978791-4AD8-44F6-BE51-F17F79110D4D}">
  <ds:schemaRefs>
    <ds:schemaRef ds:uri="http://schemas.microsoft.com/office/2006/metadata/properties"/>
    <ds:schemaRef ds:uri="http://schemas.microsoft.com/office/infopath/2007/PartnerControls"/>
    <ds:schemaRef ds:uri="fbbcf6ee-9fbd-400c-b917-9fe3efcb3dea"/>
    <ds:schemaRef ds:uri="10a22387-f120-428c-a33f-8f120d9aa660"/>
  </ds:schemaRefs>
</ds:datastoreItem>
</file>

<file path=customXml/itemProps3.xml><?xml version="1.0" encoding="utf-8"?>
<ds:datastoreItem xmlns:ds="http://schemas.openxmlformats.org/officeDocument/2006/customXml" ds:itemID="{AC1E2429-DF94-4615-A9A0-18F45F7CAA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23BA7C-5560-4FEF-89FB-6CA414A81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22387-f120-428c-a33f-8f120d9aa660"/>
    <ds:schemaRef ds:uri="b71ba2dc-0e97-441e-b2c4-988fad6290c8"/>
    <ds:schemaRef ds:uri="fbbcf6ee-9fbd-400c-b917-9fe3efcb3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Harmonized SOP Template Nov2008</Template>
  <TotalTime>25</TotalTime>
  <Pages>2</Pages>
  <Words>137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 Template used for all procedures</vt:lpstr>
    </vt:vector>
  </TitlesOfParts>
  <Company>Quintiles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 Template used for all procedures</dc:title>
  <dc:subject/>
  <dc:creator>Quintiles</dc:creator>
  <cp:keywords/>
  <dc:description/>
  <cp:lastModifiedBy>Li, Virgil</cp:lastModifiedBy>
  <cp:revision>9</cp:revision>
  <cp:lastPrinted>2008-10-03T14:55:00Z</cp:lastPrinted>
  <dcterms:created xsi:type="dcterms:W3CDTF">2021-09-23T05:47:00Z</dcterms:created>
  <dcterms:modified xsi:type="dcterms:W3CDTF">2023-01-21T10:29:00Z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0x010100BE41907F4F0C3C44AB2E268943C7AE8B</vt:lpwstr>
  </property>
</Properties>
</file>