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28" w:type="dxa"/>
        <w:tblInd w:w="127" w:type="dxa"/>
        <w:tblLayout w:type="fixed"/>
        <w:tblCellMar>
          <w:left w:w="120" w:type="dxa"/>
          <w:right w:w="120" w:type="dxa"/>
        </w:tblCellMar>
        <w:tblLook w:val="0020" w:firstRow="1" w:lastRow="0" w:firstColumn="0" w:lastColumn="0" w:noHBand="0" w:noVBand="0"/>
      </w:tblPr>
      <w:tblGrid>
        <w:gridCol w:w="2835"/>
        <w:gridCol w:w="3683"/>
        <w:gridCol w:w="3600"/>
        <w:gridCol w:w="4410"/>
      </w:tblGrid>
      <w:tr w:rsidR="00615B9C" w14:paraId="350E5A02" w14:textId="77777777" w:rsidTr="00F9095B">
        <w:trPr>
          <w:cantSplit/>
          <w:trHeight w:val="1833"/>
          <w:tblHeader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515F5E4F" w14:textId="75739D30" w:rsidR="00615B9C" w:rsidRPr="00FA6A28" w:rsidRDefault="00615B9C" w:rsidP="00B242E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bookmarkStart w:id="0" w:name="_Hlk499542411"/>
            <w:r w:rsidRPr="00FA6A28">
              <w:rPr>
                <w:rFonts w:ascii="Arial" w:hAnsi="Arial" w:cs="Arial"/>
                <w:b/>
                <w:i/>
                <w:sz w:val="20"/>
                <w:szCs w:val="20"/>
              </w:rPr>
              <w:t>Source Data</w:t>
            </w:r>
            <w:r w:rsidR="009C13F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14:paraId="52B1DBDB" w14:textId="77777777" w:rsidR="00615B9C" w:rsidRPr="00FA6A28" w:rsidRDefault="00615B9C" w:rsidP="00B242E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0C4C54A0" w14:textId="0CB29202" w:rsidR="00615B9C" w:rsidRPr="00FA6A28" w:rsidRDefault="00615B9C" w:rsidP="00C0540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75B5791E" w14:textId="78DC9D74" w:rsidR="00615B9C" w:rsidRPr="008D58E7" w:rsidRDefault="00615B9C" w:rsidP="00B242EF">
            <w:pPr>
              <w:spacing w:after="58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Provide Original Source </w:t>
            </w:r>
            <w:r w:rsidR="009C13F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Document </w:t>
            </w:r>
            <w:r w:rsidR="00C6085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(SD) </w:t>
            </w: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>Details:</w:t>
            </w:r>
          </w:p>
          <w:p w14:paraId="4DF466B0" w14:textId="20AB9586" w:rsidR="00615B9C" w:rsidRPr="00FA6A28" w:rsidRDefault="00615B9C" w:rsidP="00B242EF">
            <w:pPr>
              <w:spacing w:after="58"/>
              <w:rPr>
                <w:rFonts w:ascii="Arial" w:hAnsi="Arial" w:cs="Arial"/>
                <w:sz w:val="16"/>
                <w:szCs w:val="16"/>
                <w:lang w:eastAsia="en-GB"/>
              </w:rPr>
            </w:pPr>
          </w:p>
          <w:p w14:paraId="0AA4DCDD" w14:textId="7F3F75C1" w:rsidR="00615B9C" w:rsidRPr="00FA6A28" w:rsidRDefault="000E10CA" w:rsidP="00AD13FB">
            <w:pPr>
              <w:spacing w:after="58"/>
              <w:rPr>
                <w:rFonts w:ascii="Arial" w:hAnsi="Arial" w:cs="Arial"/>
                <w:strike/>
                <w:sz w:val="14"/>
                <w:szCs w:val="14"/>
              </w:rPr>
            </w:pP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>Provide details on the format/type of SD</w:t>
            </w:r>
            <w:r>
              <w:rPr>
                <w:rFonts w:ascii="Arial" w:hAnsi="Arial" w:cs="Arial"/>
                <w:sz w:val="16"/>
                <w:szCs w:val="16"/>
                <w:lang w:eastAsia="en-GB"/>
              </w:rPr>
              <w:t xml:space="preserve"> (</w:t>
            </w: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>e.g.</w:t>
            </w:r>
            <w:r>
              <w:rPr>
                <w:rFonts w:ascii="Arial" w:hAnsi="Arial" w:cs="Arial"/>
                <w:sz w:val="16"/>
                <w:szCs w:val="16"/>
                <w:lang w:eastAsia="en-GB"/>
              </w:rPr>
              <w:t>,</w:t>
            </w: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 xml:space="preserve"> medical chart, discharge summary, paper medical record</w:t>
            </w:r>
            <w:r w:rsidRPr="00B3074D">
              <w:rPr>
                <w:rFonts w:ascii="Arial" w:hAnsi="Arial" w:cs="Arial"/>
                <w:sz w:val="16"/>
                <w:szCs w:val="16"/>
                <w:lang w:eastAsia="en-GB"/>
              </w:rPr>
              <w:t>, EMR</w:t>
            </w:r>
            <w:r w:rsidR="00DA1BC8">
              <w:rPr>
                <w:rFonts w:ascii="Arial" w:hAnsi="Arial" w:cs="Arial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71B9BBCF" w14:textId="07F16B0B" w:rsidR="00615B9C" w:rsidRPr="00FA6A28" w:rsidRDefault="00615B9C" w:rsidP="003824A7">
            <w:pPr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Provide Original Source </w:t>
            </w:r>
            <w:r w:rsidR="009C13F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Document </w:t>
            </w: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>Location(s) at Site</w:t>
            </w:r>
            <w:r w:rsidRPr="00FA6A2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br/>
            </w:r>
          </w:p>
          <w:p w14:paraId="7D66F6DF" w14:textId="4A33D5F2" w:rsidR="00615B9C" w:rsidRPr="00FA6A28" w:rsidRDefault="000E10CA" w:rsidP="003824A7">
            <w:pPr>
              <w:rPr>
                <w:rFonts w:ascii="Arial" w:hAnsi="Arial" w:cs="Arial"/>
                <w:sz w:val="20"/>
                <w:szCs w:val="20"/>
              </w:rPr>
            </w:pP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 xml:space="preserve">Specify where </w:t>
            </w:r>
            <w:r>
              <w:rPr>
                <w:rFonts w:ascii="Arial" w:hAnsi="Arial" w:cs="Arial"/>
                <w:sz w:val="16"/>
                <w:szCs w:val="16"/>
                <w:lang w:eastAsia="en-GB"/>
              </w:rPr>
              <w:t xml:space="preserve">the </w:t>
            </w: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>Source may be found (e.g.</w:t>
            </w:r>
            <w:r>
              <w:rPr>
                <w:rFonts w:ascii="Arial" w:hAnsi="Arial" w:cs="Arial"/>
                <w:sz w:val="16"/>
                <w:szCs w:val="16"/>
                <w:lang w:eastAsia="en-GB"/>
              </w:rPr>
              <w:t>,</w:t>
            </w: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 xml:space="preserve"> specify which file; in whose office, which ward; Medical Records Department</w:t>
            </w:r>
            <w:r>
              <w:rPr>
                <w:rFonts w:ascii="Arial" w:hAnsi="Arial" w:cs="Arial"/>
                <w:sz w:val="16"/>
                <w:szCs w:val="16"/>
                <w:lang w:eastAsia="en-GB"/>
              </w:rPr>
              <w:t xml:space="preserve">, </w:t>
            </w:r>
            <w:r w:rsidRPr="00B3074D">
              <w:rPr>
                <w:rFonts w:ascii="Arial" w:hAnsi="Arial" w:cs="Arial"/>
                <w:sz w:val="16"/>
                <w:szCs w:val="16"/>
                <w:lang w:eastAsia="en-GB"/>
              </w:rPr>
              <w:t>EMR system at Imaging department, Lab, etc.)</w:t>
            </w: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069182FA" w14:textId="7A60BAE9" w:rsidR="00615B9C" w:rsidRPr="008D58E7" w:rsidRDefault="00615B9C" w:rsidP="00B242E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>Comments/</w:t>
            </w:r>
          </w:p>
          <w:p w14:paraId="175A6799" w14:textId="77777777" w:rsidR="00615B9C" w:rsidRPr="008D58E7" w:rsidRDefault="00615B9C" w:rsidP="00B242E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>Additional Information</w:t>
            </w:r>
          </w:p>
          <w:p w14:paraId="02450398" w14:textId="77777777" w:rsidR="00615B9C" w:rsidRPr="00FA6A28" w:rsidRDefault="00615B9C" w:rsidP="00C05404">
            <w:pPr>
              <w:rPr>
                <w:rFonts w:ascii="Arial" w:hAnsi="Arial" w:cs="Arial"/>
                <w:sz w:val="16"/>
                <w:szCs w:val="20"/>
              </w:rPr>
            </w:pPr>
          </w:p>
          <w:p w14:paraId="2CA79BBD" w14:textId="03277E83" w:rsidR="00615B9C" w:rsidRPr="00FA6A28" w:rsidRDefault="00DA1BC8" w:rsidP="00C05404">
            <w:pPr>
              <w:rPr>
                <w:rFonts w:ascii="Arial" w:hAnsi="Arial" w:cs="Arial"/>
                <w:sz w:val="20"/>
                <w:szCs w:val="20"/>
              </w:rPr>
            </w:pPr>
            <w:r w:rsidRPr="00FA6A28">
              <w:rPr>
                <w:rFonts w:ascii="Arial" w:hAnsi="Arial" w:cs="Arial"/>
                <w:sz w:val="16"/>
                <w:szCs w:val="20"/>
              </w:rPr>
              <w:t>E.g., indicate when certified copies will be provided to Monitor</w:t>
            </w:r>
            <w:r>
              <w:rPr>
                <w:rFonts w:ascii="Arial" w:hAnsi="Arial" w:cs="Arial"/>
                <w:sz w:val="16"/>
                <w:szCs w:val="20"/>
              </w:rPr>
              <w:t xml:space="preserve"> or how Monitor will access SDs in case read-only access to EMR system is not granted (i.e., over the shoulder monitoring</w:t>
            </w:r>
            <w:r w:rsidR="006319C8">
              <w:rPr>
                <w:rFonts w:ascii="Arial" w:hAnsi="Arial" w:cs="Arial"/>
                <w:sz w:val="16"/>
                <w:szCs w:val="20"/>
              </w:rPr>
              <w:t xml:space="preserve"> - </w:t>
            </w:r>
            <w:r w:rsidR="006319C8" w:rsidRPr="006319C8">
              <w:rPr>
                <w:rFonts w:ascii="Arial" w:hAnsi="Arial" w:cs="Arial"/>
                <w:sz w:val="16"/>
                <w:szCs w:val="20"/>
              </w:rPr>
              <w:t>reviewing EMR while Investigator team member navigates the system</w:t>
            </w:r>
            <w:r>
              <w:rPr>
                <w:rFonts w:ascii="Arial" w:hAnsi="Arial" w:cs="Arial"/>
                <w:sz w:val="16"/>
                <w:szCs w:val="20"/>
              </w:rPr>
              <w:t>)</w:t>
            </w:r>
            <w:r w:rsidRPr="00FA6A28">
              <w:rPr>
                <w:rFonts w:ascii="Arial" w:hAnsi="Arial" w:cs="Arial"/>
                <w:sz w:val="16"/>
                <w:szCs w:val="20"/>
              </w:rPr>
              <w:t xml:space="preserve">; any relevant information about the </w:t>
            </w:r>
            <w:r w:rsidR="00C6085C">
              <w:rPr>
                <w:rFonts w:ascii="Arial" w:hAnsi="Arial" w:cs="Arial"/>
                <w:sz w:val="16"/>
                <w:szCs w:val="20"/>
              </w:rPr>
              <w:t>SDs</w:t>
            </w:r>
            <w:r w:rsidRPr="00FA6A28">
              <w:rPr>
                <w:rFonts w:ascii="Arial" w:hAnsi="Arial" w:cs="Arial"/>
                <w:sz w:val="16"/>
                <w:szCs w:val="20"/>
              </w:rPr>
              <w:t xml:space="preserve"> at site, as applicable</w:t>
            </w:r>
          </w:p>
        </w:tc>
      </w:tr>
      <w:tr w:rsidR="00615B9C" w14:paraId="1888F87D" w14:textId="77777777" w:rsidTr="00F9095B">
        <w:trPr>
          <w:cantSplit/>
          <w:trHeight w:val="864"/>
        </w:trPr>
        <w:tc>
          <w:tcPr>
            <w:tcW w:w="283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29FDFFD" w14:textId="77777777" w:rsidR="00615B9C" w:rsidRPr="00DF5908" w:rsidRDefault="00615B9C" w:rsidP="00B63492">
            <w:pPr>
              <w:spacing w:line="12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4A60978B" w14:textId="77777777" w:rsidR="00615B9C" w:rsidRPr="00DF5908" w:rsidRDefault="00615B9C" w:rsidP="00B6349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Subject ICF</w:t>
            </w:r>
          </w:p>
        </w:tc>
        <w:tc>
          <w:tcPr>
            <w:tcW w:w="368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3C360F" w14:textId="77777777" w:rsidR="00615B9C" w:rsidRPr="00E303A4" w:rsidRDefault="00615B9C" w:rsidP="008A7EF8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FF28B27" w14:textId="77777777" w:rsidR="00615B9C" w:rsidRPr="00E303A4" w:rsidRDefault="00615B9C" w:rsidP="008A7EF8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6EC7673" w14:textId="02DDA986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6D3DA3A6" w14:textId="77777777" w:rsidTr="00F9095B">
        <w:trPr>
          <w:cantSplit/>
          <w:trHeight w:val="685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14:paraId="59B19DAA" w14:textId="77777777" w:rsidR="00615B9C" w:rsidRPr="00DF5908" w:rsidRDefault="00615B9C" w:rsidP="00B6349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Subject Informed Consent Process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14:paraId="03BE73AE" w14:textId="77777777" w:rsidR="00615B9C" w:rsidRPr="00E303A4" w:rsidRDefault="00615B9C" w:rsidP="000063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14:paraId="3C688332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14:paraId="4C54D35E" w14:textId="12B6EFD3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761D9394" w14:textId="77777777" w:rsidTr="00F9095B">
        <w:trPr>
          <w:cantSplit/>
          <w:trHeight w:val="576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0BC03B9" w14:textId="0A5A8E60" w:rsidR="00615B9C" w:rsidRPr="00DF5908" w:rsidRDefault="00615B9C" w:rsidP="00B6349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Withdrawal of Consent</w:t>
            </w:r>
            <w:r w:rsidR="00AD13FB">
              <w:rPr>
                <w:rFonts w:ascii="Arial" w:hAnsi="Arial" w:cs="Arial"/>
                <w:i/>
                <w:sz w:val="20"/>
                <w:szCs w:val="20"/>
              </w:rPr>
              <w:t>/ Withdrawal of Consent Discussion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BF3D571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504E61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4C7F562" w14:textId="389DF93C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615B9C" w14:paraId="6D85DB94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E4FDA9" w14:textId="77777777" w:rsidR="00615B9C" w:rsidRPr="00DF5908" w:rsidRDefault="00615B9C" w:rsidP="00B63492">
            <w:pPr>
              <w:spacing w:line="12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7E4413D" w14:textId="77777777" w:rsidR="00615B9C" w:rsidRPr="00DF5908" w:rsidRDefault="00615B9C" w:rsidP="00B63492">
            <w:pPr>
              <w:spacing w:after="58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Subject </w:t>
            </w:r>
            <w:r w:rsidRPr="00DF5908">
              <w:rPr>
                <w:rFonts w:ascii="Arial" w:hAnsi="Arial" w:cs="Arial"/>
                <w:i/>
                <w:sz w:val="20"/>
                <w:szCs w:val="20"/>
              </w:rPr>
              <w:t>Demographics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5D9A8EC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A323995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3D7C66C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7E3E70A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8B0D31" w14:textId="7193F823" w:rsidR="00615B9C" w:rsidRPr="00E303A4" w:rsidRDefault="00E60A5F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33989C" wp14:editId="0CC4868C">
                      <wp:simplePos x="0" y="0"/>
                      <wp:positionH relativeFrom="column">
                        <wp:posOffset>-1684655</wp:posOffset>
                      </wp:positionH>
                      <wp:positionV relativeFrom="paragraph">
                        <wp:posOffset>-2908300</wp:posOffset>
                      </wp:positionV>
                      <wp:extent cx="3033395" cy="1511935"/>
                      <wp:effectExtent l="19050" t="0" r="33655" b="259715"/>
                      <wp:wrapNone/>
                      <wp:docPr id="1" name="Thought Bubble: 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3395" cy="1511935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E3B647" w14:textId="0C4984B6" w:rsidR="00E60A5F" w:rsidRDefault="00E60A5F" w:rsidP="00E60A5F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上述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内容由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CRA</w:t>
                                  </w:r>
                                  <w:r w:rsidRPr="00E60A5F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填写</w:t>
                                  </w:r>
                                  <w:r w:rsidRPr="00E60A5F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，是关于原始数据的存放位置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3989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1" o:spid="_x0000_s1026" type="#_x0000_t106" style="position:absolute;margin-left:-132.65pt;margin-top:-229pt;width:238.85pt;height:1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" adj="6300,24300" fillcolor="#4f81bd [3204]" strokecolor="#243f60 [1604]" strokeweight="2pt">
                      <v:textbox>
                        <w:txbxContent>
                          <w:p w14:paraId="41E3B647" w14:textId="0C4984B6" w:rsidR="00E60A5F" w:rsidRDefault="00E60A5F" w:rsidP="00E60A5F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内容由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CRA</w:t>
                            </w:r>
                            <w:r w:rsidRPr="00E60A5F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填写</w:t>
                            </w:r>
                            <w:r w:rsidRPr="00E60A5F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，是关于原始数据的存放位置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15B9C" w14:paraId="1D825CC3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45A13F" w14:textId="77777777" w:rsidR="00615B9C" w:rsidRPr="00DF5908" w:rsidRDefault="00615B9C" w:rsidP="00B63492">
            <w:pPr>
              <w:spacing w:line="12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147B7B0" w14:textId="77777777" w:rsidR="00615B9C" w:rsidRPr="00DF5908" w:rsidRDefault="00615B9C" w:rsidP="00B63492">
            <w:pPr>
              <w:spacing w:after="58"/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Subject Screening / Randomization Number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2066D7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7162A96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86C8639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666085C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B637AA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691489B5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2D5CD0" w14:textId="77777777" w:rsidR="00615B9C" w:rsidRPr="00DF5908" w:rsidRDefault="00615B9C" w:rsidP="00B63492">
            <w:pPr>
              <w:spacing w:line="12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04E6557" w14:textId="77777777" w:rsidR="00615B9C" w:rsidRPr="00DF5908" w:rsidRDefault="00615B9C" w:rsidP="00B63492">
            <w:pPr>
              <w:spacing w:after="58"/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Note on Subject Study Participation 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3479F8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D37E263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3F4986D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9886ABC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6F5A701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7B7015D2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3F3D55F" w14:textId="77777777" w:rsidR="00615B9C" w:rsidRPr="00DF5908" w:rsidRDefault="00615B9C" w:rsidP="00B6349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Meeting inclusion /exclusion criteria (Investigator’s assessment of eligibility) 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BDF237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7A01D0F7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2BA7B48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7185432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8DB9857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17375A96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6021FCA" w14:textId="77777777" w:rsidR="00615B9C" w:rsidRPr="00DF5908" w:rsidRDefault="00615B9C" w:rsidP="00B63492">
            <w:pPr>
              <w:spacing w:line="12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A8A3DA8" w14:textId="77777777" w:rsidR="00615B9C" w:rsidRPr="00DF5908" w:rsidRDefault="00615B9C" w:rsidP="00B6349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Medical History (including </w:t>
            </w:r>
            <w:r>
              <w:rPr>
                <w:rFonts w:ascii="Arial" w:hAnsi="Arial" w:cs="Arial"/>
                <w:i/>
                <w:sz w:val="20"/>
                <w:szCs w:val="20"/>
              </w:rPr>
              <w:t>prior medication</w:t>
            </w:r>
            <w:r w:rsidRPr="00DF5908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1FCBC3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61D8E229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869356E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733A470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AD94EE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5B203B85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9AE417" w14:textId="77777777" w:rsidR="00615B9C" w:rsidRPr="00DF5908" w:rsidRDefault="00615B9C" w:rsidP="00B6349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Initial Diagnosis 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FA9699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703577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739AFF5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1D89914C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983E45" w14:textId="77777777" w:rsidR="00615B9C" w:rsidRPr="00DF5908" w:rsidRDefault="00615B9C" w:rsidP="00B6349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Hospitalization Details / Visit Dates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8A3284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5C0C44C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378959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709D1131" w14:textId="77777777" w:rsidR="00615B9C" w:rsidRPr="00E303A4" w:rsidRDefault="00615B9C" w:rsidP="00B63492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C53B88" w14:textId="77777777" w:rsidR="00615B9C" w:rsidRPr="00E303A4" w:rsidRDefault="00615B9C" w:rsidP="00B63492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53413AF0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97CFA0" w14:textId="53CA2AFC" w:rsidR="00615B9C" w:rsidRPr="00DF5908" w:rsidRDefault="00615B9C" w:rsidP="008D58E7">
            <w:pPr>
              <w:pStyle w:val="Header"/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Vital Signs 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15F7F54" w14:textId="77777777" w:rsidR="00615B9C" w:rsidRPr="00E303A4" w:rsidRDefault="00615B9C" w:rsidP="00B6349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7A4AD6E" w14:textId="77777777" w:rsidR="00615B9C" w:rsidRPr="00E303A4" w:rsidRDefault="00615B9C" w:rsidP="00B6349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736046" w14:textId="77777777" w:rsidR="00615B9C" w:rsidRPr="00E303A4" w:rsidRDefault="00615B9C" w:rsidP="00B6349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0C75BAEA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7EFD68" w14:textId="77777777" w:rsidR="00615B9C" w:rsidRPr="00DF5908" w:rsidRDefault="00615B9C" w:rsidP="00B63492">
            <w:pPr>
              <w:pStyle w:val="Header"/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Physical Exam / Baseline conditions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B86A1D" w14:textId="77777777" w:rsidR="00615B9C" w:rsidRPr="00E303A4" w:rsidRDefault="00615B9C" w:rsidP="00B6349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CB9A4D" w14:textId="77777777" w:rsidR="00615B9C" w:rsidRPr="00E303A4" w:rsidRDefault="00615B9C" w:rsidP="00B6349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BD81A4C" w14:textId="77777777" w:rsidR="00615B9C" w:rsidRPr="00E303A4" w:rsidRDefault="00615B9C" w:rsidP="00B6349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5837535C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4F7C91" w14:textId="77777777" w:rsidR="00615B9C" w:rsidRPr="00DF5908" w:rsidRDefault="00615B9C" w:rsidP="0031417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Investigational Product (IP)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Administration/Dispensation </w:t>
            </w:r>
            <w:r w:rsidRPr="00DF5908">
              <w:rPr>
                <w:rFonts w:ascii="Arial" w:hAnsi="Arial" w:cs="Arial"/>
                <w:i/>
                <w:sz w:val="20"/>
                <w:szCs w:val="20"/>
              </w:rPr>
              <w:t>/ IP Compliance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6C2CD43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4941C1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E04803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09C2D88D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D85DA12" w14:textId="77777777" w:rsidR="00615B9C" w:rsidRPr="00DF5908" w:rsidRDefault="00615B9C" w:rsidP="0031417A">
            <w:pPr>
              <w:pStyle w:val="CommentText"/>
              <w:jc w:val="left"/>
              <w:rPr>
                <w:rFonts w:ascii="Arial" w:hAnsi="Arial" w:cs="Arial"/>
                <w:i/>
              </w:rPr>
            </w:pPr>
            <w:r w:rsidRPr="00DF5908">
              <w:rPr>
                <w:rFonts w:ascii="Arial" w:hAnsi="Arial" w:cs="Arial"/>
                <w:i/>
              </w:rPr>
              <w:lastRenderedPageBreak/>
              <w:t xml:space="preserve">Concomitant Medication 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EDA1B1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60E741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239974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1ACDA3DD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2FA51CC" w14:textId="53A2CF3B" w:rsidR="00615B9C" w:rsidRPr="00DF5908" w:rsidRDefault="00615B9C" w:rsidP="00FA6A2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Adverse Events / Serious Adverse Event</w:t>
            </w:r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CCAE0E3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2226ED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318003B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57A20D87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E141340" w14:textId="52DECE15" w:rsidR="00615B9C" w:rsidRPr="00DF5908" w:rsidRDefault="00615B9C" w:rsidP="0031417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Laboratory Results 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DDE9BCB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00BB28E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39148C8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21FDB9DA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EDCAF5" w14:textId="77777777" w:rsidR="00615B9C" w:rsidRPr="00DF5908" w:rsidRDefault="00615B9C" w:rsidP="0031417A">
            <w:pPr>
              <w:pStyle w:val="Head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Subject</w:t>
            </w: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 contacts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with site</w:t>
            </w: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 (</w:t>
            </w:r>
            <w:proofErr w:type="gramStart"/>
            <w:r w:rsidRPr="00DF5908">
              <w:rPr>
                <w:rFonts w:ascii="Arial" w:hAnsi="Arial" w:cs="Arial"/>
                <w:i/>
                <w:sz w:val="20"/>
                <w:szCs w:val="20"/>
              </w:rPr>
              <w:t>during the course of</w:t>
            </w:r>
            <w:proofErr w:type="gramEnd"/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 the study)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25378FA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54ECB5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3554AA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19DD4624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2238185" w14:textId="278DC01E" w:rsidR="00615B9C" w:rsidRPr="00DF5908" w:rsidRDefault="00615B9C" w:rsidP="0031417A">
            <w:pPr>
              <w:pStyle w:val="Head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Weight, H</w:t>
            </w:r>
            <w:r w:rsidRPr="00DF5908">
              <w:rPr>
                <w:rFonts w:ascii="Arial" w:hAnsi="Arial" w:cs="Arial"/>
                <w:i/>
                <w:sz w:val="20"/>
                <w:szCs w:val="20"/>
              </w:rPr>
              <w:t>eight, BMI / BSA</w:t>
            </w:r>
            <w:r>
              <w:rPr>
                <w:rFonts w:ascii="Arial" w:hAnsi="Arial" w:cs="Arial"/>
                <w:i/>
                <w:sz w:val="20"/>
                <w:szCs w:val="20"/>
              </w:rPr>
              <w:t>*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74E27F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221321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80EC660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2FB915E9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CFAD99" w14:textId="77777777" w:rsidR="00615B9C" w:rsidRPr="00DF5908" w:rsidRDefault="00615B9C" w:rsidP="0031417A">
            <w:pPr>
              <w:pStyle w:val="Header"/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ECG Recordings</w:t>
            </w:r>
            <w:r>
              <w:rPr>
                <w:rFonts w:ascii="Arial" w:hAnsi="Arial" w:cs="Arial"/>
                <w:i/>
                <w:sz w:val="20"/>
                <w:szCs w:val="20"/>
              </w:rPr>
              <w:t>*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81E41E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C1927CA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7BE97C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107E" w14:paraId="0135749F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8A59A5" w14:textId="24DA8398" w:rsidR="00D0107E" w:rsidRPr="00125D5B" w:rsidRDefault="00D0107E" w:rsidP="00D0107E">
            <w:pPr>
              <w:pStyle w:val="Header"/>
              <w:rPr>
                <w:rFonts w:ascii="Arial" w:hAnsi="Arial" w:cs="Arial"/>
                <w:i/>
                <w:sz w:val="20"/>
                <w:szCs w:val="20"/>
              </w:rPr>
            </w:pPr>
            <w:r w:rsidRPr="00125D5B">
              <w:rPr>
                <w:rFonts w:ascii="Arial" w:hAnsi="Arial" w:cs="Arial"/>
                <w:i/>
                <w:sz w:val="20"/>
                <w:szCs w:val="20"/>
              </w:rPr>
              <w:t>CT/MRI and other imaging Scan results, including images*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4496FB" w14:textId="77777777" w:rsidR="00D0107E" w:rsidRPr="00694EF2" w:rsidRDefault="00D0107E" w:rsidP="00D0107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6120A2" w14:textId="77777777" w:rsidR="00D0107E" w:rsidRPr="00694EF2" w:rsidRDefault="00D0107E" w:rsidP="00D0107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86BF8D3" w14:textId="77777777" w:rsidR="00D0107E" w:rsidRPr="00694EF2" w:rsidRDefault="00D0107E" w:rsidP="00D0107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107E" w14:paraId="4F5F8972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C7B38D" w14:textId="400ECA8B" w:rsidR="00D0107E" w:rsidRPr="00125D5B" w:rsidRDefault="00D0107E" w:rsidP="00D0107E">
            <w:pPr>
              <w:pStyle w:val="Header"/>
              <w:rPr>
                <w:rFonts w:ascii="Arial" w:hAnsi="Arial" w:cs="Arial"/>
                <w:i/>
                <w:sz w:val="20"/>
                <w:szCs w:val="20"/>
              </w:rPr>
            </w:pPr>
            <w:r w:rsidRPr="00125D5B">
              <w:rPr>
                <w:rFonts w:ascii="Arial" w:hAnsi="Arial" w:cs="Arial"/>
                <w:i/>
                <w:sz w:val="20"/>
                <w:szCs w:val="20"/>
              </w:rPr>
              <w:t>X-Ray results, including images*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8F68E41" w14:textId="77777777" w:rsidR="00D0107E" w:rsidRPr="00694EF2" w:rsidRDefault="00D0107E" w:rsidP="00D0107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BC2583" w14:textId="77777777" w:rsidR="00D0107E" w:rsidRPr="00694EF2" w:rsidRDefault="00D0107E" w:rsidP="00D0107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887088A" w14:textId="77777777" w:rsidR="00D0107E" w:rsidRPr="00694EF2" w:rsidRDefault="00D0107E" w:rsidP="00D0107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2C0C2EF0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28C929" w14:textId="77777777" w:rsidR="00615B9C" w:rsidRPr="00DF5908" w:rsidRDefault="00615B9C" w:rsidP="0031417A">
            <w:pPr>
              <w:pStyle w:val="Header"/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>Pathology / Histology</w:t>
            </w:r>
            <w:r>
              <w:rPr>
                <w:rFonts w:ascii="Arial" w:hAnsi="Arial" w:cs="Arial"/>
                <w:i/>
                <w:sz w:val="20"/>
                <w:szCs w:val="20"/>
              </w:rPr>
              <w:t>*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89F170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B0056B6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EA99D80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77D8A647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717531" w14:textId="77777777" w:rsidR="00615B9C" w:rsidRPr="00DF5908" w:rsidRDefault="00615B9C" w:rsidP="0031417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Subject / Caregiver Reported Outcomes (e.g. SF36, EQ5D, </w:t>
            </w:r>
            <w:proofErr w:type="gramStart"/>
            <w:r w:rsidRPr="00DF5908">
              <w:rPr>
                <w:rFonts w:ascii="Arial" w:hAnsi="Arial" w:cs="Arial"/>
                <w:i/>
                <w:sz w:val="20"/>
                <w:szCs w:val="20"/>
              </w:rPr>
              <w:t>etc.)</w:t>
            </w:r>
            <w:r>
              <w:rPr>
                <w:rFonts w:ascii="Arial" w:hAnsi="Arial" w:cs="Arial"/>
                <w:i/>
                <w:sz w:val="20"/>
                <w:szCs w:val="20"/>
              </w:rPr>
              <w:t>*</w:t>
            </w:r>
            <w:proofErr w:type="gramEnd"/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B4C67B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72F2298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BF7432C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0D85DC44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6FF3F1" w14:textId="77777777" w:rsidR="00615B9C" w:rsidRPr="00DF5908" w:rsidRDefault="00615B9C" w:rsidP="0031417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5908">
              <w:rPr>
                <w:rFonts w:ascii="Arial" w:hAnsi="Arial" w:cs="Arial"/>
                <w:i/>
                <w:sz w:val="20"/>
                <w:szCs w:val="20"/>
              </w:rPr>
              <w:t xml:space="preserve">Rating scales / clinician assessments (e.g. C-SSRS, EDSS, </w:t>
            </w:r>
            <w:proofErr w:type="gramStart"/>
            <w:r w:rsidRPr="00DF5908">
              <w:rPr>
                <w:rFonts w:ascii="Arial" w:hAnsi="Arial" w:cs="Arial"/>
                <w:i/>
                <w:sz w:val="20"/>
                <w:szCs w:val="20"/>
              </w:rPr>
              <w:t>etc.)</w:t>
            </w:r>
            <w:r>
              <w:rPr>
                <w:rFonts w:ascii="Arial" w:hAnsi="Arial" w:cs="Arial"/>
                <w:i/>
                <w:sz w:val="20"/>
                <w:szCs w:val="20"/>
              </w:rPr>
              <w:t>*</w:t>
            </w:r>
            <w:proofErr w:type="gramEnd"/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B9FBCBD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A18A8AE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66360CF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139A1D9C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35FC1DE" w14:textId="24C3A813" w:rsidR="00615B9C" w:rsidRPr="00DF5908" w:rsidRDefault="00615B9C" w:rsidP="0031417A">
            <w:pPr>
              <w:pStyle w:val="commentcontentpara"/>
              <w:shd w:val="clear" w:color="auto" w:fill="FFFFFF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Subjec</w:t>
            </w:r>
            <w:r w:rsidRPr="00DF5908">
              <w:rPr>
                <w:rFonts w:ascii="Arial" w:hAnsi="Arial" w:cs="Arial"/>
                <w:i/>
                <w:sz w:val="20"/>
                <w:szCs w:val="20"/>
              </w:rPr>
              <w:t>t Diaries</w:t>
            </w:r>
            <w:r>
              <w:rPr>
                <w:rFonts w:ascii="Arial" w:hAnsi="Arial" w:cs="Arial"/>
                <w:i/>
                <w:sz w:val="20"/>
                <w:szCs w:val="20"/>
              </w:rPr>
              <w:t>*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AA65EB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14D684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B56FFA5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14:paraId="77869125" w14:textId="77777777" w:rsidTr="00F9095B">
        <w:trPr>
          <w:cantSplit/>
          <w:trHeight w:val="648"/>
        </w:trPr>
        <w:tc>
          <w:tcPr>
            <w:tcW w:w="2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DCA6E2" w14:textId="33BDB8F5" w:rsidR="00615B9C" w:rsidRPr="00DF5908" w:rsidRDefault="00615B9C" w:rsidP="0031417A">
            <w:pPr>
              <w:pStyle w:val="CommentText"/>
              <w:jc w:val="left"/>
              <w:rPr>
                <w:rFonts w:ascii="Arial" w:hAnsi="Arial" w:cs="Arial"/>
                <w:i/>
              </w:rPr>
            </w:pPr>
            <w:r w:rsidRPr="00DF5908">
              <w:rPr>
                <w:rFonts w:ascii="Arial" w:hAnsi="Arial" w:cs="Arial"/>
                <w:i/>
              </w:rPr>
              <w:t>Other (specify):</w:t>
            </w:r>
          </w:p>
        </w:tc>
        <w:tc>
          <w:tcPr>
            <w:tcW w:w="3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0021A6" w14:textId="1A2FE689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417974D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5EDE64" w14:textId="77777777" w:rsidR="00615B9C" w:rsidRPr="00694EF2" w:rsidRDefault="00615B9C" w:rsidP="0031417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15ED65" w14:textId="3DBF44F5" w:rsidR="00F93760" w:rsidRDefault="00F93760" w:rsidP="00E373B0">
      <w:pPr>
        <w:rPr>
          <w:rFonts w:ascii="Arial" w:hAnsi="Arial" w:cs="Arial"/>
          <w:sz w:val="22"/>
          <w:szCs w:val="22"/>
        </w:rPr>
      </w:pPr>
    </w:p>
    <w:p w14:paraId="2F8B5EF1" w14:textId="04F3F175" w:rsidR="00E33F22" w:rsidRDefault="00E33F22" w:rsidP="000D2A3C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signature confirms the following:</w:t>
      </w:r>
    </w:p>
    <w:p w14:paraId="6D34AC34" w14:textId="2F9D9813" w:rsidR="00E33F22" w:rsidRDefault="00E60A5F" w:rsidP="00F93760">
      <w:pPr>
        <w:pStyle w:val="ListParagraph"/>
        <w:numPr>
          <w:ilvl w:val="0"/>
          <w:numId w:val="5"/>
        </w:numPr>
        <w:spacing w:before="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FCD72" wp14:editId="636FD868">
                <wp:simplePos x="0" y="0"/>
                <wp:positionH relativeFrom="column">
                  <wp:posOffset>7786468</wp:posOffset>
                </wp:positionH>
                <wp:positionV relativeFrom="paragraph">
                  <wp:posOffset>148492</wp:posOffset>
                </wp:positionV>
                <wp:extent cx="1674055" cy="1111348"/>
                <wp:effectExtent l="19050" t="0" r="40640" b="184150"/>
                <wp:wrapNone/>
                <wp:docPr id="8" name="Thought Bubble: 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5" cy="1111348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CC208" w14:textId="59EE080B" w:rsidR="00E60A5F" w:rsidRPr="00E60A5F" w:rsidRDefault="00E60A5F" w:rsidP="00E60A5F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60A5F">
                              <w:rPr>
                                <w:sz w:val="28"/>
                                <w:szCs w:val="28"/>
                              </w:rPr>
                              <w:t>启动会</w:t>
                            </w:r>
                            <w:r w:rsidRPr="00E60A5F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当天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FCD72" id="Thought Bubble: Cloud 8" o:spid="_x0000_s1027" type="#_x0000_t106" style="position:absolute;left:0;text-align:left;margin-left:613.1pt;margin-top:11.7pt;width:131.8pt;height:8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" adj="6300,24300" fillcolor="#4f81bd [3204]" strokecolor="#243f60 [1604]" strokeweight="2pt">
                <v:textbox>
                  <w:txbxContent>
                    <w:p w14:paraId="19FCC208" w14:textId="59EE080B" w:rsidR="00E60A5F" w:rsidRPr="00E60A5F" w:rsidRDefault="00E60A5F" w:rsidP="00E60A5F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 w:rsidRPr="00E60A5F">
                        <w:rPr>
                          <w:sz w:val="28"/>
                          <w:szCs w:val="28"/>
                        </w:rPr>
                        <w:t>启动会</w:t>
                      </w:r>
                      <w:r w:rsidRPr="00E60A5F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当天</w:t>
                      </w:r>
                    </w:p>
                  </w:txbxContent>
                </v:textbox>
              </v:shape>
            </w:pict>
          </mc:Fallback>
        </mc:AlternateContent>
      </w:r>
      <w:r w:rsidR="00E33F22">
        <w:rPr>
          <w:rFonts w:ascii="Arial" w:hAnsi="Arial" w:cs="Arial"/>
          <w:sz w:val="22"/>
          <w:szCs w:val="22"/>
        </w:rPr>
        <w:t>The source data location information on this log is complete and accurate and has been communicated to all site staff members</w:t>
      </w:r>
    </w:p>
    <w:p w14:paraId="593F16DA" w14:textId="586FEB40" w:rsidR="00E33F22" w:rsidRDefault="00E60A5F" w:rsidP="00F93760">
      <w:pPr>
        <w:pStyle w:val="ListParagraph"/>
        <w:numPr>
          <w:ilvl w:val="0"/>
          <w:numId w:val="5"/>
        </w:numPr>
        <w:spacing w:before="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0E9CA" wp14:editId="42A7CAAE">
                <wp:simplePos x="0" y="0"/>
                <wp:positionH relativeFrom="column">
                  <wp:posOffset>1694815</wp:posOffset>
                </wp:positionH>
                <wp:positionV relativeFrom="paragraph">
                  <wp:posOffset>40640</wp:posOffset>
                </wp:positionV>
                <wp:extent cx="1575581" cy="977705"/>
                <wp:effectExtent l="19050" t="0" r="43815" b="165735"/>
                <wp:wrapNone/>
                <wp:docPr id="7" name="Thought Bubble: 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1" cy="97770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7B999" w14:textId="2DC825C9" w:rsidR="00E60A5F" w:rsidRPr="00E60A5F" w:rsidRDefault="00E60A5F" w:rsidP="00E60A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0A5F">
                              <w:rPr>
                                <w:sz w:val="28"/>
                                <w:szCs w:val="28"/>
                              </w:rPr>
                              <w:t>PI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英文</w:t>
                            </w:r>
                            <w:r w:rsidRPr="00E60A5F">
                              <w:rPr>
                                <w:sz w:val="28"/>
                                <w:szCs w:val="28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0E9CA" id="Thought Bubble: Cloud 7" o:spid="_x0000_s1028" type="#_x0000_t106" style="position:absolute;left:0;text-align:left;margin-left:133.45pt;margin-top:3.2pt;width:124.05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" adj="6300,24300" fillcolor="#4f81bd [3204]" strokecolor="#243f60 [1604]" strokeweight="2pt">
                <v:textbox>
                  <w:txbxContent>
                    <w:p w14:paraId="3617B999" w14:textId="2DC825C9" w:rsidR="00E60A5F" w:rsidRPr="00E60A5F" w:rsidRDefault="00E60A5F" w:rsidP="00E60A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0A5F">
                        <w:rPr>
                          <w:sz w:val="28"/>
                          <w:szCs w:val="28"/>
                        </w:rPr>
                        <w:t>PI</w:t>
                      </w:r>
                      <w:r>
                        <w:rPr>
                          <w:sz w:val="28"/>
                          <w:szCs w:val="28"/>
                        </w:rPr>
                        <w:t>英文</w:t>
                      </w:r>
                      <w:r w:rsidRPr="00E60A5F">
                        <w:rPr>
                          <w:sz w:val="28"/>
                          <w:szCs w:val="28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24234" wp14:editId="336C8BA0">
                <wp:simplePos x="0" y="0"/>
                <wp:positionH relativeFrom="column">
                  <wp:posOffset>4382135</wp:posOffset>
                </wp:positionH>
                <wp:positionV relativeFrom="paragraph">
                  <wp:posOffset>24765</wp:posOffset>
                </wp:positionV>
                <wp:extent cx="1788160" cy="921385"/>
                <wp:effectExtent l="19050" t="0" r="40640" b="164465"/>
                <wp:wrapNone/>
                <wp:docPr id="4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92138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0D21" w14:textId="6271DB37" w:rsidR="00E60A5F" w:rsidRPr="00E60A5F" w:rsidRDefault="00E60A5F" w:rsidP="00E60A5F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60A5F">
                              <w:rPr>
                                <w:sz w:val="28"/>
                                <w:szCs w:val="28"/>
                              </w:rPr>
                              <w:t>PI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英文</w:t>
                            </w:r>
                            <w:r w:rsidRPr="00E60A5F">
                              <w:rPr>
                                <w:sz w:val="28"/>
                                <w:szCs w:val="28"/>
                              </w:rPr>
                              <w:t>签字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4234" id="Thought Bubble: Cloud 4" o:spid="_x0000_s1029" type="#_x0000_t106" style="position:absolute;left:0;text-align:left;margin-left:345.05pt;margin-top:1.95pt;width:140.8pt;height:7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" adj="6300,24300" fillcolor="#4f81bd [3204]" strokecolor="#243f60 [1604]" strokeweight="2pt">
                <v:textbox>
                  <w:txbxContent>
                    <w:p w14:paraId="4FAA0D21" w14:textId="6271DB37" w:rsidR="00E60A5F" w:rsidRPr="00E60A5F" w:rsidRDefault="00E60A5F" w:rsidP="00E60A5F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 w:rsidRPr="00E60A5F">
                        <w:rPr>
                          <w:sz w:val="28"/>
                          <w:szCs w:val="28"/>
                        </w:rPr>
                        <w:t>PI</w:t>
                      </w:r>
                      <w:r>
                        <w:rPr>
                          <w:sz w:val="28"/>
                          <w:szCs w:val="28"/>
                        </w:rPr>
                        <w:t>英文</w:t>
                      </w:r>
                      <w:r w:rsidRPr="00E60A5F">
                        <w:rPr>
                          <w:sz w:val="28"/>
                          <w:szCs w:val="28"/>
                        </w:rPr>
                        <w:t>签字</w:t>
                      </w:r>
                    </w:p>
                  </w:txbxContent>
                </v:textbox>
              </v:shape>
            </w:pict>
          </mc:Fallback>
        </mc:AlternateContent>
      </w:r>
      <w:r w:rsidR="00E33F22">
        <w:rPr>
          <w:rFonts w:ascii="Arial" w:hAnsi="Arial" w:cs="Arial"/>
          <w:sz w:val="22"/>
          <w:szCs w:val="22"/>
        </w:rPr>
        <w:t>I agree to maintain the information on this log accurate</w:t>
      </w:r>
    </w:p>
    <w:p w14:paraId="6CDF00A5" w14:textId="7D810F2C" w:rsidR="00E33F22" w:rsidRDefault="00E33F22" w:rsidP="00F93760">
      <w:pPr>
        <w:pStyle w:val="ListParagraph"/>
        <w:numPr>
          <w:ilvl w:val="0"/>
          <w:numId w:val="5"/>
        </w:numPr>
        <w:spacing w:before="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agree to grant Monitor direct access to all source </w:t>
      </w:r>
      <w:r w:rsidR="00E3154A">
        <w:rPr>
          <w:rFonts w:ascii="Arial" w:hAnsi="Arial" w:cs="Arial"/>
          <w:sz w:val="22"/>
          <w:szCs w:val="22"/>
        </w:rPr>
        <w:t>documents</w:t>
      </w:r>
      <w:r w:rsidR="00A623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from all systems </w:t>
      </w:r>
      <w:r w:rsidR="0020405E">
        <w:rPr>
          <w:rFonts w:ascii="Arial" w:hAnsi="Arial" w:cs="Arial"/>
          <w:sz w:val="22"/>
          <w:szCs w:val="22"/>
        </w:rPr>
        <w:t>as indicated above</w:t>
      </w:r>
      <w:r w:rsidR="006E1128">
        <w:rPr>
          <w:rFonts w:ascii="Arial" w:hAnsi="Arial" w:cs="Arial"/>
          <w:sz w:val="22"/>
          <w:szCs w:val="22"/>
        </w:rPr>
        <w:t>, including any updates to the source documents</w:t>
      </w:r>
      <w:r w:rsidR="00F044AD">
        <w:rPr>
          <w:rFonts w:ascii="Arial" w:hAnsi="Arial" w:cs="Arial"/>
          <w:sz w:val="22"/>
          <w:szCs w:val="22"/>
        </w:rPr>
        <w:t>.</w:t>
      </w:r>
    </w:p>
    <w:p w14:paraId="5D2EF6F1" w14:textId="676029A8" w:rsidR="00F93760" w:rsidRPr="0020405E" w:rsidRDefault="00712C15" w:rsidP="0020405E">
      <w:pPr>
        <w:spacing w:before="60"/>
        <w:rPr>
          <w:rFonts w:ascii="Arial" w:hAnsi="Arial" w:cs="Arial"/>
          <w:sz w:val="22"/>
          <w:szCs w:val="22"/>
        </w:rPr>
      </w:pPr>
      <w:r w:rsidRPr="0020405E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1404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220"/>
        <w:gridCol w:w="5220"/>
        <w:gridCol w:w="3600"/>
      </w:tblGrid>
      <w:tr w:rsidR="00AB2C28" w:rsidRPr="001C57B0" w14:paraId="4EDEF339" w14:textId="77777777" w:rsidTr="00AB2C28">
        <w:trPr>
          <w:cantSplit/>
          <w:trHeight w:val="348"/>
        </w:trPr>
        <w:tc>
          <w:tcPr>
            <w:tcW w:w="5220" w:type="dxa"/>
          </w:tcPr>
          <w:p w14:paraId="1642DE70" w14:textId="722314BC" w:rsidR="00AB2C28" w:rsidRDefault="00AB2C28" w:rsidP="00B63492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GB"/>
              </w:rPr>
              <w:t>Investigator’s Name:</w:t>
            </w:r>
          </w:p>
          <w:p w14:paraId="659AC376" w14:textId="7636AA09" w:rsidR="00AB2C28" w:rsidRDefault="00AB2C28" w:rsidP="00B63492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  <w:p w14:paraId="2A261BA0" w14:textId="77777777" w:rsidR="00AB2C28" w:rsidRDefault="00AB2C28" w:rsidP="00B63492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  <w:p w14:paraId="3A77C75F" w14:textId="77777777" w:rsidR="00AB2C28" w:rsidRPr="001E0D9A" w:rsidRDefault="00AB2C28" w:rsidP="00B63492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5220" w:type="dxa"/>
          </w:tcPr>
          <w:p w14:paraId="0FFC8389" w14:textId="31572F6B" w:rsidR="00AB2C28" w:rsidRDefault="00AB2C28" w:rsidP="00B63492">
            <w:pPr>
              <w:jc w:val="both"/>
              <w:rPr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GB"/>
              </w:rPr>
              <w:t>Investigator’s Signature:</w:t>
            </w:r>
          </w:p>
          <w:p w14:paraId="1E5C3B44" w14:textId="77777777" w:rsidR="00AB2C28" w:rsidRPr="001C57B0" w:rsidRDefault="00AB2C28" w:rsidP="00B63492">
            <w:pPr>
              <w:jc w:val="both"/>
              <w:rPr>
                <w:sz w:val="20"/>
                <w:szCs w:val="20"/>
                <w:lang w:eastAsia="en-GB"/>
              </w:rPr>
            </w:pPr>
          </w:p>
        </w:tc>
        <w:tc>
          <w:tcPr>
            <w:tcW w:w="3600" w:type="dxa"/>
          </w:tcPr>
          <w:p w14:paraId="535A6B9B" w14:textId="51B063A3" w:rsidR="00AB2C28" w:rsidRPr="001E0D9A" w:rsidRDefault="00AB2C28" w:rsidP="00B63492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GB"/>
              </w:rPr>
              <w:t xml:space="preserve">Date Signed: </w:t>
            </w:r>
          </w:p>
        </w:tc>
      </w:tr>
    </w:tbl>
    <w:p w14:paraId="779FD3AE" w14:textId="60786CC4" w:rsidR="00601ADB" w:rsidRDefault="00601ADB">
      <w:pPr>
        <w:rPr>
          <w:rFonts w:ascii="Arial" w:hAnsi="Arial" w:cs="Arial"/>
        </w:rPr>
        <w:sectPr w:rsidR="00601ADB" w:rsidSect="00AA7BEE">
          <w:headerReference w:type="default" r:id="rId11"/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1068" w:right="1440" w:bottom="1418" w:left="720" w:header="568" w:footer="432" w:gutter="0"/>
          <w:pgNumType w:start="1"/>
          <w:cols w:space="720"/>
          <w:titlePg/>
          <w:docGrid w:linePitch="360"/>
        </w:sectPr>
      </w:pPr>
    </w:p>
    <w:p w14:paraId="478834C2" w14:textId="44162021" w:rsidR="00E373B0" w:rsidRDefault="00F93760" w:rsidP="00615B9C">
      <w:pPr>
        <w:tabs>
          <w:tab w:val="left" w:pos="676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 </w:t>
      </w:r>
      <w:r w:rsidR="00615B9C" w:rsidRPr="00615B9C">
        <w:rPr>
          <w:rFonts w:ascii="Arial" w:hAnsi="Arial" w:cs="Arial"/>
          <w:b/>
        </w:rPr>
        <w:t>Changes to the Source Data</w:t>
      </w:r>
      <w:r w:rsidR="00742D78">
        <w:rPr>
          <w:rFonts w:ascii="Arial" w:hAnsi="Arial" w:cs="Arial"/>
          <w:b/>
        </w:rPr>
        <w:t xml:space="preserve"> </w:t>
      </w:r>
      <w:r w:rsidR="006931AF">
        <w:rPr>
          <w:rFonts w:ascii="Arial" w:hAnsi="Arial" w:cs="Arial"/>
          <w:b/>
        </w:rPr>
        <w:t xml:space="preserve">and/or </w:t>
      </w:r>
      <w:r w:rsidR="00615B9C" w:rsidRPr="00615B9C">
        <w:rPr>
          <w:rFonts w:ascii="Arial" w:hAnsi="Arial" w:cs="Arial"/>
          <w:b/>
        </w:rPr>
        <w:t>Location after Site Initiation Visit</w:t>
      </w:r>
    </w:p>
    <w:p w14:paraId="2E597279" w14:textId="04DF36BF" w:rsidR="00615B9C" w:rsidRPr="005D0453" w:rsidRDefault="00D016C3" w:rsidP="00615B9C">
      <w:pPr>
        <w:tabs>
          <w:tab w:val="left" w:pos="6765"/>
        </w:tabs>
        <w:jc w:val="center"/>
        <w:rPr>
          <w:rFonts w:ascii="Arial" w:hAnsi="Arial" w:cs="Arial"/>
          <w:color w:val="FF0000"/>
          <w:sz w:val="18"/>
          <w:szCs w:val="18"/>
        </w:rPr>
      </w:pPr>
      <w:r w:rsidRPr="005D0453">
        <w:rPr>
          <w:rFonts w:ascii="Arial" w:hAnsi="Arial" w:cs="Arial"/>
          <w:color w:val="FF0000"/>
          <w:sz w:val="18"/>
          <w:szCs w:val="18"/>
        </w:rPr>
        <w:t xml:space="preserve">Capture here any changes </w:t>
      </w:r>
      <w:r w:rsidR="00E67717">
        <w:rPr>
          <w:rFonts w:ascii="Arial" w:hAnsi="Arial" w:cs="Arial"/>
          <w:color w:val="FF0000"/>
          <w:sz w:val="18"/>
          <w:szCs w:val="18"/>
        </w:rPr>
        <w:t>occurred after the Site Initiation Visit</w:t>
      </w:r>
      <w:r w:rsidR="00742D78">
        <w:rPr>
          <w:rFonts w:ascii="Arial" w:hAnsi="Arial" w:cs="Arial"/>
          <w:color w:val="FF0000"/>
          <w:sz w:val="18"/>
          <w:szCs w:val="18"/>
        </w:rPr>
        <w:t xml:space="preserve"> (e.g., additional source data resulting from Amendments, changes to the</w:t>
      </w:r>
      <w:r w:rsidR="00DA1BC8">
        <w:rPr>
          <w:rFonts w:ascii="Arial" w:hAnsi="Arial" w:cs="Arial"/>
          <w:color w:val="FF0000"/>
          <w:sz w:val="18"/>
          <w:szCs w:val="18"/>
        </w:rPr>
        <w:t xml:space="preserve"> SD</w:t>
      </w:r>
      <w:r w:rsidR="00742D78">
        <w:rPr>
          <w:rFonts w:ascii="Arial" w:hAnsi="Arial" w:cs="Arial"/>
          <w:color w:val="FF0000"/>
          <w:sz w:val="18"/>
          <w:szCs w:val="18"/>
        </w:rPr>
        <w:t xml:space="preserve"> location)</w:t>
      </w:r>
    </w:p>
    <w:p w14:paraId="5DDC07DC" w14:textId="77777777" w:rsidR="00615B9C" w:rsidRDefault="00615B9C" w:rsidP="00E373B0">
      <w:pPr>
        <w:tabs>
          <w:tab w:val="left" w:pos="6765"/>
        </w:tabs>
        <w:rPr>
          <w:rFonts w:ascii="Arial" w:hAnsi="Arial" w:cs="Arial"/>
        </w:rPr>
      </w:pPr>
    </w:p>
    <w:tbl>
      <w:tblPr>
        <w:tblW w:w="14528" w:type="dxa"/>
        <w:tblInd w:w="127" w:type="dxa"/>
        <w:tblLayout w:type="fixed"/>
        <w:tblCellMar>
          <w:left w:w="120" w:type="dxa"/>
          <w:right w:w="120" w:type="dxa"/>
        </w:tblCellMar>
        <w:tblLook w:val="0020" w:firstRow="1" w:lastRow="0" w:firstColumn="0" w:lastColumn="0" w:noHBand="0" w:noVBand="0"/>
      </w:tblPr>
      <w:tblGrid>
        <w:gridCol w:w="2835"/>
        <w:gridCol w:w="3233"/>
        <w:gridCol w:w="3150"/>
        <w:gridCol w:w="3870"/>
        <w:gridCol w:w="1440"/>
      </w:tblGrid>
      <w:tr w:rsidR="00615B9C" w:rsidRPr="00FA6A28" w14:paraId="0562F55D" w14:textId="4E507DED" w:rsidTr="00615B9C">
        <w:trPr>
          <w:cantSplit/>
          <w:trHeight w:val="2013"/>
          <w:tblHeader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124046FE" w14:textId="77777777" w:rsidR="00615B9C" w:rsidRPr="00FA6A28" w:rsidRDefault="00615B9C" w:rsidP="001E44F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A6A28">
              <w:rPr>
                <w:rFonts w:ascii="Arial" w:hAnsi="Arial" w:cs="Arial"/>
                <w:b/>
                <w:i/>
                <w:sz w:val="20"/>
                <w:szCs w:val="20"/>
              </w:rPr>
              <w:t>Source Data</w:t>
            </w:r>
          </w:p>
          <w:p w14:paraId="46F03139" w14:textId="77777777" w:rsidR="00615B9C" w:rsidRPr="00FA6A28" w:rsidRDefault="00615B9C" w:rsidP="001E44F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079D4555" w14:textId="77777777" w:rsidR="00615B9C" w:rsidRPr="00FA6A28" w:rsidRDefault="00615B9C" w:rsidP="001E44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37797764" w14:textId="648DCB95" w:rsidR="00615B9C" w:rsidRPr="008D58E7" w:rsidRDefault="00615B9C" w:rsidP="001E44F3">
            <w:pPr>
              <w:spacing w:after="58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Provide Original Source </w:t>
            </w:r>
            <w:r w:rsidR="009C13F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Document </w:t>
            </w: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>Details:</w:t>
            </w:r>
          </w:p>
          <w:p w14:paraId="49E602EE" w14:textId="77777777" w:rsidR="00615B9C" w:rsidRPr="00FA6A28" w:rsidRDefault="00615B9C" w:rsidP="001E44F3">
            <w:pPr>
              <w:spacing w:after="58"/>
              <w:rPr>
                <w:rFonts w:ascii="Arial" w:hAnsi="Arial" w:cs="Arial"/>
                <w:sz w:val="16"/>
                <w:szCs w:val="16"/>
                <w:lang w:eastAsia="en-GB"/>
              </w:rPr>
            </w:pPr>
          </w:p>
          <w:p w14:paraId="03F72F6A" w14:textId="5E515EE4" w:rsidR="00615B9C" w:rsidRPr="00FA6A28" w:rsidRDefault="000E10CA" w:rsidP="001E44F3">
            <w:pPr>
              <w:spacing w:after="58"/>
              <w:rPr>
                <w:rFonts w:ascii="Arial" w:hAnsi="Arial" w:cs="Arial"/>
                <w:strike/>
                <w:sz w:val="14"/>
                <w:szCs w:val="14"/>
              </w:rPr>
            </w:pP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>Provide details on the format/type of SD</w:t>
            </w:r>
            <w:r>
              <w:rPr>
                <w:rFonts w:ascii="Arial" w:hAnsi="Arial" w:cs="Arial"/>
                <w:sz w:val="16"/>
                <w:szCs w:val="16"/>
                <w:lang w:eastAsia="en-GB"/>
              </w:rPr>
              <w:t xml:space="preserve"> (</w:t>
            </w: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>e.g.</w:t>
            </w:r>
            <w:r>
              <w:rPr>
                <w:rFonts w:ascii="Arial" w:hAnsi="Arial" w:cs="Arial"/>
                <w:sz w:val="16"/>
                <w:szCs w:val="16"/>
                <w:lang w:eastAsia="en-GB"/>
              </w:rPr>
              <w:t>,</w:t>
            </w: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t xml:space="preserve"> medical chart, discharge summary, paper medical record</w:t>
            </w:r>
            <w:r w:rsidR="00DA1BC8" w:rsidRPr="00DA1BC8">
              <w:rPr>
                <w:rFonts w:ascii="Arial" w:hAnsi="Arial" w:cs="Arial"/>
                <w:sz w:val="16"/>
                <w:szCs w:val="16"/>
                <w:lang w:eastAsia="en-GB"/>
              </w:rPr>
              <w:t>, EMR</w:t>
            </w:r>
            <w:r w:rsidR="00DA1BC8">
              <w:rPr>
                <w:rFonts w:ascii="Arial" w:hAnsi="Arial" w:cs="Arial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3CE2A2EA" w14:textId="2C0F8203" w:rsidR="00615B9C" w:rsidRPr="00FA6A28" w:rsidRDefault="00615B9C" w:rsidP="001E44F3">
            <w:pPr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Provide Original Source </w:t>
            </w:r>
            <w:r w:rsidR="009C13F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Document </w:t>
            </w: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>Location(s) at Site</w:t>
            </w:r>
            <w:r w:rsidRPr="00FA6A2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FA6A28">
              <w:rPr>
                <w:rFonts w:ascii="Arial" w:hAnsi="Arial" w:cs="Arial"/>
                <w:sz w:val="16"/>
                <w:szCs w:val="16"/>
                <w:lang w:eastAsia="en-GB"/>
              </w:rPr>
              <w:br/>
            </w:r>
          </w:p>
          <w:p w14:paraId="5D90C7B1" w14:textId="77777777" w:rsidR="00615B9C" w:rsidRPr="00FA6A28" w:rsidRDefault="00615B9C" w:rsidP="001E44F3">
            <w:pPr>
              <w:rPr>
                <w:rFonts w:ascii="Arial" w:hAnsi="Arial" w:cs="Arial"/>
                <w:sz w:val="16"/>
                <w:szCs w:val="16"/>
                <w:lang w:eastAsia="en-GB"/>
              </w:rPr>
            </w:pPr>
          </w:p>
          <w:p w14:paraId="1649C598" w14:textId="0160A69E" w:rsidR="00615B9C" w:rsidRPr="00FA6A28" w:rsidRDefault="00E60A5F" w:rsidP="001E44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E4B444" wp14:editId="50110BFA">
                      <wp:simplePos x="0" y="0"/>
                      <wp:positionH relativeFrom="column">
                        <wp:posOffset>-40445</wp:posOffset>
                      </wp:positionH>
                      <wp:positionV relativeFrom="paragraph">
                        <wp:posOffset>307291</wp:posOffset>
                      </wp:positionV>
                      <wp:extent cx="2330255" cy="1512277"/>
                      <wp:effectExtent l="19050" t="0" r="32385" b="259715"/>
                      <wp:wrapNone/>
                      <wp:docPr id="9" name="Thought Bubble: Clou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255" cy="1512277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14E0A8" w14:textId="2182D094" w:rsidR="00E60A5F" w:rsidRPr="00E60A5F" w:rsidRDefault="00E60A5F" w:rsidP="00E60A5F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60A5F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原始</w:t>
                                  </w:r>
                                  <w:r w:rsidRPr="00E60A5F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数据存放位置发生更改时填写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4B444" id="Thought Bubble: Cloud 9" o:spid="_x0000_s1030" type="#_x0000_t106" style="position:absolute;margin-left:-3.2pt;margin-top:24.2pt;width:183.5pt;height:1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" adj="6300,24300" fillcolor="#4f81bd [3204]" strokecolor="#243f60 [1604]" strokeweight="2pt">
                      <v:textbox>
                        <w:txbxContent>
                          <w:p w14:paraId="5414E0A8" w14:textId="2182D094" w:rsidR="00E60A5F" w:rsidRPr="00E60A5F" w:rsidRDefault="00E60A5F" w:rsidP="00E60A5F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60A5F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原始</w:t>
                            </w:r>
                            <w:r w:rsidRPr="00E60A5F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数据存放位置发生更改时填写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10CA" w:rsidRPr="00FA6A28">
              <w:rPr>
                <w:rFonts w:ascii="Arial" w:hAnsi="Arial" w:cs="Arial"/>
                <w:sz w:val="16"/>
                <w:szCs w:val="16"/>
                <w:lang w:eastAsia="en-GB"/>
              </w:rPr>
              <w:t xml:space="preserve">Specify where </w:t>
            </w:r>
            <w:r w:rsidR="000E10CA">
              <w:rPr>
                <w:rFonts w:ascii="Arial" w:hAnsi="Arial" w:cs="Arial"/>
                <w:sz w:val="16"/>
                <w:szCs w:val="16"/>
                <w:lang w:eastAsia="en-GB"/>
              </w:rPr>
              <w:t xml:space="preserve">the </w:t>
            </w:r>
            <w:r w:rsidR="000E10CA" w:rsidRPr="00FA6A28">
              <w:rPr>
                <w:rFonts w:ascii="Arial" w:hAnsi="Arial" w:cs="Arial"/>
                <w:sz w:val="16"/>
                <w:szCs w:val="16"/>
                <w:lang w:eastAsia="en-GB"/>
              </w:rPr>
              <w:t>Source may be found (e.g.</w:t>
            </w:r>
            <w:r w:rsidR="000E10CA">
              <w:rPr>
                <w:rFonts w:ascii="Arial" w:hAnsi="Arial" w:cs="Arial"/>
                <w:sz w:val="16"/>
                <w:szCs w:val="16"/>
                <w:lang w:eastAsia="en-GB"/>
              </w:rPr>
              <w:t>,</w:t>
            </w:r>
            <w:r w:rsidR="000E10CA" w:rsidRPr="00FA6A28">
              <w:rPr>
                <w:rFonts w:ascii="Arial" w:hAnsi="Arial" w:cs="Arial"/>
                <w:sz w:val="16"/>
                <w:szCs w:val="16"/>
                <w:lang w:eastAsia="en-GB"/>
              </w:rPr>
              <w:t xml:space="preserve"> specify which file; in whose office, which ward; Medical Records Department</w:t>
            </w:r>
            <w:r w:rsidR="000E10CA">
              <w:rPr>
                <w:rFonts w:ascii="Arial" w:hAnsi="Arial" w:cs="Arial"/>
                <w:sz w:val="16"/>
                <w:szCs w:val="16"/>
                <w:lang w:eastAsia="en-GB"/>
              </w:rPr>
              <w:t xml:space="preserve">, </w:t>
            </w:r>
            <w:r w:rsidR="000E10CA" w:rsidRPr="00F851BE">
              <w:rPr>
                <w:rFonts w:ascii="Arial" w:hAnsi="Arial" w:cs="Arial"/>
                <w:sz w:val="16"/>
                <w:szCs w:val="16"/>
                <w:lang w:eastAsia="en-GB"/>
              </w:rPr>
              <w:t>EMR system at Imaging department, Lab, etc.)</w:t>
            </w:r>
          </w:p>
        </w:tc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272E081A" w14:textId="77777777" w:rsidR="00615B9C" w:rsidRPr="008D58E7" w:rsidRDefault="00615B9C" w:rsidP="001E44F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>Comments/</w:t>
            </w:r>
          </w:p>
          <w:p w14:paraId="2BF9838C" w14:textId="77777777" w:rsidR="00615B9C" w:rsidRPr="008D58E7" w:rsidRDefault="00615B9C" w:rsidP="001E44F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58E7">
              <w:rPr>
                <w:rFonts w:ascii="Arial" w:hAnsi="Arial" w:cs="Arial"/>
                <w:b/>
                <w:i/>
                <w:sz w:val="20"/>
                <w:szCs w:val="20"/>
              </w:rPr>
              <w:t>Additional Information</w:t>
            </w:r>
          </w:p>
          <w:p w14:paraId="1E384AE2" w14:textId="77777777" w:rsidR="00615B9C" w:rsidRPr="00FA6A28" w:rsidRDefault="00615B9C" w:rsidP="001E44F3">
            <w:pPr>
              <w:rPr>
                <w:rFonts w:ascii="Arial" w:hAnsi="Arial" w:cs="Arial"/>
                <w:sz w:val="16"/>
                <w:szCs w:val="20"/>
              </w:rPr>
            </w:pPr>
          </w:p>
          <w:p w14:paraId="709D7C57" w14:textId="77777777" w:rsidR="00615B9C" w:rsidRPr="00FA6A28" w:rsidRDefault="00615B9C" w:rsidP="001E44F3">
            <w:pPr>
              <w:rPr>
                <w:rFonts w:ascii="Arial" w:hAnsi="Arial" w:cs="Arial"/>
                <w:sz w:val="16"/>
                <w:szCs w:val="20"/>
              </w:rPr>
            </w:pPr>
          </w:p>
          <w:p w14:paraId="64B8174E" w14:textId="4E5DE213" w:rsidR="00615B9C" w:rsidRPr="00FA6A28" w:rsidRDefault="006319C8" w:rsidP="001E44F3">
            <w:pPr>
              <w:rPr>
                <w:rFonts w:ascii="Arial" w:hAnsi="Arial" w:cs="Arial"/>
                <w:sz w:val="20"/>
                <w:szCs w:val="20"/>
              </w:rPr>
            </w:pPr>
            <w:r w:rsidRPr="006319C8">
              <w:rPr>
                <w:rFonts w:ascii="Arial" w:hAnsi="Arial" w:cs="Arial"/>
                <w:sz w:val="16"/>
                <w:szCs w:val="20"/>
              </w:rPr>
              <w:t>E.g., indicate when certified copies will be provided to Monitor or how Monitor will access SDs in case read-only access to EMR system is not granted (i.e., over the shoulder monitoring - reviewing EMR while Investigator team member navigates the system); any relevant inform</w:t>
            </w:r>
            <w:r w:rsidR="007E5322">
              <w:rPr>
                <w:rFonts w:ascii="Arial" w:hAnsi="Arial" w:cs="Arial"/>
                <w:sz w:val="16"/>
                <w:szCs w:val="20"/>
              </w:rPr>
              <w:t>ation about the SDs</w:t>
            </w:r>
            <w:r w:rsidRPr="006319C8">
              <w:rPr>
                <w:rFonts w:ascii="Arial" w:hAnsi="Arial" w:cs="Arial"/>
                <w:sz w:val="16"/>
                <w:szCs w:val="20"/>
              </w:rPr>
              <w:t xml:space="preserve"> at site, as applicable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14:paraId="00FBD7E0" w14:textId="1A218B57" w:rsidR="00615B9C" w:rsidRPr="008D58E7" w:rsidRDefault="00E60A5F" w:rsidP="001E44F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EB3BDC" wp14:editId="2EA050A9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819002</wp:posOffset>
                      </wp:positionV>
                      <wp:extent cx="1664433" cy="1062111"/>
                      <wp:effectExtent l="19050" t="0" r="31115" b="195580"/>
                      <wp:wrapNone/>
                      <wp:docPr id="10" name="Thought Bubble: Clou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433" cy="1062111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1FDF66" w14:textId="145951F7" w:rsidR="00E60A5F" w:rsidRDefault="00E60A5F" w:rsidP="00E60A5F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PI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签字</w:t>
                                  </w:r>
                                  <w:r w:rsidR="006B5617">
                                    <w:rPr>
                                      <w:rFonts w:hint="eastAsia"/>
                                      <w:lang w:eastAsia="zh-CN"/>
                                    </w:rPr>
                                    <w:t>（英文拼音）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及日期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B3BDC" id="Thought Bubble: Cloud 10" o:spid="_x0000_s1031" type="#_x0000_t106" style="position:absolute;margin-left:-33.9pt;margin-top:64.5pt;width:131.05pt;height:8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" adj="6300,24300" fillcolor="#4f81bd [3204]" strokecolor="#243f60 [1604]" strokeweight="2pt">
                      <v:textbox>
                        <w:txbxContent>
                          <w:p w14:paraId="781FDF66" w14:textId="145951F7" w:rsidR="00E60A5F" w:rsidRDefault="00E60A5F" w:rsidP="00E60A5F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PI</w:t>
                            </w:r>
                            <w:r>
                              <w:rPr>
                                <w:lang w:eastAsia="zh-CN"/>
                              </w:rPr>
                              <w:t>签字</w:t>
                            </w:r>
                            <w:r w:rsidR="006B5617">
                              <w:rPr>
                                <w:rFonts w:hint="eastAsia"/>
                                <w:lang w:eastAsia="zh-CN"/>
                              </w:rPr>
                              <w:t>（英文拼音）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及日期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B9C">
              <w:rPr>
                <w:rFonts w:ascii="Arial" w:hAnsi="Arial" w:cs="Arial"/>
                <w:b/>
                <w:i/>
                <w:sz w:val="20"/>
                <w:szCs w:val="20"/>
              </w:rPr>
              <w:t>Investigator Signature &amp; Date</w:t>
            </w:r>
          </w:p>
        </w:tc>
      </w:tr>
      <w:tr w:rsidR="00615B9C" w:rsidRPr="00E303A4" w14:paraId="5295FADF" w14:textId="589559A1" w:rsidTr="00FC3091">
        <w:trPr>
          <w:cantSplit/>
          <w:trHeight w:val="648"/>
        </w:trPr>
        <w:tc>
          <w:tcPr>
            <w:tcW w:w="283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A90E96" w14:textId="5CFB9671" w:rsidR="00615B9C" w:rsidRPr="00DF5908" w:rsidRDefault="00615B9C" w:rsidP="001E44F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3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A18946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C1C3B23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2159F88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9C6A99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:rsidRPr="00E303A4" w14:paraId="3559DDF1" w14:textId="2FB27794" w:rsidTr="00FC3091">
        <w:trPr>
          <w:cantSplit/>
          <w:trHeight w:val="648"/>
        </w:trPr>
        <w:tc>
          <w:tcPr>
            <w:tcW w:w="283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C7D3D7" w14:textId="77777777" w:rsidR="00615B9C" w:rsidRPr="00DF5908" w:rsidRDefault="00615B9C" w:rsidP="001E44F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3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6CC6E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CAD4C0A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F4AD854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23650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:rsidRPr="00E303A4" w14:paraId="219FEAFA" w14:textId="260A9B31" w:rsidTr="00FC3091">
        <w:trPr>
          <w:cantSplit/>
          <w:trHeight w:val="648"/>
        </w:trPr>
        <w:tc>
          <w:tcPr>
            <w:tcW w:w="283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837442F" w14:textId="77777777" w:rsidR="00615B9C" w:rsidRPr="00DF5908" w:rsidRDefault="00615B9C" w:rsidP="001E44F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3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3F7673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CAFD62B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0B818E6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F071A7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:rsidRPr="00E303A4" w14:paraId="7423D410" w14:textId="4644FF1D" w:rsidTr="00FC3091">
        <w:trPr>
          <w:cantSplit/>
          <w:trHeight w:val="648"/>
        </w:trPr>
        <w:tc>
          <w:tcPr>
            <w:tcW w:w="283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258B86" w14:textId="77777777" w:rsidR="00615B9C" w:rsidRPr="00DF5908" w:rsidRDefault="00615B9C" w:rsidP="001E44F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3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664ECC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DE9CE03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912420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FBE7A8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:rsidRPr="00E303A4" w14:paraId="09C929A7" w14:textId="5DF2F5FD" w:rsidTr="00FC3091">
        <w:trPr>
          <w:cantSplit/>
          <w:trHeight w:val="648"/>
        </w:trPr>
        <w:tc>
          <w:tcPr>
            <w:tcW w:w="283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74ADA9" w14:textId="77777777" w:rsidR="00615B9C" w:rsidRPr="00DF5908" w:rsidRDefault="00615B9C" w:rsidP="001E44F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3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6E259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961B6A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3A69C5B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D3E292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B9C" w:rsidRPr="00E303A4" w14:paraId="3ED241E5" w14:textId="77A7D7F2" w:rsidTr="00FC3091">
        <w:trPr>
          <w:cantSplit/>
          <w:trHeight w:val="648"/>
        </w:trPr>
        <w:tc>
          <w:tcPr>
            <w:tcW w:w="283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BCD1CD" w14:textId="77777777" w:rsidR="00615B9C" w:rsidRPr="00DF5908" w:rsidRDefault="00615B9C" w:rsidP="001E44F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3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C982E9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AFEB88" w14:textId="77777777" w:rsidR="00615B9C" w:rsidRPr="00E303A4" w:rsidRDefault="00615B9C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CEB6D71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4681B" w14:textId="77777777" w:rsidR="00615B9C" w:rsidRPr="00E303A4" w:rsidRDefault="00615B9C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091" w:rsidRPr="00E303A4" w14:paraId="3C96AF32" w14:textId="77777777" w:rsidTr="00FC3091">
        <w:trPr>
          <w:cantSplit/>
          <w:trHeight w:val="648"/>
        </w:trPr>
        <w:tc>
          <w:tcPr>
            <w:tcW w:w="2835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  <w:vAlign w:val="center"/>
          </w:tcPr>
          <w:p w14:paraId="0FF46167" w14:textId="77777777" w:rsidR="00FC3091" w:rsidRPr="00DF5908" w:rsidRDefault="00FC3091" w:rsidP="001E44F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33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14:paraId="2D495ABA" w14:textId="77777777" w:rsidR="00FC3091" w:rsidRPr="00E303A4" w:rsidRDefault="00FC3091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  <w:vAlign w:val="center"/>
          </w:tcPr>
          <w:p w14:paraId="722A4EC9" w14:textId="77777777" w:rsidR="00FC3091" w:rsidRPr="00E303A4" w:rsidRDefault="00FC3091" w:rsidP="001E44F3">
            <w:pPr>
              <w:spacing w:after="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  <w:vAlign w:val="center"/>
          </w:tcPr>
          <w:p w14:paraId="5C1D5E38" w14:textId="77777777" w:rsidR="00FC3091" w:rsidRPr="00E303A4" w:rsidRDefault="00FC3091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14:paraId="6DB46514" w14:textId="77777777" w:rsidR="00FC3091" w:rsidRPr="00E303A4" w:rsidRDefault="00FC3091" w:rsidP="001E44F3">
            <w:pPr>
              <w:spacing w:line="1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24932E" w14:textId="3709D685" w:rsidR="00F93760" w:rsidRPr="00C67B6D" w:rsidRDefault="00C67B6D" w:rsidP="00D016C3">
      <w:pPr>
        <w:ind w:left="180"/>
        <w:rPr>
          <w:rFonts w:ascii="Arial" w:hAnsi="Arial" w:cs="Arial"/>
          <w:i/>
          <w:sz w:val="18"/>
          <w:szCs w:val="18"/>
        </w:rPr>
      </w:pPr>
      <w:bookmarkStart w:id="1" w:name="_Hlk499719009"/>
      <w:r w:rsidRPr="00C67B6D">
        <w:rPr>
          <w:rFonts w:ascii="Arial" w:hAnsi="Arial" w:cs="Arial"/>
          <w:i/>
          <w:sz w:val="18"/>
          <w:szCs w:val="18"/>
        </w:rPr>
        <w:t xml:space="preserve">Copy this page </w:t>
      </w:r>
      <w:r>
        <w:rPr>
          <w:rFonts w:ascii="Arial" w:hAnsi="Arial" w:cs="Arial"/>
          <w:i/>
          <w:sz w:val="18"/>
          <w:szCs w:val="18"/>
        </w:rPr>
        <w:t>if needed</w:t>
      </w:r>
    </w:p>
    <w:p w14:paraId="19EFF05D" w14:textId="10265A5D" w:rsidR="00F93760" w:rsidRDefault="00F93760">
      <w:pPr>
        <w:rPr>
          <w:rFonts w:ascii="Arial" w:hAnsi="Arial" w:cs="Arial"/>
          <w:b/>
          <w:sz w:val="22"/>
          <w:szCs w:val="22"/>
        </w:rPr>
      </w:pPr>
    </w:p>
    <w:p w14:paraId="3E6DEAE8" w14:textId="73A4939B" w:rsidR="00D016C3" w:rsidRPr="005D0453" w:rsidRDefault="00F93760" w:rsidP="00F93760">
      <w:pPr>
        <w:ind w:left="18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3. </w:t>
      </w:r>
      <w:r w:rsidR="005D0453" w:rsidRPr="005D0453">
        <w:rPr>
          <w:rFonts w:ascii="Arial" w:hAnsi="Arial" w:cs="Arial"/>
          <w:b/>
          <w:sz w:val="22"/>
          <w:szCs w:val="22"/>
        </w:rPr>
        <w:t>Site Close-out Visit</w:t>
      </w:r>
    </w:p>
    <w:p w14:paraId="3C7E6F18" w14:textId="77777777" w:rsidR="008912C4" w:rsidRDefault="00D016C3" w:rsidP="00D016C3">
      <w:pPr>
        <w:ind w:left="180"/>
        <w:rPr>
          <w:rFonts w:ascii="Arial" w:hAnsi="Arial" w:cs="Arial"/>
          <w:sz w:val="22"/>
          <w:szCs w:val="22"/>
        </w:rPr>
      </w:pPr>
      <w:r w:rsidRPr="00FA6A28">
        <w:rPr>
          <w:rFonts w:ascii="Arial" w:hAnsi="Arial" w:cs="Arial"/>
          <w:sz w:val="22"/>
          <w:szCs w:val="22"/>
        </w:rPr>
        <w:t xml:space="preserve">By signing below, </w:t>
      </w:r>
      <w:r w:rsidR="008912C4">
        <w:rPr>
          <w:rFonts w:ascii="Arial" w:hAnsi="Arial" w:cs="Arial"/>
          <w:sz w:val="22"/>
          <w:szCs w:val="22"/>
        </w:rPr>
        <w:t>I confirm the following:</w:t>
      </w:r>
    </w:p>
    <w:p w14:paraId="5D3632DD" w14:textId="000DF981" w:rsidR="00D016C3" w:rsidRDefault="006B5617" w:rsidP="00F93760">
      <w:pPr>
        <w:pStyle w:val="ListParagraph"/>
        <w:numPr>
          <w:ilvl w:val="0"/>
          <w:numId w:val="6"/>
        </w:numPr>
        <w:spacing w:before="120"/>
        <w:ind w:left="90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97120" wp14:editId="223DC50D">
                <wp:simplePos x="0" y="0"/>
                <wp:positionH relativeFrom="column">
                  <wp:posOffset>4768948</wp:posOffset>
                </wp:positionH>
                <wp:positionV relativeFrom="paragraph">
                  <wp:posOffset>188742</wp:posOffset>
                </wp:positionV>
                <wp:extent cx="2405575" cy="1378633"/>
                <wp:effectExtent l="19050" t="0" r="33020" b="221615"/>
                <wp:wrapNone/>
                <wp:docPr id="11" name="Thought Bubble: 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575" cy="1378633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1BDB7" w14:textId="42B4C824" w:rsidR="006B5617" w:rsidRPr="006B5617" w:rsidRDefault="006B5617" w:rsidP="006B561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6B5617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项目</w:t>
                            </w:r>
                            <w:r w:rsidRPr="006B5617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结束时</w:t>
                            </w:r>
                            <w:r w:rsidRPr="006B5617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PI</w:t>
                            </w:r>
                            <w:r w:rsidRPr="006B5617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签字和日期，使用英文拼音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97120" id="Thought Bubble: Cloud 11" o:spid="_x0000_s1032" type="#_x0000_t106" style="position:absolute;left:0;text-align:left;margin-left:375.5pt;margin-top:14.85pt;width:189.4pt;height:10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" adj="6300,24300" fillcolor="#4f81bd [3204]" strokecolor="#243f60 [1604]" strokeweight="2pt">
                <v:textbox>
                  <w:txbxContent>
                    <w:p w14:paraId="0B11BDB7" w14:textId="42B4C824" w:rsidR="006B5617" w:rsidRPr="006B5617" w:rsidRDefault="006B5617" w:rsidP="006B561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 w:rsidRPr="006B5617">
                        <w:rPr>
                          <w:sz w:val="28"/>
                          <w:szCs w:val="28"/>
                          <w:lang w:eastAsia="zh-CN"/>
                        </w:rPr>
                        <w:t>项目</w:t>
                      </w:r>
                      <w:r w:rsidRPr="006B5617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结束时</w:t>
                      </w:r>
                      <w:r w:rsidRPr="006B5617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PI</w:t>
                      </w:r>
                      <w:r w:rsidRPr="006B5617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签字和日期，使用英文拼音</w:t>
                      </w:r>
                    </w:p>
                  </w:txbxContent>
                </v:textbox>
              </v:shape>
            </w:pict>
          </mc:Fallback>
        </mc:AlternateContent>
      </w:r>
      <w:r w:rsidR="008912C4">
        <w:rPr>
          <w:rFonts w:ascii="Arial" w:hAnsi="Arial" w:cs="Arial"/>
          <w:sz w:val="22"/>
          <w:szCs w:val="22"/>
        </w:rPr>
        <w:t>I agree</w:t>
      </w:r>
      <w:r w:rsidR="00D016C3" w:rsidRPr="008912C4">
        <w:rPr>
          <w:rFonts w:ascii="Arial" w:hAnsi="Arial" w:cs="Arial"/>
          <w:sz w:val="22"/>
          <w:szCs w:val="22"/>
        </w:rPr>
        <w:t xml:space="preserve"> to archive all source documents (including certified copies </w:t>
      </w:r>
      <w:r w:rsidR="00CB0AE5">
        <w:rPr>
          <w:rFonts w:ascii="Arial" w:hAnsi="Arial" w:cs="Arial"/>
          <w:sz w:val="22"/>
          <w:szCs w:val="22"/>
        </w:rPr>
        <w:t xml:space="preserve">of source documents </w:t>
      </w:r>
      <w:r w:rsidR="00D016C3" w:rsidRPr="008912C4">
        <w:rPr>
          <w:rFonts w:ascii="Arial" w:hAnsi="Arial" w:cs="Arial"/>
          <w:sz w:val="22"/>
          <w:szCs w:val="22"/>
        </w:rPr>
        <w:t xml:space="preserve">used for monitoring purposes) and study-specific documentation </w:t>
      </w:r>
      <w:r w:rsidR="0061135A">
        <w:rPr>
          <w:rFonts w:ascii="Arial" w:hAnsi="Arial" w:cs="Arial"/>
          <w:sz w:val="22"/>
          <w:szCs w:val="22"/>
        </w:rPr>
        <w:t>and to retain them as required by ICH GCP and by the applicable local regulatory requirements</w:t>
      </w:r>
    </w:p>
    <w:p w14:paraId="7ECA64FC" w14:textId="357E6390" w:rsidR="003A172C" w:rsidRPr="003A172C" w:rsidRDefault="0061135A" w:rsidP="00F93760">
      <w:pPr>
        <w:pStyle w:val="ListParagraph"/>
        <w:numPr>
          <w:ilvl w:val="0"/>
          <w:numId w:val="6"/>
        </w:numPr>
        <w:spacing w:before="120"/>
        <w:ind w:left="90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source documents will be </w:t>
      </w:r>
      <w:r w:rsidR="003A172C">
        <w:rPr>
          <w:rFonts w:ascii="Arial" w:hAnsi="Arial" w:cs="Arial"/>
          <w:sz w:val="22"/>
          <w:szCs w:val="22"/>
        </w:rPr>
        <w:t>archived at the following location: ________________________________________________________________________________________________________</w:t>
      </w:r>
    </w:p>
    <w:p w14:paraId="670D23BB" w14:textId="3B94CB71" w:rsidR="00D859CE" w:rsidRDefault="003A172C" w:rsidP="003A172C">
      <w:pPr>
        <w:spacing w:before="240"/>
        <w:ind w:left="360" w:firstLine="547"/>
        <w:rPr>
          <w:rFonts w:ascii="Arial" w:hAnsi="Arial" w:cs="Arial"/>
          <w:sz w:val="22"/>
          <w:szCs w:val="22"/>
        </w:rPr>
      </w:pPr>
      <w:r w:rsidRPr="003A172C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</w:t>
      </w:r>
    </w:p>
    <w:p w14:paraId="564D7E86" w14:textId="77777777" w:rsidR="00F93760" w:rsidRDefault="00F93760" w:rsidP="003A172C">
      <w:pPr>
        <w:spacing w:before="240"/>
        <w:ind w:left="360" w:firstLine="547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404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220"/>
        <w:gridCol w:w="4680"/>
        <w:gridCol w:w="4140"/>
      </w:tblGrid>
      <w:tr w:rsidR="00AB2C28" w:rsidRPr="001C57B0" w14:paraId="57CD6024" w14:textId="77777777" w:rsidTr="00AB2C28">
        <w:trPr>
          <w:cantSplit/>
          <w:trHeight w:val="348"/>
        </w:trPr>
        <w:tc>
          <w:tcPr>
            <w:tcW w:w="5220" w:type="dxa"/>
          </w:tcPr>
          <w:p w14:paraId="4EE0ADBA" w14:textId="3F224F37" w:rsidR="00AB2C28" w:rsidRDefault="00AB2C28" w:rsidP="001E44F3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GB"/>
              </w:rPr>
              <w:t>Investigator’s Name:</w:t>
            </w:r>
          </w:p>
          <w:p w14:paraId="0BEC4BE9" w14:textId="08B0B84E" w:rsidR="00AB2C28" w:rsidRDefault="00AB2C28" w:rsidP="001E44F3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  <w:p w14:paraId="13EEF742" w14:textId="77777777" w:rsidR="00AB2C28" w:rsidRPr="001E0D9A" w:rsidRDefault="00AB2C28" w:rsidP="001E44F3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4680" w:type="dxa"/>
          </w:tcPr>
          <w:p w14:paraId="1C7593EA" w14:textId="17308D65" w:rsidR="00AB2C28" w:rsidRDefault="00AB2C28" w:rsidP="001E44F3">
            <w:pPr>
              <w:jc w:val="both"/>
              <w:rPr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GB"/>
              </w:rPr>
              <w:t>Investigator’s Signature:</w:t>
            </w:r>
          </w:p>
          <w:p w14:paraId="65B82C3B" w14:textId="77777777" w:rsidR="00AB2C28" w:rsidRPr="001C57B0" w:rsidRDefault="00AB2C28" w:rsidP="001E44F3">
            <w:pPr>
              <w:jc w:val="both"/>
              <w:rPr>
                <w:sz w:val="20"/>
                <w:szCs w:val="20"/>
                <w:lang w:eastAsia="en-GB"/>
              </w:rPr>
            </w:pPr>
          </w:p>
        </w:tc>
        <w:tc>
          <w:tcPr>
            <w:tcW w:w="4140" w:type="dxa"/>
          </w:tcPr>
          <w:p w14:paraId="6585C46C" w14:textId="77777777" w:rsidR="00AB2C28" w:rsidRPr="001E0D9A" w:rsidRDefault="00AB2C28" w:rsidP="001E44F3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GB"/>
              </w:rPr>
              <w:t xml:space="preserve">Date Signed: </w:t>
            </w:r>
          </w:p>
        </w:tc>
      </w:tr>
      <w:bookmarkEnd w:id="1"/>
    </w:tbl>
    <w:p w14:paraId="4D36BC87" w14:textId="77777777" w:rsidR="00D016C3" w:rsidRPr="00135627" w:rsidRDefault="00D016C3" w:rsidP="003A172C">
      <w:pPr>
        <w:tabs>
          <w:tab w:val="left" w:pos="6765"/>
        </w:tabs>
        <w:rPr>
          <w:rFonts w:ascii="Arial" w:hAnsi="Arial" w:cs="Arial"/>
        </w:rPr>
      </w:pPr>
    </w:p>
    <w:sectPr w:rsidR="00D016C3" w:rsidRPr="00135627" w:rsidSect="00E373B0">
      <w:headerReference w:type="default" r:id="rId15"/>
      <w:footerReference w:type="default" r:id="rId16"/>
      <w:headerReference w:type="first" r:id="rId17"/>
      <w:footerReference w:type="first" r:id="rId18"/>
      <w:pgSz w:w="15840" w:h="12240" w:orient="landscape" w:code="1"/>
      <w:pgMar w:top="1440" w:right="1440" w:bottom="1440" w:left="72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1A80" w14:textId="77777777" w:rsidR="00FD359E" w:rsidRDefault="00FD359E">
      <w:r>
        <w:separator/>
      </w:r>
    </w:p>
  </w:endnote>
  <w:endnote w:type="continuationSeparator" w:id="0">
    <w:p w14:paraId="1CAE7087" w14:textId="77777777" w:rsidR="00FD359E" w:rsidRDefault="00FD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25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00"/>
      <w:gridCol w:w="2552"/>
    </w:tblGrid>
    <w:tr w:rsidR="00266EC5" w:rsidRPr="00543DFD" w14:paraId="7D0489F8" w14:textId="77777777" w:rsidTr="00266EC5">
      <w:tc>
        <w:tcPr>
          <w:tcW w:w="11700" w:type="dxa"/>
        </w:tcPr>
        <w:p w14:paraId="558B31A3" w14:textId="5071D350" w:rsidR="00266EC5" w:rsidRPr="00543DFD" w:rsidRDefault="00266EC5" w:rsidP="005A2CD2">
          <w:pPr>
            <w:pStyle w:val="Footer"/>
            <w:spacing w:before="120"/>
            <w:jc w:val="both"/>
            <w:rPr>
              <w:rFonts w:ascii="Arial" w:hAnsi="Arial" w:cs="Arial"/>
              <w:sz w:val="18"/>
              <w:szCs w:val="18"/>
            </w:rPr>
          </w:pPr>
          <w:r w:rsidRPr="00543DFD">
            <w:rPr>
              <w:rStyle w:val="PageNumber"/>
              <w:rFonts w:ascii="Arial" w:hAnsi="Arial" w:cs="Arial"/>
              <w:sz w:val="18"/>
              <w:szCs w:val="18"/>
            </w:rPr>
            <w:t>Template</w:t>
          </w:r>
          <w:r w:rsidRPr="00543DFD">
            <w:rPr>
              <w:rFonts w:ascii="Arial" w:hAnsi="Arial" w:cs="Arial"/>
              <w:sz w:val="18"/>
              <w:szCs w:val="18"/>
            </w:rPr>
            <w:t xml:space="preserve"> No.</w:t>
          </w:r>
          <w:r>
            <w:rPr>
              <w:rFonts w:ascii="Arial" w:hAnsi="Arial" w:cs="Arial"/>
              <w:sz w:val="18"/>
              <w:szCs w:val="18"/>
            </w:rPr>
            <w:t>:  CS_TP_SM002</w:t>
          </w:r>
          <w:r w:rsidRPr="0092262E">
            <w:rPr>
              <w:rFonts w:ascii="Arial" w:hAnsi="Arial" w:cs="Arial"/>
              <w:sz w:val="18"/>
              <w:szCs w:val="18"/>
            </w:rPr>
            <w:t xml:space="preserve">5 Revision </w:t>
          </w:r>
          <w:r w:rsidR="00A8330A">
            <w:rPr>
              <w:rFonts w:ascii="Arial" w:hAnsi="Arial" w:cs="Arial"/>
              <w:sz w:val="18"/>
              <w:szCs w:val="18"/>
            </w:rPr>
            <w:t xml:space="preserve">4 </w:t>
          </w:r>
        </w:p>
      </w:tc>
      <w:tc>
        <w:tcPr>
          <w:tcW w:w="2552" w:type="dxa"/>
        </w:tcPr>
        <w:p w14:paraId="57FC16D3" w14:textId="77777777" w:rsidR="00266EC5" w:rsidRPr="00543DFD" w:rsidRDefault="00266EC5" w:rsidP="005A2CD2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CS_WI_SM0006</w:t>
          </w:r>
        </w:p>
      </w:tc>
    </w:tr>
    <w:tr w:rsidR="00266EC5" w:rsidRPr="00543DFD" w14:paraId="2F373086" w14:textId="77777777" w:rsidTr="00266EC5">
      <w:tc>
        <w:tcPr>
          <w:tcW w:w="11700" w:type="dxa"/>
        </w:tcPr>
        <w:p w14:paraId="322DEFD2" w14:textId="457A51EC" w:rsidR="00266EC5" w:rsidRPr="00543DFD" w:rsidRDefault="00266EC5" w:rsidP="005A2CD2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Effective Date: </w:t>
          </w:r>
          <w:r w:rsidR="00CF136A">
            <w:rPr>
              <w:rFonts w:ascii="Arial" w:hAnsi="Arial" w:cs="Arial"/>
              <w:sz w:val="18"/>
              <w:szCs w:val="18"/>
            </w:rPr>
            <w:t>20</w:t>
          </w:r>
          <w:r w:rsidR="00A8330A" w:rsidRPr="00A8330A">
            <w:rPr>
              <w:rFonts w:ascii="Arial" w:hAnsi="Arial" w:cs="Arial"/>
              <w:sz w:val="18"/>
              <w:szCs w:val="18"/>
            </w:rPr>
            <w:t>Jun2020</w:t>
          </w:r>
        </w:p>
      </w:tc>
      <w:tc>
        <w:tcPr>
          <w:tcW w:w="2552" w:type="dxa"/>
        </w:tcPr>
        <w:p w14:paraId="27562787" w14:textId="77777777" w:rsidR="00266EC5" w:rsidRPr="00543DFD" w:rsidRDefault="00266EC5" w:rsidP="005A2CD2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734D4D48" w14:textId="00A59F8F" w:rsidR="00266EC5" w:rsidRPr="00543DFD" w:rsidRDefault="00266EC5" w:rsidP="005A2CD2">
    <w:pPr>
      <w:pStyle w:val="Footer"/>
      <w:tabs>
        <w:tab w:val="clear" w:pos="8640"/>
      </w:tabs>
      <w:spacing w:before="120"/>
      <w:ind w:left="90"/>
      <w:rPr>
        <w:rStyle w:val="PageNumber"/>
        <w:rFonts w:ascii="Arial" w:hAnsi="Arial" w:cs="Arial"/>
        <w:sz w:val="16"/>
        <w:szCs w:val="16"/>
      </w:rPr>
    </w:pPr>
    <w:r w:rsidRPr="00543DFD">
      <w:rPr>
        <w:rStyle w:val="PageNumber"/>
        <w:rFonts w:ascii="Arial" w:hAnsi="Arial" w:cs="Arial"/>
        <w:sz w:val="16"/>
        <w:szCs w:val="16"/>
      </w:rPr>
      <w:t xml:space="preserve">Copyright © </w:t>
    </w:r>
    <w:r>
      <w:rPr>
        <w:rStyle w:val="PageNumber"/>
        <w:rFonts w:ascii="Arial" w:hAnsi="Arial" w:cs="Arial"/>
        <w:sz w:val="16"/>
        <w:szCs w:val="16"/>
      </w:rPr>
      <w:t>2016, 2018</w:t>
    </w:r>
    <w:r w:rsidR="00A8330A">
      <w:rPr>
        <w:rStyle w:val="PageNumber"/>
        <w:rFonts w:ascii="Arial" w:hAnsi="Arial" w:cs="Arial"/>
        <w:sz w:val="16"/>
        <w:szCs w:val="16"/>
      </w:rPr>
      <w:t>-2020</w:t>
    </w:r>
    <w:r w:rsidRPr="00B962CB">
      <w:rPr>
        <w:rStyle w:val="PageNumber"/>
        <w:rFonts w:ascii="Arial" w:hAnsi="Arial" w:cs="Arial"/>
        <w:sz w:val="16"/>
        <w:szCs w:val="16"/>
      </w:rPr>
      <w:t xml:space="preserve"> </w:t>
    </w:r>
    <w:r w:rsidRPr="00A471FE">
      <w:rPr>
        <w:rStyle w:val="PageNumber"/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25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00"/>
      <w:gridCol w:w="2552"/>
    </w:tblGrid>
    <w:tr w:rsidR="00F8115D" w:rsidRPr="00543DFD" w14:paraId="149712B9" w14:textId="77777777" w:rsidTr="00266EC5">
      <w:tc>
        <w:tcPr>
          <w:tcW w:w="11700" w:type="dxa"/>
        </w:tcPr>
        <w:p w14:paraId="48C38144" w14:textId="6E2C586C" w:rsidR="00F8115D" w:rsidRPr="00543DFD" w:rsidRDefault="005A5130" w:rsidP="00C06483">
          <w:pPr>
            <w:pStyle w:val="Footer"/>
            <w:spacing w:before="120"/>
            <w:jc w:val="both"/>
            <w:rPr>
              <w:rFonts w:ascii="Arial" w:hAnsi="Arial" w:cs="Arial"/>
              <w:sz w:val="18"/>
              <w:szCs w:val="18"/>
            </w:rPr>
          </w:pPr>
          <w:r w:rsidRPr="00543DFD">
            <w:rPr>
              <w:rStyle w:val="PageNumber"/>
              <w:rFonts w:ascii="Arial" w:hAnsi="Arial" w:cs="Arial"/>
              <w:sz w:val="18"/>
              <w:szCs w:val="18"/>
            </w:rPr>
            <w:t>Template</w:t>
          </w:r>
          <w:r w:rsidR="00F8115D" w:rsidRPr="00543DFD">
            <w:rPr>
              <w:rFonts w:ascii="Arial" w:hAnsi="Arial" w:cs="Arial"/>
              <w:sz w:val="18"/>
              <w:szCs w:val="18"/>
            </w:rPr>
            <w:t xml:space="preserve"> No</w:t>
          </w:r>
          <w:r w:rsidRPr="00543DFD">
            <w:rPr>
              <w:rFonts w:ascii="Arial" w:hAnsi="Arial" w:cs="Arial"/>
              <w:sz w:val="18"/>
              <w:szCs w:val="18"/>
            </w:rPr>
            <w:t>.</w:t>
          </w:r>
          <w:r w:rsidR="00E373B0">
            <w:rPr>
              <w:rFonts w:ascii="Arial" w:hAnsi="Arial" w:cs="Arial"/>
              <w:sz w:val="18"/>
              <w:szCs w:val="18"/>
            </w:rPr>
            <w:t>:  CS_TP_SM002</w:t>
          </w:r>
          <w:r w:rsidR="00E373B0" w:rsidRPr="0092262E">
            <w:rPr>
              <w:rFonts w:ascii="Arial" w:hAnsi="Arial" w:cs="Arial"/>
              <w:sz w:val="18"/>
              <w:szCs w:val="18"/>
            </w:rPr>
            <w:t xml:space="preserve">5 Revision </w:t>
          </w:r>
          <w:r w:rsidR="00A8330A">
            <w:rPr>
              <w:rFonts w:ascii="Arial" w:hAnsi="Arial" w:cs="Arial"/>
              <w:sz w:val="18"/>
              <w:szCs w:val="18"/>
            </w:rPr>
            <w:t xml:space="preserve">4  </w:t>
          </w:r>
        </w:p>
      </w:tc>
      <w:tc>
        <w:tcPr>
          <w:tcW w:w="2552" w:type="dxa"/>
        </w:tcPr>
        <w:p w14:paraId="0F42E6A5" w14:textId="77777777" w:rsidR="00F8115D" w:rsidRPr="00543DFD" w:rsidRDefault="00676441" w:rsidP="00126DBC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CS_WI_SM00</w:t>
          </w:r>
          <w:r w:rsidR="00E373B0">
            <w:rPr>
              <w:rFonts w:ascii="Arial" w:hAnsi="Arial" w:cs="Arial"/>
              <w:sz w:val="18"/>
              <w:szCs w:val="18"/>
            </w:rPr>
            <w:t>06</w:t>
          </w:r>
        </w:p>
      </w:tc>
    </w:tr>
    <w:tr w:rsidR="00F8115D" w:rsidRPr="00543DFD" w14:paraId="70722BC0" w14:textId="77777777" w:rsidTr="00266EC5">
      <w:tc>
        <w:tcPr>
          <w:tcW w:w="11700" w:type="dxa"/>
        </w:tcPr>
        <w:p w14:paraId="02B60154" w14:textId="2E165579" w:rsidR="00F8115D" w:rsidRPr="00543DFD" w:rsidRDefault="00676441" w:rsidP="00481664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Effective Date: </w:t>
          </w:r>
          <w:r w:rsidR="00CF136A">
            <w:rPr>
              <w:rFonts w:ascii="Arial" w:hAnsi="Arial" w:cs="Arial"/>
              <w:sz w:val="18"/>
              <w:szCs w:val="18"/>
            </w:rPr>
            <w:t>20</w:t>
          </w:r>
          <w:r w:rsidR="00A8330A" w:rsidRPr="00A8330A">
            <w:rPr>
              <w:rFonts w:ascii="Arial" w:hAnsi="Arial" w:cs="Arial"/>
              <w:sz w:val="18"/>
              <w:szCs w:val="18"/>
            </w:rPr>
            <w:t>Jun2020</w:t>
          </w:r>
        </w:p>
      </w:tc>
      <w:tc>
        <w:tcPr>
          <w:tcW w:w="2552" w:type="dxa"/>
        </w:tcPr>
        <w:p w14:paraId="1B5D96E2" w14:textId="77777777" w:rsidR="00F8115D" w:rsidRPr="00543DFD" w:rsidRDefault="00F8115D" w:rsidP="00126DBC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0F231763" w14:textId="230A118A" w:rsidR="00A8644D" w:rsidRPr="00543DFD" w:rsidRDefault="00A8644D" w:rsidP="00A8644D">
    <w:pPr>
      <w:pStyle w:val="Footer"/>
      <w:tabs>
        <w:tab w:val="clear" w:pos="8640"/>
      </w:tabs>
      <w:spacing w:before="120"/>
      <w:ind w:left="90"/>
      <w:rPr>
        <w:rStyle w:val="PageNumber"/>
        <w:rFonts w:ascii="Arial" w:hAnsi="Arial" w:cs="Arial"/>
        <w:sz w:val="16"/>
        <w:szCs w:val="16"/>
      </w:rPr>
    </w:pPr>
    <w:r w:rsidRPr="00543DFD">
      <w:rPr>
        <w:rStyle w:val="PageNumber"/>
        <w:rFonts w:ascii="Arial" w:hAnsi="Arial" w:cs="Arial"/>
        <w:sz w:val="16"/>
        <w:szCs w:val="16"/>
      </w:rPr>
      <w:t xml:space="preserve">Copyright © </w:t>
    </w:r>
    <w:r w:rsidR="007E441E">
      <w:rPr>
        <w:rStyle w:val="PageNumber"/>
        <w:rFonts w:ascii="Arial" w:hAnsi="Arial" w:cs="Arial"/>
        <w:sz w:val="16"/>
        <w:szCs w:val="16"/>
      </w:rPr>
      <w:t>2016, 2018</w:t>
    </w:r>
    <w:r w:rsidR="00A8330A">
      <w:rPr>
        <w:rStyle w:val="PageNumber"/>
        <w:rFonts w:ascii="Arial" w:hAnsi="Arial" w:cs="Arial"/>
        <w:sz w:val="16"/>
        <w:szCs w:val="16"/>
      </w:rPr>
      <w:t xml:space="preserve">-2020 </w:t>
    </w:r>
    <w:r w:rsidRPr="00A471FE">
      <w:rPr>
        <w:rStyle w:val="PageNumber"/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25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00"/>
      <w:gridCol w:w="2552"/>
    </w:tblGrid>
    <w:tr w:rsidR="00845D12" w:rsidRPr="00543DFD" w14:paraId="628F9826" w14:textId="77777777" w:rsidTr="00266EC5">
      <w:tc>
        <w:tcPr>
          <w:tcW w:w="11700" w:type="dxa"/>
        </w:tcPr>
        <w:p w14:paraId="112ED0C1" w14:textId="508C11F0" w:rsidR="00845D12" w:rsidRPr="00543DFD" w:rsidRDefault="00845D12" w:rsidP="005A2CD2">
          <w:pPr>
            <w:pStyle w:val="Footer"/>
            <w:spacing w:before="120"/>
            <w:jc w:val="both"/>
            <w:rPr>
              <w:rFonts w:ascii="Arial" w:hAnsi="Arial" w:cs="Arial"/>
              <w:sz w:val="18"/>
              <w:szCs w:val="18"/>
            </w:rPr>
          </w:pPr>
          <w:r w:rsidRPr="00543DFD">
            <w:rPr>
              <w:rStyle w:val="PageNumber"/>
              <w:rFonts w:ascii="Arial" w:hAnsi="Arial" w:cs="Arial"/>
              <w:sz w:val="18"/>
              <w:szCs w:val="18"/>
            </w:rPr>
            <w:t>Template</w:t>
          </w:r>
          <w:r w:rsidRPr="00543DFD">
            <w:rPr>
              <w:rFonts w:ascii="Arial" w:hAnsi="Arial" w:cs="Arial"/>
              <w:sz w:val="18"/>
              <w:szCs w:val="18"/>
            </w:rPr>
            <w:t xml:space="preserve"> No.</w:t>
          </w:r>
          <w:r>
            <w:rPr>
              <w:rFonts w:ascii="Arial" w:hAnsi="Arial" w:cs="Arial"/>
              <w:sz w:val="18"/>
              <w:szCs w:val="18"/>
            </w:rPr>
            <w:t>:  CS_TP_SM002</w:t>
          </w:r>
          <w:r w:rsidRPr="0092262E">
            <w:rPr>
              <w:rFonts w:ascii="Arial" w:hAnsi="Arial" w:cs="Arial"/>
              <w:sz w:val="18"/>
              <w:szCs w:val="18"/>
            </w:rPr>
            <w:t xml:space="preserve">5 Revision </w:t>
          </w:r>
          <w:r>
            <w:rPr>
              <w:rFonts w:ascii="Arial" w:hAnsi="Arial" w:cs="Arial"/>
              <w:sz w:val="18"/>
              <w:szCs w:val="18"/>
            </w:rPr>
            <w:t xml:space="preserve">4 </w:t>
          </w:r>
        </w:p>
      </w:tc>
      <w:tc>
        <w:tcPr>
          <w:tcW w:w="2552" w:type="dxa"/>
        </w:tcPr>
        <w:p w14:paraId="4C0B24CD" w14:textId="77777777" w:rsidR="00845D12" w:rsidRPr="00543DFD" w:rsidRDefault="00845D12" w:rsidP="005A2CD2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CS_WI_SM0006</w:t>
          </w:r>
        </w:p>
      </w:tc>
    </w:tr>
    <w:tr w:rsidR="00845D12" w:rsidRPr="00543DFD" w14:paraId="6182C4D7" w14:textId="77777777" w:rsidTr="00266EC5">
      <w:tc>
        <w:tcPr>
          <w:tcW w:w="11700" w:type="dxa"/>
        </w:tcPr>
        <w:p w14:paraId="39CCD52D" w14:textId="2898F749" w:rsidR="00845D12" w:rsidRPr="00543DFD" w:rsidRDefault="00845D12" w:rsidP="005A2CD2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Effective Date: </w:t>
          </w:r>
          <w:r w:rsidR="00CF136A">
            <w:rPr>
              <w:rFonts w:ascii="Arial" w:hAnsi="Arial" w:cs="Arial"/>
              <w:sz w:val="18"/>
              <w:szCs w:val="18"/>
            </w:rPr>
            <w:t>20</w:t>
          </w:r>
          <w:r w:rsidRPr="00A8330A">
            <w:rPr>
              <w:rFonts w:ascii="Arial" w:hAnsi="Arial" w:cs="Arial"/>
              <w:sz w:val="18"/>
              <w:szCs w:val="18"/>
            </w:rPr>
            <w:t>Jun2020</w:t>
          </w:r>
        </w:p>
      </w:tc>
      <w:tc>
        <w:tcPr>
          <w:tcW w:w="2552" w:type="dxa"/>
        </w:tcPr>
        <w:p w14:paraId="021B045B" w14:textId="77777777" w:rsidR="00845D12" w:rsidRPr="00543DFD" w:rsidRDefault="00845D12" w:rsidP="005A2CD2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70C64545" w14:textId="0F536FDC" w:rsidR="00845D12" w:rsidRPr="00543DFD" w:rsidRDefault="00845D12" w:rsidP="005A2CD2">
    <w:pPr>
      <w:pStyle w:val="Footer"/>
      <w:tabs>
        <w:tab w:val="clear" w:pos="8640"/>
      </w:tabs>
      <w:spacing w:before="120"/>
      <w:ind w:left="90"/>
      <w:rPr>
        <w:rStyle w:val="PageNumber"/>
        <w:rFonts w:ascii="Arial" w:hAnsi="Arial" w:cs="Arial"/>
        <w:sz w:val="16"/>
        <w:szCs w:val="16"/>
      </w:rPr>
    </w:pPr>
    <w:r w:rsidRPr="00543DFD">
      <w:rPr>
        <w:rStyle w:val="PageNumber"/>
        <w:rFonts w:ascii="Arial" w:hAnsi="Arial" w:cs="Arial"/>
        <w:sz w:val="16"/>
        <w:szCs w:val="16"/>
      </w:rPr>
      <w:t xml:space="preserve">Copyright © </w:t>
    </w:r>
    <w:r>
      <w:rPr>
        <w:rStyle w:val="PageNumber"/>
        <w:rFonts w:ascii="Arial" w:hAnsi="Arial" w:cs="Arial"/>
        <w:sz w:val="16"/>
        <w:szCs w:val="16"/>
      </w:rPr>
      <w:t>2016, 2018-2020</w:t>
    </w:r>
    <w:r w:rsidRPr="00B962CB">
      <w:rPr>
        <w:rStyle w:val="PageNumber"/>
        <w:rFonts w:ascii="Arial" w:hAnsi="Arial" w:cs="Arial"/>
        <w:sz w:val="16"/>
        <w:szCs w:val="16"/>
      </w:rPr>
      <w:t xml:space="preserve"> </w:t>
    </w:r>
    <w:r w:rsidRPr="00A471FE">
      <w:rPr>
        <w:rStyle w:val="PageNumber"/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56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15"/>
      <w:gridCol w:w="2552"/>
    </w:tblGrid>
    <w:tr w:rsidR="00601ADB" w:rsidRPr="00543DFD" w14:paraId="014437E8" w14:textId="77777777" w:rsidTr="00E373B0">
      <w:tc>
        <w:tcPr>
          <w:tcW w:w="12015" w:type="dxa"/>
        </w:tcPr>
        <w:p w14:paraId="007D7206" w14:textId="6B44CC33" w:rsidR="00601ADB" w:rsidRPr="00543DFD" w:rsidRDefault="00601ADB" w:rsidP="00C06483">
          <w:pPr>
            <w:pStyle w:val="Footer"/>
            <w:spacing w:before="120"/>
            <w:jc w:val="both"/>
            <w:rPr>
              <w:rFonts w:ascii="Arial" w:hAnsi="Arial" w:cs="Arial"/>
              <w:sz w:val="18"/>
              <w:szCs w:val="18"/>
            </w:rPr>
          </w:pPr>
          <w:r w:rsidRPr="00543DFD">
            <w:rPr>
              <w:rStyle w:val="PageNumber"/>
              <w:rFonts w:ascii="Arial" w:hAnsi="Arial" w:cs="Arial"/>
              <w:sz w:val="18"/>
              <w:szCs w:val="18"/>
            </w:rPr>
            <w:t>Template</w:t>
          </w:r>
          <w:r w:rsidRPr="00543DFD">
            <w:rPr>
              <w:rFonts w:ascii="Arial" w:hAnsi="Arial" w:cs="Arial"/>
              <w:sz w:val="18"/>
              <w:szCs w:val="18"/>
            </w:rPr>
            <w:t xml:space="preserve"> No.</w:t>
          </w:r>
          <w:r>
            <w:rPr>
              <w:rFonts w:ascii="Arial" w:hAnsi="Arial" w:cs="Arial"/>
              <w:sz w:val="18"/>
              <w:szCs w:val="18"/>
            </w:rPr>
            <w:t>:  CS_TP_SM002</w:t>
          </w:r>
          <w:r w:rsidRPr="0092262E">
            <w:rPr>
              <w:rFonts w:ascii="Arial" w:hAnsi="Arial" w:cs="Arial"/>
              <w:sz w:val="18"/>
              <w:szCs w:val="18"/>
            </w:rPr>
            <w:t xml:space="preserve">5 Revision </w:t>
          </w:r>
          <w:r w:rsidR="00A8330A">
            <w:rPr>
              <w:rFonts w:ascii="Arial" w:hAnsi="Arial" w:cs="Arial"/>
              <w:sz w:val="18"/>
              <w:szCs w:val="18"/>
            </w:rPr>
            <w:t xml:space="preserve">4  </w:t>
          </w:r>
        </w:p>
      </w:tc>
      <w:tc>
        <w:tcPr>
          <w:tcW w:w="2552" w:type="dxa"/>
        </w:tcPr>
        <w:p w14:paraId="678C0261" w14:textId="77777777" w:rsidR="00601ADB" w:rsidRPr="00543DFD" w:rsidRDefault="00601ADB" w:rsidP="00126DBC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CS_WI_SM0006</w:t>
          </w:r>
        </w:p>
      </w:tc>
    </w:tr>
    <w:tr w:rsidR="00601ADB" w:rsidRPr="00543DFD" w14:paraId="7F82EA5A" w14:textId="77777777" w:rsidTr="00E373B0">
      <w:tc>
        <w:tcPr>
          <w:tcW w:w="12015" w:type="dxa"/>
        </w:tcPr>
        <w:p w14:paraId="3121771B" w14:textId="495ABFE8" w:rsidR="00601ADB" w:rsidRPr="00543DFD" w:rsidRDefault="00601ADB" w:rsidP="00481664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Effective Date: </w:t>
          </w:r>
          <w:r w:rsidR="00CF136A">
            <w:rPr>
              <w:rFonts w:ascii="Arial" w:hAnsi="Arial" w:cs="Arial"/>
              <w:sz w:val="18"/>
              <w:szCs w:val="18"/>
            </w:rPr>
            <w:t>20</w:t>
          </w:r>
          <w:r w:rsidR="00A8330A">
            <w:rPr>
              <w:rFonts w:ascii="Arial" w:hAnsi="Arial" w:cs="Arial"/>
              <w:sz w:val="18"/>
              <w:szCs w:val="18"/>
            </w:rPr>
            <w:t xml:space="preserve">Jun2020 </w:t>
          </w:r>
        </w:p>
      </w:tc>
      <w:tc>
        <w:tcPr>
          <w:tcW w:w="2552" w:type="dxa"/>
        </w:tcPr>
        <w:p w14:paraId="6BE306A5" w14:textId="77777777" w:rsidR="00601ADB" w:rsidRPr="00543DFD" w:rsidRDefault="00601ADB" w:rsidP="00126DBC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735FBE0C" w14:textId="7B7F7444" w:rsidR="00A8644D" w:rsidRPr="00543DFD" w:rsidRDefault="00A8644D" w:rsidP="00A8644D">
    <w:pPr>
      <w:pStyle w:val="Footer"/>
      <w:tabs>
        <w:tab w:val="clear" w:pos="8640"/>
      </w:tabs>
      <w:spacing w:before="120"/>
      <w:ind w:left="90"/>
      <w:rPr>
        <w:rStyle w:val="PageNumber"/>
        <w:rFonts w:ascii="Arial" w:hAnsi="Arial" w:cs="Arial"/>
        <w:sz w:val="16"/>
        <w:szCs w:val="16"/>
      </w:rPr>
    </w:pPr>
    <w:r w:rsidRPr="00543DFD">
      <w:rPr>
        <w:rStyle w:val="PageNumber"/>
        <w:rFonts w:ascii="Arial" w:hAnsi="Arial" w:cs="Arial"/>
        <w:sz w:val="16"/>
        <w:szCs w:val="16"/>
      </w:rPr>
      <w:t xml:space="preserve">Copyright © </w:t>
    </w:r>
    <w:r>
      <w:rPr>
        <w:rStyle w:val="PageNumber"/>
        <w:rFonts w:ascii="Arial" w:hAnsi="Arial" w:cs="Arial"/>
        <w:sz w:val="16"/>
        <w:szCs w:val="16"/>
      </w:rPr>
      <w:t>2016, 201</w:t>
    </w:r>
    <w:r w:rsidR="007E441E">
      <w:rPr>
        <w:rStyle w:val="PageNumber"/>
        <w:rFonts w:ascii="Arial" w:hAnsi="Arial" w:cs="Arial"/>
        <w:sz w:val="16"/>
        <w:szCs w:val="16"/>
      </w:rPr>
      <w:t>8</w:t>
    </w:r>
    <w:r w:rsidR="00A8330A">
      <w:rPr>
        <w:rStyle w:val="PageNumber"/>
        <w:rFonts w:ascii="Arial" w:hAnsi="Arial" w:cs="Arial"/>
        <w:sz w:val="16"/>
        <w:szCs w:val="16"/>
      </w:rPr>
      <w:t>-2020</w:t>
    </w:r>
    <w:r w:rsidRPr="00B962CB">
      <w:rPr>
        <w:rStyle w:val="PageNumber"/>
        <w:rFonts w:ascii="Arial" w:hAnsi="Arial" w:cs="Arial"/>
        <w:sz w:val="16"/>
        <w:szCs w:val="16"/>
      </w:rPr>
      <w:t xml:space="preserve"> </w:t>
    </w:r>
    <w:r w:rsidRPr="00A471FE">
      <w:rPr>
        <w:rStyle w:val="PageNumber"/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  <w:p w14:paraId="724F6902" w14:textId="77777777" w:rsidR="00601ADB" w:rsidRPr="00543DFD" w:rsidRDefault="00601ADB" w:rsidP="004845F4">
    <w:pPr>
      <w:pStyle w:val="Footer"/>
      <w:jc w:val="center"/>
      <w:rPr>
        <w:rFonts w:ascii="Arial" w:hAnsi="Arial" w:cs="Arial"/>
        <w:color w:val="0000F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B1F5" w14:textId="77777777" w:rsidR="00FD359E" w:rsidRDefault="00FD359E">
      <w:r>
        <w:separator/>
      </w:r>
    </w:p>
  </w:footnote>
  <w:footnote w:type="continuationSeparator" w:id="0">
    <w:p w14:paraId="4CC33195" w14:textId="77777777" w:rsidR="00FD359E" w:rsidRDefault="00FD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317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8089"/>
    </w:tblGrid>
    <w:tr w:rsidR="00306175" w:rsidRPr="00941C3B" w14:paraId="08B0D2A4" w14:textId="77777777" w:rsidTr="00E373B0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6DEBE304" w14:textId="7298E296" w:rsidR="000D2A3C" w:rsidRPr="00395703" w:rsidRDefault="00395703" w:rsidP="00E373B0">
          <w:pPr>
            <w:ind w:left="-108" w:right="-117"/>
            <w:rPr>
              <w:rFonts w:ascii="Arial" w:hAnsi="Arial" w:cs="Arial"/>
              <w:sz w:val="20"/>
              <w:szCs w:val="20"/>
            </w:rPr>
          </w:pPr>
          <w:r w:rsidRPr="00395703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014372C" wp14:editId="4F1A1627">
                <wp:extent cx="2057143" cy="633904"/>
                <wp:effectExtent l="0" t="0" r="63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143" cy="633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76FA6A" w14:textId="77777777" w:rsidR="00306175" w:rsidRPr="00395703" w:rsidRDefault="00E373B0" w:rsidP="00126DBC">
          <w:pPr>
            <w:ind w:left="34"/>
            <w:rPr>
              <w:rFonts w:ascii="Arial" w:hAnsi="Arial" w:cs="Arial"/>
              <w:sz w:val="20"/>
              <w:szCs w:val="20"/>
            </w:rPr>
          </w:pPr>
          <w:r w:rsidRPr="00395703">
            <w:rPr>
              <w:rFonts w:ascii="Arial" w:hAnsi="Arial" w:cs="Arial"/>
              <w:sz w:val="20"/>
              <w:szCs w:val="20"/>
            </w:rPr>
            <w:t>Source Data Identification Log</w:t>
          </w:r>
        </w:p>
      </w:tc>
      <w:tc>
        <w:tcPr>
          <w:tcW w:w="8089" w:type="dxa"/>
          <w:tcBorders>
            <w:bottom w:val="single" w:sz="12" w:space="0" w:color="auto"/>
          </w:tcBorders>
          <w:vAlign w:val="center"/>
        </w:tcPr>
        <w:p w14:paraId="6771910B" w14:textId="77777777" w:rsidR="00306175" w:rsidRPr="00395703" w:rsidRDefault="00306175" w:rsidP="00126DBC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0AD6395A" w14:textId="77777777" w:rsidR="00306175" w:rsidRPr="00395703" w:rsidRDefault="00306175" w:rsidP="00126DBC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43E867E1" w14:textId="77777777" w:rsidR="00266EC5" w:rsidRDefault="00266EC5" w:rsidP="00126DBC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45E5F4EF" w14:textId="77777777" w:rsidR="00266EC5" w:rsidRDefault="00266EC5" w:rsidP="00126DBC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762E9D1" w14:textId="4E3132AC" w:rsidR="00306175" w:rsidRPr="00395703" w:rsidRDefault="00306175" w:rsidP="00126DB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95703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="005C18B9">
            <w:rPr>
              <w:rFonts w:ascii="Arial" w:hAnsi="Arial" w:cs="Arial"/>
              <w:snapToGrid w:val="0"/>
              <w:sz w:val="20"/>
              <w:szCs w:val="20"/>
            </w:rPr>
            <w:t>__</w:t>
          </w:r>
          <w:r w:rsidR="007A0A60" w:rsidRPr="00395703">
            <w:rPr>
              <w:rFonts w:ascii="Arial" w:hAnsi="Arial" w:cs="Arial"/>
              <w:snapToGrid w:val="0"/>
              <w:sz w:val="20"/>
              <w:szCs w:val="20"/>
            </w:rPr>
            <w:t xml:space="preserve"> </w:t>
          </w:r>
          <w:r w:rsidRPr="00395703">
            <w:rPr>
              <w:rFonts w:ascii="Arial" w:hAnsi="Arial" w:cs="Arial"/>
              <w:snapToGrid w:val="0"/>
              <w:sz w:val="20"/>
              <w:szCs w:val="20"/>
            </w:rPr>
            <w:t xml:space="preserve">of </w:t>
          </w:r>
          <w:r w:rsidR="007A0A60">
            <w:rPr>
              <w:rFonts w:ascii="Arial" w:hAnsi="Arial" w:cs="Arial"/>
              <w:snapToGrid w:val="0"/>
              <w:sz w:val="20"/>
              <w:szCs w:val="20"/>
            </w:rPr>
            <w:t>__</w:t>
          </w:r>
        </w:p>
      </w:tc>
    </w:tr>
  </w:tbl>
  <w:p w14:paraId="028D9DA5" w14:textId="77777777" w:rsidR="00306175" w:rsidRDefault="00306175" w:rsidP="00C76E7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12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7884"/>
    </w:tblGrid>
    <w:tr w:rsidR="009A3217" w:rsidRPr="00543DFD" w14:paraId="60D195FA" w14:textId="77777777" w:rsidTr="00266EC5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5CE2B9F1" w14:textId="4B001A20" w:rsidR="004C1B61" w:rsidRPr="00F9095B" w:rsidRDefault="00395703" w:rsidP="00E373B0">
          <w:pPr>
            <w:ind w:left="-108"/>
            <w:rPr>
              <w:rFonts w:asciiTheme="minorHAnsi" w:hAnsiTheme="minorHAnsi" w:cstheme="minorHAnsi"/>
              <w:sz w:val="20"/>
              <w:szCs w:val="20"/>
            </w:rPr>
          </w:pPr>
          <w:r w:rsidRPr="00F9095B">
            <w:rPr>
              <w:rFonts w:asciiTheme="minorHAnsi" w:hAnsiTheme="minorHAnsi" w:cstheme="minorHAnsi"/>
              <w:noProof/>
            </w:rPr>
            <w:drawing>
              <wp:inline distT="0" distB="0" distL="0" distR="0" wp14:anchorId="46DD10BD" wp14:editId="13F9AAF3">
                <wp:extent cx="2057143" cy="633904"/>
                <wp:effectExtent l="0" t="0" r="63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143" cy="633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26BAF" w14:textId="77777777" w:rsidR="009A3217" w:rsidRPr="003D52AB" w:rsidRDefault="00E373B0" w:rsidP="00E373B0">
          <w:pPr>
            <w:ind w:left="-108"/>
            <w:rPr>
              <w:rFonts w:ascii="Arial" w:hAnsi="Arial" w:cs="Arial"/>
              <w:color w:val="0000FF"/>
              <w:sz w:val="20"/>
              <w:szCs w:val="20"/>
            </w:rPr>
          </w:pPr>
          <w:r w:rsidRPr="003D52AB">
            <w:rPr>
              <w:rFonts w:ascii="Arial" w:hAnsi="Arial" w:cs="Arial"/>
              <w:sz w:val="20"/>
              <w:szCs w:val="20"/>
            </w:rPr>
            <w:t>Source Data Identification Log</w:t>
          </w:r>
        </w:p>
      </w:tc>
      <w:tc>
        <w:tcPr>
          <w:tcW w:w="7884" w:type="dxa"/>
          <w:tcBorders>
            <w:bottom w:val="single" w:sz="12" w:space="0" w:color="auto"/>
          </w:tcBorders>
          <w:vAlign w:val="center"/>
        </w:tcPr>
        <w:p w14:paraId="2FE9DAD0" w14:textId="77777777" w:rsidR="009A3217" w:rsidRPr="003D52AB" w:rsidRDefault="009A3217" w:rsidP="005A5130">
          <w:pPr>
            <w:jc w:val="center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397C326B" w14:textId="77777777" w:rsidR="009A3217" w:rsidRPr="003D52AB" w:rsidRDefault="009A3217" w:rsidP="005A5130">
          <w:pPr>
            <w:jc w:val="center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6EE08CA" w14:textId="77777777" w:rsidR="00266EC5" w:rsidRDefault="00266EC5" w:rsidP="009875F9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04D40D85" w14:textId="77777777" w:rsidR="00266EC5" w:rsidRDefault="00266EC5" w:rsidP="009875F9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6CA714B0" w14:textId="6EA2949E" w:rsidR="009A3217" w:rsidRPr="007A0A60" w:rsidRDefault="006C4130" w:rsidP="009875F9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D52AB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="00480A82">
            <w:rPr>
              <w:rFonts w:ascii="Arial" w:hAnsi="Arial" w:cs="Arial"/>
              <w:snapToGrid w:val="0"/>
              <w:sz w:val="20"/>
              <w:szCs w:val="20"/>
            </w:rPr>
            <w:t>__</w:t>
          </w:r>
          <w:r w:rsidRPr="003D52AB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7A0A60">
            <w:rPr>
              <w:rFonts w:ascii="Arial" w:hAnsi="Arial" w:cs="Arial"/>
              <w:snapToGrid w:val="0"/>
              <w:sz w:val="20"/>
              <w:szCs w:val="20"/>
            </w:rPr>
            <w:t>__</w:t>
          </w:r>
        </w:p>
      </w:tc>
    </w:tr>
  </w:tbl>
  <w:p w14:paraId="63738357" w14:textId="77777777" w:rsidR="00676441" w:rsidRPr="0092262E" w:rsidRDefault="00676441" w:rsidP="00676441">
    <w:pPr>
      <w:pStyle w:val="Header"/>
    </w:pPr>
  </w:p>
  <w:tbl>
    <w:tblPr>
      <w:tblStyle w:val="TableGrid"/>
      <w:tblW w:w="14197" w:type="dxa"/>
      <w:tblInd w:w="108" w:type="dxa"/>
      <w:tblLook w:val="04A0" w:firstRow="1" w:lastRow="0" w:firstColumn="1" w:lastColumn="0" w:noHBand="0" w:noVBand="1"/>
    </w:tblPr>
    <w:tblGrid>
      <w:gridCol w:w="5964"/>
      <w:gridCol w:w="8233"/>
    </w:tblGrid>
    <w:tr w:rsidR="00676441" w:rsidRPr="0092262E" w14:paraId="4235A3C1" w14:textId="77777777" w:rsidTr="00481664">
      <w:trPr>
        <w:trHeight w:val="420"/>
      </w:trPr>
      <w:tc>
        <w:tcPr>
          <w:tcW w:w="5964" w:type="dxa"/>
        </w:tcPr>
        <w:p w14:paraId="6182938B" w14:textId="77777777" w:rsidR="00676441" w:rsidRPr="0092262E" w:rsidRDefault="00676441" w:rsidP="00676441">
          <w:pPr>
            <w:spacing w:line="120" w:lineRule="exact"/>
            <w:rPr>
              <w:rFonts w:ascii="Arial" w:hAnsi="Arial" w:cs="Arial"/>
              <w:sz w:val="20"/>
              <w:szCs w:val="20"/>
            </w:rPr>
          </w:pPr>
        </w:p>
        <w:p w14:paraId="69632DC2" w14:textId="0F93D5A1" w:rsidR="00676441" w:rsidRPr="00ED48F4" w:rsidRDefault="00676441" w:rsidP="00ED48F4">
          <w:r w:rsidRPr="0092262E">
            <w:rPr>
              <w:rFonts w:ascii="Arial" w:hAnsi="Arial" w:cs="Arial"/>
              <w:sz w:val="20"/>
              <w:szCs w:val="20"/>
            </w:rPr>
            <w:t>Protocol Number</w:t>
          </w:r>
          <w:r w:rsidR="00B25B55">
            <w:rPr>
              <w:rFonts w:ascii="Arial" w:hAnsi="Arial" w:cs="Arial"/>
              <w:sz w:val="20"/>
              <w:szCs w:val="20"/>
            </w:rPr>
            <w:t>:</w:t>
          </w:r>
          <w:r w:rsidR="00B25B55" w:rsidRPr="00977CAA">
            <w:rPr>
              <w:rFonts w:ascii="Arial" w:hAnsi="Arial" w:cs="Arial"/>
              <w:sz w:val="20"/>
              <w:szCs w:val="20"/>
            </w:rPr>
            <w:t xml:space="preserve"> </w:t>
          </w:r>
          <w:r w:rsidR="00ED48F4">
            <w:t>EDR2201CN</w:t>
          </w:r>
        </w:p>
      </w:tc>
      <w:tc>
        <w:tcPr>
          <w:tcW w:w="8233" w:type="dxa"/>
          <w:vAlign w:val="bottom"/>
        </w:tcPr>
        <w:p w14:paraId="1CDF6BC2" w14:textId="34945293" w:rsidR="00676441" w:rsidRPr="0092262E" w:rsidRDefault="00676441" w:rsidP="00676441">
          <w:pPr>
            <w:tabs>
              <w:tab w:val="left" w:pos="6765"/>
            </w:tabs>
            <w:rPr>
              <w:rFonts w:ascii="Arial" w:hAnsi="Arial" w:cs="Arial"/>
              <w:sz w:val="20"/>
              <w:szCs w:val="20"/>
            </w:rPr>
          </w:pPr>
          <w:r w:rsidRPr="0092262E">
            <w:rPr>
              <w:rFonts w:ascii="Arial" w:hAnsi="Arial" w:cs="Arial"/>
              <w:sz w:val="20"/>
              <w:szCs w:val="20"/>
            </w:rPr>
            <w:t>Sponsor:</w:t>
          </w:r>
          <w:r w:rsidR="00B25B55" w:rsidRPr="003F61DE">
            <w:t xml:space="preserve"> </w:t>
          </w:r>
          <w:r w:rsidR="00371BCC">
            <w:t>Chugai Pharmaceutical Co., Ltd.</w:t>
          </w:r>
          <w:r w:rsidR="00371BCC">
            <w:rPr>
              <w:rFonts w:hint="eastAsia"/>
              <w:lang w:eastAsia="zh-CN"/>
            </w:rPr>
            <w:t>中外制药株式会社</w:t>
          </w:r>
        </w:p>
      </w:tc>
    </w:tr>
    <w:tr w:rsidR="00FC3091" w:rsidRPr="0092262E" w14:paraId="51F0AFFF" w14:textId="77777777" w:rsidTr="00EE0623">
      <w:trPr>
        <w:trHeight w:val="435"/>
      </w:trPr>
      <w:tc>
        <w:tcPr>
          <w:tcW w:w="5964" w:type="dxa"/>
          <w:vAlign w:val="center"/>
        </w:tcPr>
        <w:p w14:paraId="1ED7F862" w14:textId="77777777" w:rsidR="00FC3091" w:rsidRPr="0092262E" w:rsidRDefault="00FC3091" w:rsidP="00676441">
          <w:pPr>
            <w:pStyle w:val="Header"/>
            <w:spacing w:before="80" w:after="80"/>
            <w:rPr>
              <w:rFonts w:ascii="Arial" w:hAnsi="Arial" w:cs="Arial"/>
              <w:sz w:val="20"/>
              <w:szCs w:val="20"/>
            </w:rPr>
          </w:pPr>
          <w:r w:rsidRPr="0092262E">
            <w:rPr>
              <w:rFonts w:ascii="Arial" w:hAnsi="Arial" w:cs="Arial"/>
              <w:sz w:val="20"/>
              <w:szCs w:val="20"/>
            </w:rPr>
            <w:t>Principal Investigator:</w:t>
          </w:r>
        </w:p>
      </w:tc>
      <w:tc>
        <w:tcPr>
          <w:tcW w:w="8233" w:type="dxa"/>
          <w:vAlign w:val="bottom"/>
        </w:tcPr>
        <w:p w14:paraId="3A6F111F" w14:textId="50259D64" w:rsidR="00FC3091" w:rsidRPr="000D2A3C" w:rsidRDefault="00FC3091" w:rsidP="00676441">
          <w:pPr>
            <w:tabs>
              <w:tab w:val="left" w:pos="6765"/>
            </w:tabs>
            <w:rPr>
              <w:rFonts w:ascii="Arial" w:hAnsi="Arial" w:cs="Arial"/>
              <w:sz w:val="20"/>
              <w:szCs w:val="20"/>
              <w:highlight w:val="yellow"/>
            </w:rPr>
          </w:pPr>
          <w:r w:rsidRPr="0092262E">
            <w:rPr>
              <w:rFonts w:ascii="Arial" w:hAnsi="Arial" w:cs="Arial"/>
              <w:sz w:val="20"/>
              <w:szCs w:val="20"/>
            </w:rPr>
            <w:t>Site Number:</w:t>
          </w:r>
        </w:p>
      </w:tc>
    </w:tr>
  </w:tbl>
  <w:p w14:paraId="721F6F9B" w14:textId="77777777" w:rsidR="005C18B9" w:rsidRPr="0092262E" w:rsidRDefault="005C18B9" w:rsidP="00676441">
    <w:pPr>
      <w:tabs>
        <w:tab w:val="left" w:pos="6765"/>
      </w:tabs>
      <w:rPr>
        <w:rFonts w:ascii="Arial" w:hAnsi="Arial" w:cs="Arial"/>
        <w:b/>
        <w:sz w:val="20"/>
        <w:szCs w:val="20"/>
        <w:u w:val="single"/>
      </w:rPr>
    </w:pPr>
  </w:p>
  <w:tbl>
    <w:tblPr>
      <w:tblW w:w="14591" w:type="dxa"/>
      <w:tblInd w:w="360" w:type="dxa"/>
      <w:tblLayout w:type="fixed"/>
      <w:tblLook w:val="0000" w:firstRow="0" w:lastRow="0" w:firstColumn="0" w:lastColumn="0" w:noHBand="0" w:noVBand="0"/>
    </w:tblPr>
    <w:tblGrid>
      <w:gridCol w:w="1260"/>
      <w:gridCol w:w="5756"/>
      <w:gridCol w:w="989"/>
      <w:gridCol w:w="6586"/>
    </w:tblGrid>
    <w:tr w:rsidR="009C13F3" w:rsidRPr="0092262E" w14:paraId="578067A1" w14:textId="77777777" w:rsidTr="002F1268">
      <w:trPr>
        <w:trHeight w:val="353"/>
      </w:trPr>
      <w:tc>
        <w:tcPr>
          <w:tcW w:w="14591" w:type="dxa"/>
          <w:gridSpan w:val="4"/>
        </w:tcPr>
        <w:p w14:paraId="3DF412C2" w14:textId="1FAE6541" w:rsidR="009C13F3" w:rsidRPr="0092262E" w:rsidRDefault="00F93760" w:rsidP="00F93760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93760">
            <w:rPr>
              <w:rFonts w:ascii="Arial" w:hAnsi="Arial" w:cs="Arial"/>
              <w:b/>
            </w:rPr>
            <w:t>1.</w:t>
          </w:r>
          <w:r>
            <w:rPr>
              <w:rFonts w:ascii="Arial" w:hAnsi="Arial" w:cs="Arial"/>
              <w:b/>
            </w:rPr>
            <w:t xml:space="preserve"> </w:t>
          </w:r>
          <w:r w:rsidR="009C13F3" w:rsidRPr="00F93760">
            <w:rPr>
              <w:rFonts w:ascii="Arial" w:hAnsi="Arial" w:cs="Arial"/>
              <w:b/>
            </w:rPr>
            <w:t xml:space="preserve">Source </w:t>
          </w:r>
          <w:r w:rsidR="006931AF" w:rsidRPr="00F93760">
            <w:rPr>
              <w:rFonts w:ascii="Arial" w:hAnsi="Arial" w:cs="Arial"/>
              <w:b/>
            </w:rPr>
            <w:t xml:space="preserve">Data Identification </w:t>
          </w:r>
          <w:r>
            <w:rPr>
              <w:rFonts w:ascii="Arial" w:hAnsi="Arial" w:cs="Arial"/>
              <w:b/>
            </w:rPr>
            <w:t>a</w:t>
          </w:r>
          <w:r w:rsidRPr="00F93760">
            <w:rPr>
              <w:rFonts w:ascii="Arial" w:hAnsi="Arial" w:cs="Arial"/>
              <w:b/>
            </w:rPr>
            <w:t>t Site Initiation Visit</w:t>
          </w:r>
          <w:r w:rsidR="009C13F3" w:rsidRPr="00F93760">
            <w:rPr>
              <w:rFonts w:ascii="Arial" w:hAnsi="Arial" w:cs="Arial"/>
              <w:b/>
            </w:rPr>
            <w:t xml:space="preserve"> </w:t>
          </w:r>
        </w:p>
      </w:tc>
    </w:tr>
    <w:tr w:rsidR="00DD51A5" w:rsidRPr="0092262E" w14:paraId="3FFFF836" w14:textId="77777777" w:rsidTr="002F1268">
      <w:trPr>
        <w:trHeight w:val="377"/>
      </w:trPr>
      <w:tc>
        <w:tcPr>
          <w:tcW w:w="7016" w:type="dxa"/>
          <w:gridSpan w:val="2"/>
        </w:tcPr>
        <w:p w14:paraId="2A8E619B" w14:textId="553FFA2A" w:rsidR="00DD51A5" w:rsidRPr="00DD51A5" w:rsidRDefault="00DD51A5" w:rsidP="009C13F3">
          <w:pPr>
            <w:rPr>
              <w:rFonts w:ascii="Arial" w:hAnsi="Arial" w:cs="Arial"/>
              <w:strike/>
              <w:sz w:val="16"/>
              <w:szCs w:val="16"/>
            </w:rPr>
          </w:pPr>
          <w:r>
            <w:rPr>
              <w:rFonts w:ascii="Arial" w:hAnsi="Arial" w:cs="Arial"/>
              <w:b/>
              <w:sz w:val="20"/>
              <w:szCs w:val="20"/>
              <w:u w:val="single"/>
            </w:rPr>
            <w:t xml:space="preserve">Source Data </w:t>
          </w:r>
          <w:r w:rsidRPr="0092262E">
            <w:rPr>
              <w:rFonts w:ascii="Arial" w:hAnsi="Arial" w:cs="Arial"/>
              <w:b/>
              <w:sz w:val="20"/>
              <w:szCs w:val="20"/>
              <w:u w:val="single"/>
            </w:rPr>
            <w:t>Definitions</w:t>
          </w:r>
          <w:r>
            <w:rPr>
              <w:rFonts w:ascii="Arial" w:hAnsi="Arial" w:cs="Arial"/>
              <w:b/>
              <w:sz w:val="20"/>
              <w:szCs w:val="20"/>
              <w:u w:val="single"/>
            </w:rPr>
            <w:t xml:space="preserve"> and Codes</w:t>
          </w:r>
          <w:r w:rsidRPr="0092262E">
            <w:rPr>
              <w:rFonts w:ascii="Arial" w:hAnsi="Arial" w:cs="Arial"/>
              <w:b/>
              <w:sz w:val="20"/>
              <w:szCs w:val="20"/>
              <w:u w:val="single"/>
            </w:rPr>
            <w:t>:</w:t>
          </w:r>
        </w:p>
      </w:tc>
      <w:tc>
        <w:tcPr>
          <w:tcW w:w="989" w:type="dxa"/>
        </w:tcPr>
        <w:p w14:paraId="334332A7" w14:textId="77777777" w:rsidR="00DD51A5" w:rsidRPr="0092262E" w:rsidRDefault="00DD51A5" w:rsidP="00676441">
          <w:pPr>
            <w:ind w:right="-18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6586" w:type="dxa"/>
        </w:tcPr>
        <w:p w14:paraId="33FB051D" w14:textId="77777777" w:rsidR="00DD51A5" w:rsidRPr="0092262E" w:rsidRDefault="00DD51A5" w:rsidP="00481664">
          <w:pPr>
            <w:rPr>
              <w:rFonts w:ascii="Arial" w:hAnsi="Arial" w:cs="Arial"/>
              <w:sz w:val="20"/>
              <w:szCs w:val="20"/>
            </w:rPr>
          </w:pPr>
        </w:p>
      </w:tc>
    </w:tr>
    <w:tr w:rsidR="00676441" w:rsidRPr="0092262E" w14:paraId="2794A3F9" w14:textId="77777777" w:rsidTr="002F1268">
      <w:trPr>
        <w:trHeight w:val="193"/>
      </w:trPr>
      <w:tc>
        <w:tcPr>
          <w:tcW w:w="1260" w:type="dxa"/>
        </w:tcPr>
        <w:p w14:paraId="59E1FED1" w14:textId="2BF6A993" w:rsidR="00676441" w:rsidRPr="00782578" w:rsidRDefault="00481664" w:rsidP="00782578">
          <w:pPr>
            <w:jc w:val="center"/>
            <w:rPr>
              <w:rFonts w:ascii="Arial" w:hAnsi="Arial" w:cs="Arial"/>
              <w:b/>
              <w:strike/>
              <w:sz w:val="20"/>
              <w:szCs w:val="20"/>
            </w:rPr>
          </w:pPr>
          <w:r w:rsidRPr="00782578">
            <w:rPr>
              <w:rFonts w:ascii="Arial" w:hAnsi="Arial" w:cs="Arial"/>
              <w:b/>
              <w:sz w:val="20"/>
              <w:szCs w:val="20"/>
            </w:rPr>
            <w:t>Paper MR</w:t>
          </w:r>
        </w:p>
      </w:tc>
      <w:tc>
        <w:tcPr>
          <w:tcW w:w="5756" w:type="dxa"/>
        </w:tcPr>
        <w:p w14:paraId="4DF9718A" w14:textId="652FDA74" w:rsidR="00676441" w:rsidRPr="00782578" w:rsidRDefault="00481664" w:rsidP="00676441">
          <w:pPr>
            <w:rPr>
              <w:rFonts w:ascii="Arial" w:hAnsi="Arial" w:cs="Arial"/>
              <w:sz w:val="20"/>
              <w:szCs w:val="20"/>
            </w:rPr>
          </w:pPr>
          <w:r w:rsidRPr="00782578">
            <w:rPr>
              <w:rFonts w:ascii="Arial" w:hAnsi="Arial" w:cs="Arial"/>
              <w:sz w:val="20"/>
              <w:szCs w:val="20"/>
            </w:rPr>
            <w:t>Paper Medical Record/Chart</w:t>
          </w:r>
          <w:r w:rsidR="00A25F06" w:rsidRPr="00782578">
            <w:rPr>
              <w:rFonts w:ascii="Arial" w:hAnsi="Arial" w:cs="Arial"/>
              <w:sz w:val="20"/>
              <w:szCs w:val="20"/>
            </w:rPr>
            <w:t>/Note</w:t>
          </w:r>
          <w:r w:rsidR="00DD51A5" w:rsidRPr="00782578">
            <w:rPr>
              <w:rFonts w:ascii="Arial" w:hAnsi="Arial" w:cs="Arial"/>
              <w:sz w:val="20"/>
              <w:szCs w:val="20"/>
            </w:rPr>
            <w:t>s</w:t>
          </w:r>
        </w:p>
      </w:tc>
      <w:tc>
        <w:tcPr>
          <w:tcW w:w="989" w:type="dxa"/>
        </w:tcPr>
        <w:p w14:paraId="75859E43" w14:textId="0DAF4000" w:rsidR="00676441" w:rsidRPr="0092262E" w:rsidRDefault="005557DC" w:rsidP="005557DC">
          <w:pPr>
            <w:ind w:right="-18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</w:t>
          </w:r>
          <w:r w:rsidR="00676441" w:rsidRPr="0092262E">
            <w:rPr>
              <w:rFonts w:ascii="Arial" w:hAnsi="Arial" w:cs="Arial"/>
              <w:b/>
              <w:sz w:val="20"/>
              <w:szCs w:val="20"/>
            </w:rPr>
            <w:t>SW</w:t>
          </w:r>
        </w:p>
      </w:tc>
      <w:tc>
        <w:tcPr>
          <w:tcW w:w="6586" w:type="dxa"/>
        </w:tcPr>
        <w:p w14:paraId="22155618" w14:textId="77777777" w:rsidR="00676441" w:rsidRPr="0092262E" w:rsidRDefault="00676441" w:rsidP="00481664">
          <w:pPr>
            <w:rPr>
              <w:rFonts w:ascii="Arial" w:hAnsi="Arial" w:cs="Arial"/>
              <w:sz w:val="20"/>
              <w:szCs w:val="20"/>
            </w:rPr>
          </w:pPr>
          <w:r w:rsidRPr="0092262E">
            <w:rPr>
              <w:rFonts w:ascii="Arial" w:hAnsi="Arial" w:cs="Arial"/>
              <w:sz w:val="20"/>
              <w:szCs w:val="20"/>
            </w:rPr>
            <w:t>Study</w:t>
          </w:r>
          <w:r w:rsidR="00481664">
            <w:rPr>
              <w:rFonts w:ascii="Arial" w:hAnsi="Arial" w:cs="Arial"/>
              <w:sz w:val="20"/>
              <w:szCs w:val="20"/>
            </w:rPr>
            <w:t xml:space="preserve">-specific Source Data </w:t>
          </w:r>
          <w:r w:rsidRPr="0092262E">
            <w:rPr>
              <w:rFonts w:ascii="Arial" w:hAnsi="Arial" w:cs="Arial"/>
              <w:sz w:val="20"/>
              <w:szCs w:val="20"/>
            </w:rPr>
            <w:t>Worksheet/</w:t>
          </w:r>
          <w:r w:rsidR="00481664">
            <w:rPr>
              <w:rFonts w:ascii="Arial" w:hAnsi="Arial" w:cs="Arial"/>
              <w:sz w:val="20"/>
              <w:szCs w:val="20"/>
            </w:rPr>
            <w:t>Form/</w:t>
          </w:r>
          <w:r w:rsidRPr="0092262E">
            <w:rPr>
              <w:rFonts w:ascii="Arial" w:hAnsi="Arial" w:cs="Arial"/>
              <w:sz w:val="20"/>
              <w:szCs w:val="20"/>
            </w:rPr>
            <w:t>Template</w:t>
          </w:r>
        </w:p>
      </w:tc>
    </w:tr>
    <w:tr w:rsidR="00782578" w:rsidRPr="0092262E" w14:paraId="00C2851D" w14:textId="77777777" w:rsidTr="002F1268">
      <w:trPr>
        <w:trHeight w:val="193"/>
      </w:trPr>
      <w:tc>
        <w:tcPr>
          <w:tcW w:w="1260" w:type="dxa"/>
        </w:tcPr>
        <w:p w14:paraId="0C63455A" w14:textId="6CDA1B84" w:rsidR="00782578" w:rsidRPr="00782578" w:rsidRDefault="00782578" w:rsidP="00782578">
          <w:pPr>
            <w:jc w:val="center"/>
            <w:rPr>
              <w:rFonts w:ascii="Arial" w:hAnsi="Arial" w:cs="Arial"/>
              <w:strike/>
              <w:sz w:val="16"/>
              <w:szCs w:val="16"/>
            </w:rPr>
          </w:pPr>
          <w:r w:rsidRPr="0092262E">
            <w:rPr>
              <w:rFonts w:ascii="Arial" w:hAnsi="Arial" w:cs="Arial"/>
              <w:b/>
              <w:sz w:val="20"/>
              <w:szCs w:val="20"/>
            </w:rPr>
            <w:t>EMR</w:t>
          </w:r>
        </w:p>
      </w:tc>
      <w:tc>
        <w:tcPr>
          <w:tcW w:w="5756" w:type="dxa"/>
        </w:tcPr>
        <w:p w14:paraId="57684285" w14:textId="26CA21AB" w:rsidR="00782578" w:rsidRPr="00782578" w:rsidDel="00EC5D1E" w:rsidRDefault="00782578" w:rsidP="00782578">
          <w:pPr>
            <w:rPr>
              <w:rFonts w:ascii="Arial" w:hAnsi="Arial" w:cs="Arial"/>
              <w:strike/>
              <w:sz w:val="16"/>
              <w:szCs w:val="16"/>
            </w:rPr>
          </w:pPr>
          <w:r w:rsidRPr="0092262E">
            <w:rPr>
              <w:rFonts w:ascii="Arial" w:hAnsi="Arial" w:cs="Arial"/>
              <w:sz w:val="20"/>
              <w:szCs w:val="20"/>
            </w:rPr>
            <w:t>Electronic Medical Record</w:t>
          </w:r>
        </w:p>
      </w:tc>
      <w:tc>
        <w:tcPr>
          <w:tcW w:w="989" w:type="dxa"/>
        </w:tcPr>
        <w:p w14:paraId="55CCC454" w14:textId="57F1FDB1" w:rsidR="00782578" w:rsidRPr="0092262E" w:rsidRDefault="00782578" w:rsidP="0078257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2262E">
            <w:rPr>
              <w:rFonts w:ascii="Arial" w:hAnsi="Arial" w:cs="Arial"/>
              <w:b/>
              <w:sz w:val="20"/>
              <w:szCs w:val="20"/>
            </w:rPr>
            <w:t>MPO</w:t>
          </w:r>
        </w:p>
      </w:tc>
      <w:tc>
        <w:tcPr>
          <w:tcW w:w="6586" w:type="dxa"/>
        </w:tcPr>
        <w:p w14:paraId="2B94A674" w14:textId="799E434B" w:rsidR="00782578" w:rsidRPr="0092262E" w:rsidRDefault="00782578" w:rsidP="00782578">
          <w:pPr>
            <w:rPr>
              <w:rFonts w:ascii="Arial" w:hAnsi="Arial" w:cs="Arial"/>
              <w:sz w:val="20"/>
              <w:szCs w:val="20"/>
            </w:rPr>
          </w:pPr>
          <w:r w:rsidRPr="0092262E">
            <w:rPr>
              <w:rFonts w:ascii="Arial" w:hAnsi="Arial" w:cs="Arial"/>
              <w:sz w:val="20"/>
              <w:szCs w:val="20"/>
            </w:rPr>
            <w:t>Machine Print out (e.g., ECG, x-rays)</w:t>
          </w:r>
        </w:p>
      </w:tc>
    </w:tr>
    <w:tr w:rsidR="00782578" w:rsidRPr="0092262E" w14:paraId="788252CD" w14:textId="77777777" w:rsidTr="002F1268">
      <w:trPr>
        <w:trHeight w:val="193"/>
      </w:trPr>
      <w:tc>
        <w:tcPr>
          <w:tcW w:w="1260" w:type="dxa"/>
        </w:tcPr>
        <w:p w14:paraId="41795C43" w14:textId="77777777" w:rsidR="00782578" w:rsidRPr="00782578" w:rsidRDefault="00782578" w:rsidP="0078257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82578">
            <w:rPr>
              <w:rFonts w:ascii="Arial" w:hAnsi="Arial" w:cs="Arial"/>
              <w:b/>
              <w:sz w:val="20"/>
              <w:szCs w:val="20"/>
            </w:rPr>
            <w:t>ICF</w:t>
          </w:r>
        </w:p>
      </w:tc>
      <w:tc>
        <w:tcPr>
          <w:tcW w:w="5756" w:type="dxa"/>
        </w:tcPr>
        <w:p w14:paraId="67D54F0E" w14:textId="77777777" w:rsidR="00782578" w:rsidRPr="00782578" w:rsidRDefault="00782578" w:rsidP="00782578">
          <w:pPr>
            <w:rPr>
              <w:rFonts w:ascii="Arial" w:hAnsi="Arial" w:cs="Arial"/>
              <w:sz w:val="20"/>
              <w:szCs w:val="20"/>
            </w:rPr>
          </w:pPr>
          <w:r w:rsidRPr="00782578">
            <w:rPr>
              <w:rFonts w:ascii="Arial" w:hAnsi="Arial" w:cs="Arial"/>
              <w:sz w:val="20"/>
              <w:szCs w:val="20"/>
            </w:rPr>
            <w:t>Informed Consent Form</w:t>
          </w:r>
        </w:p>
      </w:tc>
      <w:tc>
        <w:tcPr>
          <w:tcW w:w="989" w:type="dxa"/>
        </w:tcPr>
        <w:p w14:paraId="7D46B3C9" w14:textId="7439E2C6" w:rsidR="00782578" w:rsidRPr="0092262E" w:rsidRDefault="00782578" w:rsidP="0078257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2262E">
            <w:rPr>
              <w:rFonts w:ascii="Arial" w:hAnsi="Arial" w:cs="Arial"/>
              <w:b/>
              <w:sz w:val="20"/>
              <w:szCs w:val="20"/>
            </w:rPr>
            <w:t>PHR</w:t>
          </w:r>
        </w:p>
      </w:tc>
      <w:tc>
        <w:tcPr>
          <w:tcW w:w="6586" w:type="dxa"/>
        </w:tcPr>
        <w:p w14:paraId="1C6C0ED9" w14:textId="6BBDCDDA" w:rsidR="00782578" w:rsidRPr="0092262E" w:rsidRDefault="00782578" w:rsidP="00782578">
          <w:pPr>
            <w:rPr>
              <w:rFonts w:ascii="Arial" w:hAnsi="Arial" w:cs="Arial"/>
              <w:sz w:val="20"/>
              <w:szCs w:val="20"/>
            </w:rPr>
          </w:pPr>
          <w:r w:rsidRPr="0092262E">
            <w:rPr>
              <w:rFonts w:ascii="Arial" w:hAnsi="Arial" w:cs="Arial"/>
              <w:sz w:val="20"/>
              <w:szCs w:val="20"/>
            </w:rPr>
            <w:t>Pharmacy Record</w:t>
          </w:r>
        </w:p>
      </w:tc>
    </w:tr>
    <w:tr w:rsidR="00782578" w:rsidRPr="0092262E" w14:paraId="66C886AD" w14:textId="77777777" w:rsidTr="002F1268">
      <w:trPr>
        <w:trHeight w:val="96"/>
      </w:trPr>
      <w:tc>
        <w:tcPr>
          <w:tcW w:w="1260" w:type="dxa"/>
        </w:tcPr>
        <w:p w14:paraId="3AAF769D" w14:textId="77777777" w:rsidR="00782578" w:rsidRPr="00782578" w:rsidRDefault="00782578" w:rsidP="0078257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82578">
            <w:rPr>
              <w:rFonts w:ascii="Arial" w:hAnsi="Arial" w:cs="Arial"/>
              <w:b/>
              <w:sz w:val="20"/>
              <w:szCs w:val="20"/>
            </w:rPr>
            <w:t>LR</w:t>
          </w:r>
        </w:p>
      </w:tc>
      <w:tc>
        <w:tcPr>
          <w:tcW w:w="5756" w:type="dxa"/>
        </w:tcPr>
        <w:p w14:paraId="78662D7D" w14:textId="77777777" w:rsidR="00782578" w:rsidRPr="00782578" w:rsidRDefault="00782578" w:rsidP="00782578">
          <w:pPr>
            <w:rPr>
              <w:rFonts w:ascii="Arial" w:hAnsi="Arial" w:cs="Arial"/>
              <w:sz w:val="20"/>
              <w:szCs w:val="20"/>
            </w:rPr>
          </w:pPr>
          <w:r w:rsidRPr="00782578">
            <w:rPr>
              <w:rFonts w:ascii="Arial" w:hAnsi="Arial" w:cs="Arial"/>
              <w:sz w:val="20"/>
              <w:szCs w:val="20"/>
            </w:rPr>
            <w:t>Laboratory Report</w:t>
          </w:r>
        </w:p>
      </w:tc>
      <w:tc>
        <w:tcPr>
          <w:tcW w:w="989" w:type="dxa"/>
        </w:tcPr>
        <w:p w14:paraId="02EC070E" w14:textId="19766E50" w:rsidR="00782578" w:rsidRPr="0092262E" w:rsidRDefault="00782578" w:rsidP="0078257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2262E">
            <w:rPr>
              <w:rFonts w:ascii="Arial" w:hAnsi="Arial" w:cs="Arial"/>
              <w:b/>
              <w:sz w:val="20"/>
              <w:szCs w:val="20"/>
            </w:rPr>
            <w:t>CRF</w:t>
          </w:r>
        </w:p>
      </w:tc>
      <w:tc>
        <w:tcPr>
          <w:tcW w:w="6586" w:type="dxa"/>
        </w:tcPr>
        <w:p w14:paraId="33D75444" w14:textId="6F72AD6E" w:rsidR="00782578" w:rsidRPr="0092262E" w:rsidRDefault="00782578" w:rsidP="00782578">
          <w:pPr>
            <w:rPr>
              <w:rFonts w:ascii="Arial" w:hAnsi="Arial" w:cs="Arial"/>
              <w:sz w:val="20"/>
              <w:szCs w:val="20"/>
            </w:rPr>
          </w:pPr>
          <w:r w:rsidRPr="0092262E">
            <w:rPr>
              <w:rFonts w:ascii="Arial" w:hAnsi="Arial" w:cs="Arial"/>
              <w:sz w:val="20"/>
              <w:szCs w:val="20"/>
            </w:rPr>
            <w:t>Case Report Form (= source: data entered directly in CRF, only if stated in the protocol)</w:t>
          </w:r>
        </w:p>
      </w:tc>
    </w:tr>
    <w:tr w:rsidR="00782578" w:rsidRPr="0092262E" w14:paraId="3C26949C" w14:textId="77777777" w:rsidTr="002F1268">
      <w:trPr>
        <w:trHeight w:val="193"/>
      </w:trPr>
      <w:tc>
        <w:tcPr>
          <w:tcW w:w="1260" w:type="dxa"/>
        </w:tcPr>
        <w:p w14:paraId="35E380C0" w14:textId="77777777" w:rsidR="00782578" w:rsidRPr="00782578" w:rsidRDefault="00782578" w:rsidP="0078257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82578">
            <w:rPr>
              <w:rFonts w:ascii="Arial" w:hAnsi="Arial" w:cs="Arial"/>
              <w:b/>
              <w:sz w:val="20"/>
              <w:szCs w:val="20"/>
            </w:rPr>
            <w:t>RPL</w:t>
          </w:r>
        </w:p>
      </w:tc>
      <w:tc>
        <w:tcPr>
          <w:tcW w:w="5756" w:type="dxa"/>
        </w:tcPr>
        <w:p w14:paraId="73CF20C9" w14:textId="77777777" w:rsidR="00782578" w:rsidRPr="00782578" w:rsidRDefault="00782578" w:rsidP="00782578">
          <w:pPr>
            <w:rPr>
              <w:rFonts w:ascii="Arial" w:hAnsi="Arial" w:cs="Arial"/>
              <w:sz w:val="20"/>
              <w:szCs w:val="20"/>
            </w:rPr>
          </w:pPr>
          <w:r w:rsidRPr="00782578">
            <w:rPr>
              <w:rFonts w:ascii="Arial" w:hAnsi="Arial" w:cs="Arial"/>
              <w:sz w:val="20"/>
              <w:szCs w:val="20"/>
            </w:rPr>
            <w:t>Referring Physician’s Letter</w:t>
          </w:r>
        </w:p>
      </w:tc>
      <w:tc>
        <w:tcPr>
          <w:tcW w:w="989" w:type="dxa"/>
        </w:tcPr>
        <w:p w14:paraId="6C29B375" w14:textId="52F984E0" w:rsidR="00782578" w:rsidRPr="0092262E" w:rsidRDefault="00782578" w:rsidP="0078257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2262E">
            <w:rPr>
              <w:rFonts w:ascii="Arial" w:hAnsi="Arial" w:cs="Arial"/>
              <w:b/>
              <w:sz w:val="20"/>
              <w:szCs w:val="20"/>
            </w:rPr>
            <w:t>PRO</w:t>
          </w:r>
        </w:p>
      </w:tc>
      <w:tc>
        <w:tcPr>
          <w:tcW w:w="6586" w:type="dxa"/>
        </w:tcPr>
        <w:p w14:paraId="16D673D6" w14:textId="496B7851" w:rsidR="00782578" w:rsidRPr="0092262E" w:rsidRDefault="00782578" w:rsidP="00782578">
          <w:pPr>
            <w:rPr>
              <w:rFonts w:ascii="Arial" w:hAnsi="Arial" w:cs="Arial"/>
              <w:sz w:val="20"/>
              <w:szCs w:val="20"/>
            </w:rPr>
          </w:pPr>
          <w:r w:rsidRPr="0092262E">
            <w:rPr>
              <w:rFonts w:ascii="Arial" w:hAnsi="Arial" w:cs="Arial"/>
              <w:sz w:val="20"/>
              <w:szCs w:val="20"/>
            </w:rPr>
            <w:t xml:space="preserve">Patient </w:t>
          </w:r>
          <w:r>
            <w:rPr>
              <w:rFonts w:ascii="Arial" w:hAnsi="Arial" w:cs="Arial"/>
              <w:sz w:val="20"/>
              <w:szCs w:val="20"/>
            </w:rPr>
            <w:t>R</w:t>
          </w:r>
          <w:r w:rsidRPr="0092262E">
            <w:rPr>
              <w:rFonts w:ascii="Arial" w:hAnsi="Arial" w:cs="Arial"/>
              <w:sz w:val="20"/>
              <w:szCs w:val="20"/>
            </w:rPr>
            <w:t xml:space="preserve">eported 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Pr="0092262E">
            <w:rPr>
              <w:rFonts w:ascii="Arial" w:hAnsi="Arial" w:cs="Arial"/>
              <w:sz w:val="20"/>
              <w:szCs w:val="20"/>
            </w:rPr>
            <w:t>utcomes device</w:t>
          </w:r>
        </w:p>
      </w:tc>
    </w:tr>
    <w:tr w:rsidR="00782578" w:rsidRPr="0092262E" w14:paraId="2FB04B04" w14:textId="77777777" w:rsidTr="002F1268">
      <w:trPr>
        <w:trHeight w:val="193"/>
      </w:trPr>
      <w:tc>
        <w:tcPr>
          <w:tcW w:w="1260" w:type="dxa"/>
        </w:tcPr>
        <w:p w14:paraId="7A345098" w14:textId="62AD21CE" w:rsidR="00782578" w:rsidRPr="00782578" w:rsidRDefault="00FC3091" w:rsidP="002F1268">
          <w:pPr>
            <w:ind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IX</w:t>
          </w:r>
          <w:r w:rsidR="00782578" w:rsidRPr="00782578">
            <w:rPr>
              <w:rFonts w:ascii="Arial" w:hAnsi="Arial" w:cs="Arial"/>
              <w:b/>
              <w:sz w:val="20"/>
              <w:szCs w:val="20"/>
            </w:rPr>
            <w:t>RS</w:t>
          </w:r>
        </w:p>
      </w:tc>
      <w:tc>
        <w:tcPr>
          <w:tcW w:w="5756" w:type="dxa"/>
        </w:tcPr>
        <w:p w14:paraId="4404CF67" w14:textId="77777777" w:rsidR="00782578" w:rsidRPr="00782578" w:rsidRDefault="00782578" w:rsidP="00782578">
          <w:pPr>
            <w:rPr>
              <w:rFonts w:ascii="Arial" w:hAnsi="Arial" w:cs="Arial"/>
              <w:sz w:val="20"/>
              <w:szCs w:val="20"/>
            </w:rPr>
          </w:pPr>
          <w:r w:rsidRPr="00782578">
            <w:rPr>
              <w:rFonts w:ascii="Arial" w:hAnsi="Arial" w:cs="Arial"/>
              <w:sz w:val="20"/>
              <w:szCs w:val="20"/>
            </w:rPr>
            <w:t>IVRS or IXRS report print out</w:t>
          </w:r>
        </w:p>
      </w:tc>
      <w:tc>
        <w:tcPr>
          <w:tcW w:w="989" w:type="dxa"/>
        </w:tcPr>
        <w:p w14:paraId="079589BF" w14:textId="148E33BF" w:rsidR="00782578" w:rsidRPr="0092262E" w:rsidRDefault="00782578" w:rsidP="0078257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6586" w:type="dxa"/>
        </w:tcPr>
        <w:p w14:paraId="0ED22A60" w14:textId="18D0926E" w:rsidR="00782578" w:rsidRPr="0092262E" w:rsidRDefault="00782578" w:rsidP="00782578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193A9D64" w14:textId="77777777" w:rsidR="009A3217" w:rsidRPr="00543DFD" w:rsidRDefault="009A3217" w:rsidP="00F9095B">
    <w:pPr>
      <w:pStyle w:val="Head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317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8089"/>
    </w:tblGrid>
    <w:tr w:rsidR="00E67717" w:rsidRPr="00941C3B" w14:paraId="25581563" w14:textId="77777777" w:rsidTr="00E373B0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4E9C7497" w14:textId="58317E99" w:rsidR="00E67717" w:rsidRDefault="00266EC5" w:rsidP="00E373B0">
          <w:pPr>
            <w:ind w:left="-108" w:right="-117"/>
            <w:rPr>
              <w:rFonts w:ascii="Arial" w:hAnsi="Arial" w:cs="Arial"/>
              <w:sz w:val="22"/>
              <w:szCs w:val="22"/>
            </w:rPr>
          </w:pPr>
          <w:r w:rsidRPr="00395703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60E20D71" wp14:editId="451588EC">
                <wp:extent cx="2057143" cy="633904"/>
                <wp:effectExtent l="0" t="0" r="635" b="0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143" cy="633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31A510" w14:textId="77777777" w:rsidR="00E67717" w:rsidRPr="001F604B" w:rsidRDefault="00E67717" w:rsidP="00126DBC">
          <w:pPr>
            <w:ind w:left="34"/>
            <w:rPr>
              <w:rFonts w:ascii="Arial" w:hAnsi="Arial" w:cs="Arial"/>
              <w:sz w:val="20"/>
              <w:szCs w:val="20"/>
            </w:rPr>
          </w:pPr>
          <w:r w:rsidRPr="0092262E">
            <w:rPr>
              <w:rFonts w:ascii="Arial" w:hAnsi="Arial" w:cs="Arial"/>
              <w:sz w:val="20"/>
              <w:szCs w:val="20"/>
            </w:rPr>
            <w:t>Source Data Identification Log</w:t>
          </w:r>
        </w:p>
      </w:tc>
      <w:tc>
        <w:tcPr>
          <w:tcW w:w="8089" w:type="dxa"/>
          <w:tcBorders>
            <w:bottom w:val="single" w:sz="12" w:space="0" w:color="auto"/>
          </w:tcBorders>
          <w:vAlign w:val="center"/>
        </w:tcPr>
        <w:p w14:paraId="02963959" w14:textId="77777777" w:rsidR="00E67717" w:rsidRDefault="00E67717" w:rsidP="00126DBC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822B956" w14:textId="77777777" w:rsidR="00E67717" w:rsidRDefault="00E67717" w:rsidP="00126DBC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23D45852" w14:textId="77777777" w:rsidR="00C74012" w:rsidRDefault="00C74012" w:rsidP="00126DBC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244D16C2" w14:textId="77777777" w:rsidR="00C74012" w:rsidRDefault="00C74012" w:rsidP="00126DBC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472D0650" w14:textId="0B4426AB" w:rsidR="00E67717" w:rsidRPr="00A87D7F" w:rsidRDefault="00E67717" w:rsidP="00126DB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A87D7F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="007A7228">
            <w:rPr>
              <w:rFonts w:ascii="Arial" w:hAnsi="Arial" w:cs="Arial"/>
              <w:snapToGrid w:val="0"/>
              <w:sz w:val="20"/>
              <w:szCs w:val="20"/>
            </w:rPr>
            <w:t xml:space="preserve">__ </w:t>
          </w:r>
          <w:r w:rsidRPr="00A87D7F">
            <w:rPr>
              <w:rFonts w:ascii="Arial" w:hAnsi="Arial" w:cs="Arial"/>
              <w:snapToGrid w:val="0"/>
              <w:sz w:val="20"/>
              <w:szCs w:val="20"/>
            </w:rPr>
            <w:t xml:space="preserve">of </w:t>
          </w:r>
          <w:r w:rsidR="007A7228">
            <w:rPr>
              <w:rFonts w:ascii="Arial" w:hAnsi="Arial" w:cs="Arial"/>
              <w:snapToGrid w:val="0"/>
              <w:sz w:val="20"/>
              <w:szCs w:val="20"/>
            </w:rPr>
            <w:t>__</w:t>
          </w:r>
        </w:p>
      </w:tc>
    </w:tr>
  </w:tbl>
  <w:p w14:paraId="3F394723" w14:textId="77777777" w:rsidR="00E67717" w:rsidRDefault="00E67717" w:rsidP="00C76E7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317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8089"/>
    </w:tblGrid>
    <w:tr w:rsidR="00601ADB" w:rsidRPr="00543DFD" w14:paraId="346D8B5B" w14:textId="77777777" w:rsidTr="00E373B0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1D565803" w14:textId="49D2FDC8" w:rsidR="00601ADB" w:rsidRDefault="00266EC5" w:rsidP="00E373B0">
          <w:pPr>
            <w:ind w:left="-108"/>
            <w:rPr>
              <w:rFonts w:ascii="Arial" w:hAnsi="Arial" w:cs="Arial"/>
              <w:sz w:val="20"/>
              <w:szCs w:val="20"/>
            </w:rPr>
          </w:pPr>
          <w:r w:rsidRPr="00395703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74CF6A56" wp14:editId="38B879C2">
                <wp:extent cx="2057143" cy="633904"/>
                <wp:effectExtent l="0" t="0" r="635" b="0"/>
                <wp:docPr id="58" name="Pictur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143" cy="633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7B3BDE" w14:textId="77777777" w:rsidR="00601ADB" w:rsidRPr="003D52AB" w:rsidRDefault="00601ADB" w:rsidP="00E373B0">
          <w:pPr>
            <w:ind w:left="-108"/>
            <w:rPr>
              <w:rFonts w:ascii="Arial" w:hAnsi="Arial" w:cs="Arial"/>
              <w:color w:val="0000FF"/>
              <w:sz w:val="20"/>
              <w:szCs w:val="20"/>
            </w:rPr>
          </w:pPr>
          <w:r w:rsidRPr="003D52AB">
            <w:rPr>
              <w:rFonts w:ascii="Arial" w:hAnsi="Arial" w:cs="Arial"/>
              <w:sz w:val="20"/>
              <w:szCs w:val="20"/>
            </w:rPr>
            <w:t>Source Data Identification Log</w:t>
          </w:r>
        </w:p>
      </w:tc>
      <w:tc>
        <w:tcPr>
          <w:tcW w:w="8089" w:type="dxa"/>
          <w:tcBorders>
            <w:bottom w:val="single" w:sz="12" w:space="0" w:color="auto"/>
          </w:tcBorders>
          <w:vAlign w:val="center"/>
        </w:tcPr>
        <w:p w14:paraId="56B45FC8" w14:textId="77777777" w:rsidR="00601ADB" w:rsidRPr="003D52AB" w:rsidRDefault="00601ADB" w:rsidP="005A5130">
          <w:pPr>
            <w:jc w:val="center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60CB54F8" w14:textId="77777777" w:rsidR="00601ADB" w:rsidRPr="003D52AB" w:rsidRDefault="00601ADB" w:rsidP="005A5130">
          <w:pPr>
            <w:jc w:val="center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3E5ECA55" w14:textId="77777777" w:rsidR="00266EC5" w:rsidRDefault="00266EC5" w:rsidP="009875F9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584EF33" w14:textId="77777777" w:rsidR="00266EC5" w:rsidRDefault="00266EC5" w:rsidP="009875F9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73879BB6" w14:textId="3290777D" w:rsidR="00601ADB" w:rsidRPr="003D52AB" w:rsidRDefault="00601ADB" w:rsidP="009875F9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D52AB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="007A7228">
            <w:rPr>
              <w:rFonts w:ascii="Arial" w:hAnsi="Arial" w:cs="Arial"/>
              <w:snapToGrid w:val="0"/>
              <w:sz w:val="20"/>
              <w:szCs w:val="20"/>
            </w:rPr>
            <w:t>__</w:t>
          </w:r>
          <w:r w:rsidRPr="003D52AB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7A7228">
            <w:rPr>
              <w:rFonts w:ascii="Arial" w:hAnsi="Arial" w:cs="Arial"/>
              <w:snapToGrid w:val="0"/>
              <w:sz w:val="20"/>
              <w:szCs w:val="20"/>
            </w:rPr>
            <w:t>__</w:t>
          </w:r>
        </w:p>
      </w:tc>
    </w:tr>
  </w:tbl>
  <w:p w14:paraId="130CBA9B" w14:textId="6FD6927F" w:rsidR="00601ADB" w:rsidRPr="0092262E" w:rsidRDefault="00601ADB" w:rsidP="00676441">
    <w:pPr>
      <w:tabs>
        <w:tab w:val="left" w:pos="6765"/>
      </w:tabs>
      <w:rPr>
        <w:rFonts w:ascii="Arial" w:hAnsi="Arial" w:cs="Arial"/>
        <w:b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4C6"/>
    <w:multiLevelType w:val="multilevel"/>
    <w:tmpl w:val="6C0EF7E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36A2786"/>
    <w:multiLevelType w:val="hybridMultilevel"/>
    <w:tmpl w:val="FCE446D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EED0F1F"/>
    <w:multiLevelType w:val="hybridMultilevel"/>
    <w:tmpl w:val="7EF03A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3680EE8"/>
    <w:multiLevelType w:val="multilevel"/>
    <w:tmpl w:val="6C0EF7E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F591A"/>
    <w:multiLevelType w:val="hybridMultilevel"/>
    <w:tmpl w:val="564E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09"/>
    <w:rsid w:val="00001009"/>
    <w:rsid w:val="00002A93"/>
    <w:rsid w:val="000063A5"/>
    <w:rsid w:val="0001605D"/>
    <w:rsid w:val="00020791"/>
    <w:rsid w:val="000218A8"/>
    <w:rsid w:val="0003032A"/>
    <w:rsid w:val="0003336B"/>
    <w:rsid w:val="00035D48"/>
    <w:rsid w:val="00037A51"/>
    <w:rsid w:val="0004508F"/>
    <w:rsid w:val="0004512F"/>
    <w:rsid w:val="00046D5A"/>
    <w:rsid w:val="00055A94"/>
    <w:rsid w:val="00060E0F"/>
    <w:rsid w:val="00067E84"/>
    <w:rsid w:val="00075157"/>
    <w:rsid w:val="00075E6C"/>
    <w:rsid w:val="00094E1A"/>
    <w:rsid w:val="00096934"/>
    <w:rsid w:val="000B1011"/>
    <w:rsid w:val="000C13B6"/>
    <w:rsid w:val="000C2523"/>
    <w:rsid w:val="000C65AE"/>
    <w:rsid w:val="000D2A3C"/>
    <w:rsid w:val="000E10CA"/>
    <w:rsid w:val="000E1B4A"/>
    <w:rsid w:val="000E2403"/>
    <w:rsid w:val="000E72F4"/>
    <w:rsid w:val="000F1C85"/>
    <w:rsid w:val="000F3DB3"/>
    <w:rsid w:val="00106B9B"/>
    <w:rsid w:val="00112701"/>
    <w:rsid w:val="001153CE"/>
    <w:rsid w:val="00115DB1"/>
    <w:rsid w:val="001235F5"/>
    <w:rsid w:val="00124F7C"/>
    <w:rsid w:val="00125D5B"/>
    <w:rsid w:val="00132CC1"/>
    <w:rsid w:val="00132D18"/>
    <w:rsid w:val="00135627"/>
    <w:rsid w:val="001402CD"/>
    <w:rsid w:val="00143BAE"/>
    <w:rsid w:val="00156CE9"/>
    <w:rsid w:val="00161483"/>
    <w:rsid w:val="00163D28"/>
    <w:rsid w:val="00172AB5"/>
    <w:rsid w:val="00176943"/>
    <w:rsid w:val="0018531E"/>
    <w:rsid w:val="001A2E28"/>
    <w:rsid w:val="001A40A6"/>
    <w:rsid w:val="001A79B2"/>
    <w:rsid w:val="001B7977"/>
    <w:rsid w:val="001D2894"/>
    <w:rsid w:val="001E5A5A"/>
    <w:rsid w:val="0020405E"/>
    <w:rsid w:val="0020453C"/>
    <w:rsid w:val="00216963"/>
    <w:rsid w:val="00220A98"/>
    <w:rsid w:val="00236D0D"/>
    <w:rsid w:val="00240423"/>
    <w:rsid w:val="00251F7C"/>
    <w:rsid w:val="002523A4"/>
    <w:rsid w:val="002556C7"/>
    <w:rsid w:val="00266EC5"/>
    <w:rsid w:val="00270E1A"/>
    <w:rsid w:val="00275D35"/>
    <w:rsid w:val="00277CC7"/>
    <w:rsid w:val="00292671"/>
    <w:rsid w:val="00296DD7"/>
    <w:rsid w:val="002B13AD"/>
    <w:rsid w:val="002B2EC4"/>
    <w:rsid w:val="002B454C"/>
    <w:rsid w:val="002C0ED7"/>
    <w:rsid w:val="002C61C7"/>
    <w:rsid w:val="002D5E27"/>
    <w:rsid w:val="002E5969"/>
    <w:rsid w:val="002F1268"/>
    <w:rsid w:val="00301A09"/>
    <w:rsid w:val="00306175"/>
    <w:rsid w:val="00312ABF"/>
    <w:rsid w:val="00312E6E"/>
    <w:rsid w:val="0031417A"/>
    <w:rsid w:val="00314E21"/>
    <w:rsid w:val="003217B7"/>
    <w:rsid w:val="0032203F"/>
    <w:rsid w:val="00324B0B"/>
    <w:rsid w:val="0033077A"/>
    <w:rsid w:val="00330CD9"/>
    <w:rsid w:val="0033285D"/>
    <w:rsid w:val="003434C2"/>
    <w:rsid w:val="00361C9B"/>
    <w:rsid w:val="00363CCF"/>
    <w:rsid w:val="003671B8"/>
    <w:rsid w:val="00371BCC"/>
    <w:rsid w:val="003824A7"/>
    <w:rsid w:val="00390AB8"/>
    <w:rsid w:val="00393039"/>
    <w:rsid w:val="00395703"/>
    <w:rsid w:val="00396AC8"/>
    <w:rsid w:val="003A0774"/>
    <w:rsid w:val="003A172C"/>
    <w:rsid w:val="003C408D"/>
    <w:rsid w:val="003C591E"/>
    <w:rsid w:val="003D52AB"/>
    <w:rsid w:val="003D7EBE"/>
    <w:rsid w:val="003E38FF"/>
    <w:rsid w:val="003E6BDA"/>
    <w:rsid w:val="003F1DAA"/>
    <w:rsid w:val="004010B7"/>
    <w:rsid w:val="0040739A"/>
    <w:rsid w:val="00415122"/>
    <w:rsid w:val="00415F8E"/>
    <w:rsid w:val="00421689"/>
    <w:rsid w:val="00431128"/>
    <w:rsid w:val="00433B68"/>
    <w:rsid w:val="0044747E"/>
    <w:rsid w:val="004514C1"/>
    <w:rsid w:val="00463544"/>
    <w:rsid w:val="00470274"/>
    <w:rsid w:val="00471B2E"/>
    <w:rsid w:val="00480A82"/>
    <w:rsid w:val="00480D54"/>
    <w:rsid w:val="00481664"/>
    <w:rsid w:val="004845F4"/>
    <w:rsid w:val="00484E44"/>
    <w:rsid w:val="004937C0"/>
    <w:rsid w:val="00495359"/>
    <w:rsid w:val="004B04A1"/>
    <w:rsid w:val="004B0797"/>
    <w:rsid w:val="004B082E"/>
    <w:rsid w:val="004B276B"/>
    <w:rsid w:val="004C1B61"/>
    <w:rsid w:val="004C7895"/>
    <w:rsid w:val="004D3982"/>
    <w:rsid w:val="004D663B"/>
    <w:rsid w:val="004E6EE7"/>
    <w:rsid w:val="005008FE"/>
    <w:rsid w:val="00511B13"/>
    <w:rsid w:val="00512163"/>
    <w:rsid w:val="0052700B"/>
    <w:rsid w:val="00535F5A"/>
    <w:rsid w:val="00537FD9"/>
    <w:rsid w:val="00543DFD"/>
    <w:rsid w:val="00547D3A"/>
    <w:rsid w:val="005557DC"/>
    <w:rsid w:val="00555D20"/>
    <w:rsid w:val="00561363"/>
    <w:rsid w:val="00571219"/>
    <w:rsid w:val="0057798B"/>
    <w:rsid w:val="005823CB"/>
    <w:rsid w:val="00585F05"/>
    <w:rsid w:val="0059736F"/>
    <w:rsid w:val="005A2CD2"/>
    <w:rsid w:val="005A4430"/>
    <w:rsid w:val="005A5130"/>
    <w:rsid w:val="005B10CA"/>
    <w:rsid w:val="005C18B9"/>
    <w:rsid w:val="005D0453"/>
    <w:rsid w:val="005D107F"/>
    <w:rsid w:val="005D4C8E"/>
    <w:rsid w:val="005F0E0D"/>
    <w:rsid w:val="005F1CBC"/>
    <w:rsid w:val="00601ADB"/>
    <w:rsid w:val="0061135A"/>
    <w:rsid w:val="00615B9C"/>
    <w:rsid w:val="00621010"/>
    <w:rsid w:val="00626646"/>
    <w:rsid w:val="00631429"/>
    <w:rsid w:val="006319C8"/>
    <w:rsid w:val="0063350F"/>
    <w:rsid w:val="00635185"/>
    <w:rsid w:val="00640A41"/>
    <w:rsid w:val="006413DF"/>
    <w:rsid w:val="0065387E"/>
    <w:rsid w:val="0066286B"/>
    <w:rsid w:val="0066463D"/>
    <w:rsid w:val="00664F4B"/>
    <w:rsid w:val="00676441"/>
    <w:rsid w:val="0068221A"/>
    <w:rsid w:val="00692796"/>
    <w:rsid w:val="006931AF"/>
    <w:rsid w:val="00697BB9"/>
    <w:rsid w:val="006A3189"/>
    <w:rsid w:val="006B047F"/>
    <w:rsid w:val="006B530A"/>
    <w:rsid w:val="006B5617"/>
    <w:rsid w:val="006B77B0"/>
    <w:rsid w:val="006C0F22"/>
    <w:rsid w:val="006C4130"/>
    <w:rsid w:val="006E1128"/>
    <w:rsid w:val="006F5ECE"/>
    <w:rsid w:val="006F60D0"/>
    <w:rsid w:val="0070539F"/>
    <w:rsid w:val="00712C15"/>
    <w:rsid w:val="00742D78"/>
    <w:rsid w:val="00763C27"/>
    <w:rsid w:val="00776C11"/>
    <w:rsid w:val="00777F14"/>
    <w:rsid w:val="00782256"/>
    <w:rsid w:val="00782578"/>
    <w:rsid w:val="007910B7"/>
    <w:rsid w:val="00797525"/>
    <w:rsid w:val="007A0A60"/>
    <w:rsid w:val="007A7228"/>
    <w:rsid w:val="007B421A"/>
    <w:rsid w:val="007D46ED"/>
    <w:rsid w:val="007D65B9"/>
    <w:rsid w:val="007E441E"/>
    <w:rsid w:val="007E5322"/>
    <w:rsid w:val="007E722D"/>
    <w:rsid w:val="007F442D"/>
    <w:rsid w:val="00812A97"/>
    <w:rsid w:val="00813772"/>
    <w:rsid w:val="0081757B"/>
    <w:rsid w:val="00836939"/>
    <w:rsid w:val="00842A65"/>
    <w:rsid w:val="00845D12"/>
    <w:rsid w:val="008500F1"/>
    <w:rsid w:val="00876272"/>
    <w:rsid w:val="00880503"/>
    <w:rsid w:val="00890294"/>
    <w:rsid w:val="008912C4"/>
    <w:rsid w:val="00891481"/>
    <w:rsid w:val="00892319"/>
    <w:rsid w:val="00894183"/>
    <w:rsid w:val="008A6516"/>
    <w:rsid w:val="008A7EF8"/>
    <w:rsid w:val="008D58E7"/>
    <w:rsid w:val="008E51BB"/>
    <w:rsid w:val="008F5423"/>
    <w:rsid w:val="008F79DA"/>
    <w:rsid w:val="008F7F1A"/>
    <w:rsid w:val="00901AA5"/>
    <w:rsid w:val="0090223C"/>
    <w:rsid w:val="0090291D"/>
    <w:rsid w:val="009073A1"/>
    <w:rsid w:val="0091504A"/>
    <w:rsid w:val="0091785E"/>
    <w:rsid w:val="009314F6"/>
    <w:rsid w:val="009377B5"/>
    <w:rsid w:val="00941C3B"/>
    <w:rsid w:val="009421A9"/>
    <w:rsid w:val="00970917"/>
    <w:rsid w:val="00977CAA"/>
    <w:rsid w:val="009875F9"/>
    <w:rsid w:val="0099575E"/>
    <w:rsid w:val="009A3217"/>
    <w:rsid w:val="009B1C1C"/>
    <w:rsid w:val="009B43A9"/>
    <w:rsid w:val="009C0D3D"/>
    <w:rsid w:val="009C13F3"/>
    <w:rsid w:val="009C3DCB"/>
    <w:rsid w:val="009E1534"/>
    <w:rsid w:val="009F1B98"/>
    <w:rsid w:val="00A14019"/>
    <w:rsid w:val="00A22C57"/>
    <w:rsid w:val="00A25F06"/>
    <w:rsid w:val="00A32B1C"/>
    <w:rsid w:val="00A34FE0"/>
    <w:rsid w:val="00A3604D"/>
    <w:rsid w:val="00A36D07"/>
    <w:rsid w:val="00A609BE"/>
    <w:rsid w:val="00A6231D"/>
    <w:rsid w:val="00A62918"/>
    <w:rsid w:val="00A62977"/>
    <w:rsid w:val="00A8330A"/>
    <w:rsid w:val="00A8644D"/>
    <w:rsid w:val="00AA00DB"/>
    <w:rsid w:val="00AA10A3"/>
    <w:rsid w:val="00AA7BEE"/>
    <w:rsid w:val="00AB06CF"/>
    <w:rsid w:val="00AB2C28"/>
    <w:rsid w:val="00AB4F52"/>
    <w:rsid w:val="00AD13FB"/>
    <w:rsid w:val="00AD460E"/>
    <w:rsid w:val="00AE2ACB"/>
    <w:rsid w:val="00AE4E14"/>
    <w:rsid w:val="00AE78DC"/>
    <w:rsid w:val="00AF4C5C"/>
    <w:rsid w:val="00AF4EFE"/>
    <w:rsid w:val="00B0114E"/>
    <w:rsid w:val="00B014F5"/>
    <w:rsid w:val="00B0496E"/>
    <w:rsid w:val="00B11E17"/>
    <w:rsid w:val="00B23E19"/>
    <w:rsid w:val="00B242EF"/>
    <w:rsid w:val="00B25B55"/>
    <w:rsid w:val="00B261DD"/>
    <w:rsid w:val="00B3074D"/>
    <w:rsid w:val="00B52CAB"/>
    <w:rsid w:val="00B5349C"/>
    <w:rsid w:val="00B63E6E"/>
    <w:rsid w:val="00B73236"/>
    <w:rsid w:val="00B77D7C"/>
    <w:rsid w:val="00B82B70"/>
    <w:rsid w:val="00B87F54"/>
    <w:rsid w:val="00B93174"/>
    <w:rsid w:val="00BA28D2"/>
    <w:rsid w:val="00BA68D9"/>
    <w:rsid w:val="00BC3C22"/>
    <w:rsid w:val="00BD19C4"/>
    <w:rsid w:val="00BD5EF0"/>
    <w:rsid w:val="00BF22A2"/>
    <w:rsid w:val="00C00FE5"/>
    <w:rsid w:val="00C01465"/>
    <w:rsid w:val="00C05404"/>
    <w:rsid w:val="00C06483"/>
    <w:rsid w:val="00C3738E"/>
    <w:rsid w:val="00C427FA"/>
    <w:rsid w:val="00C51BE6"/>
    <w:rsid w:val="00C6085C"/>
    <w:rsid w:val="00C67B6D"/>
    <w:rsid w:val="00C74012"/>
    <w:rsid w:val="00C76E78"/>
    <w:rsid w:val="00C90C95"/>
    <w:rsid w:val="00C92BE4"/>
    <w:rsid w:val="00CA0C81"/>
    <w:rsid w:val="00CB0AE5"/>
    <w:rsid w:val="00CB1974"/>
    <w:rsid w:val="00CD71DD"/>
    <w:rsid w:val="00CF136A"/>
    <w:rsid w:val="00D0107E"/>
    <w:rsid w:val="00D016C3"/>
    <w:rsid w:val="00D14C9E"/>
    <w:rsid w:val="00D47E74"/>
    <w:rsid w:val="00D5100F"/>
    <w:rsid w:val="00D64EBA"/>
    <w:rsid w:val="00D7795D"/>
    <w:rsid w:val="00D81BE4"/>
    <w:rsid w:val="00D81C61"/>
    <w:rsid w:val="00D859CE"/>
    <w:rsid w:val="00D932A6"/>
    <w:rsid w:val="00DA0D6C"/>
    <w:rsid w:val="00DA1BC8"/>
    <w:rsid w:val="00DB147D"/>
    <w:rsid w:val="00DB2CE5"/>
    <w:rsid w:val="00DC0265"/>
    <w:rsid w:val="00DC3ED4"/>
    <w:rsid w:val="00DD51A5"/>
    <w:rsid w:val="00DE3A2B"/>
    <w:rsid w:val="00DE6F30"/>
    <w:rsid w:val="00E022C3"/>
    <w:rsid w:val="00E0508B"/>
    <w:rsid w:val="00E065CD"/>
    <w:rsid w:val="00E11D77"/>
    <w:rsid w:val="00E16F7A"/>
    <w:rsid w:val="00E27723"/>
    <w:rsid w:val="00E3154A"/>
    <w:rsid w:val="00E33651"/>
    <w:rsid w:val="00E33F22"/>
    <w:rsid w:val="00E373B0"/>
    <w:rsid w:val="00E401F4"/>
    <w:rsid w:val="00E42D3E"/>
    <w:rsid w:val="00E45B70"/>
    <w:rsid w:val="00E57388"/>
    <w:rsid w:val="00E60590"/>
    <w:rsid w:val="00E60A5F"/>
    <w:rsid w:val="00E62073"/>
    <w:rsid w:val="00E67717"/>
    <w:rsid w:val="00E7033A"/>
    <w:rsid w:val="00E70638"/>
    <w:rsid w:val="00E70F75"/>
    <w:rsid w:val="00E7240F"/>
    <w:rsid w:val="00E7447F"/>
    <w:rsid w:val="00E7568F"/>
    <w:rsid w:val="00E764D7"/>
    <w:rsid w:val="00E90DB5"/>
    <w:rsid w:val="00EB012A"/>
    <w:rsid w:val="00EC0091"/>
    <w:rsid w:val="00EC30B7"/>
    <w:rsid w:val="00EC6A5F"/>
    <w:rsid w:val="00ED48F4"/>
    <w:rsid w:val="00EE3A95"/>
    <w:rsid w:val="00EF0B2C"/>
    <w:rsid w:val="00EF549F"/>
    <w:rsid w:val="00F0121C"/>
    <w:rsid w:val="00F044AD"/>
    <w:rsid w:val="00F06F9A"/>
    <w:rsid w:val="00F104CF"/>
    <w:rsid w:val="00F34D45"/>
    <w:rsid w:val="00F53968"/>
    <w:rsid w:val="00F53BF6"/>
    <w:rsid w:val="00F60791"/>
    <w:rsid w:val="00F60919"/>
    <w:rsid w:val="00F73033"/>
    <w:rsid w:val="00F73D41"/>
    <w:rsid w:val="00F75598"/>
    <w:rsid w:val="00F8115D"/>
    <w:rsid w:val="00F83A16"/>
    <w:rsid w:val="00F851BE"/>
    <w:rsid w:val="00F9095B"/>
    <w:rsid w:val="00F93760"/>
    <w:rsid w:val="00F944E1"/>
    <w:rsid w:val="00F94C45"/>
    <w:rsid w:val="00FA581B"/>
    <w:rsid w:val="00FA6A28"/>
    <w:rsid w:val="00FA6C08"/>
    <w:rsid w:val="00FA7DC7"/>
    <w:rsid w:val="00FC2102"/>
    <w:rsid w:val="00FC3091"/>
    <w:rsid w:val="00FD359E"/>
    <w:rsid w:val="00FE520E"/>
    <w:rsid w:val="00FE616A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B88AD"/>
  <w15:docId w15:val="{15BAE218-A688-4ED5-9325-FBF171B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9875F9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373B0"/>
    <w:pPr>
      <w:jc w:val="both"/>
    </w:pPr>
    <w:rPr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73B0"/>
    <w:rPr>
      <w:lang w:eastAsia="en-GB"/>
    </w:rPr>
  </w:style>
  <w:style w:type="paragraph" w:customStyle="1" w:styleId="commentcontentpara">
    <w:name w:val="commentcontentpara"/>
    <w:basedOn w:val="Normal"/>
    <w:rsid w:val="00E373B0"/>
    <w:rPr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E520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20E"/>
    <w:pPr>
      <w:jc w:val="left"/>
    </w:pPr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20E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7AD515-66B7-4C86-90DD-97AD1EA9EF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138AA-EA59-4989-B2E7-56000EAA1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2387-f120-428c-a33f-8f120d9aa660"/>
    <ds:schemaRef ds:uri="b71ba2dc-0e97-441e-b2c4-988fad6290c8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9E2DC5-1E50-4E99-8FE4-22F59580E1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07077B-556D-4487-9287-EDCCB4CF3B99}">
  <ds:schemaRefs>
    <ds:schemaRef ds:uri="http://schemas.microsoft.com/office/2006/metadata/properties"/>
    <ds:schemaRef ds:uri="http://schemas.microsoft.com/office/infopath/2007/PartnerControls"/>
    <ds:schemaRef ds:uri="fbbcf6ee-9fbd-400c-b917-9fe3efcb3dea"/>
    <ds:schemaRef ds:uri="10a22387-f120-428c-a33f-8f120d9aa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1024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creator>Quintiles</dc:creator>
  <cp:lastModifiedBy>Li, Virgil</cp:lastModifiedBy>
  <cp:revision>91</cp:revision>
  <cp:lastPrinted>2020-06-16T06:22:00Z</cp:lastPrinted>
  <dcterms:created xsi:type="dcterms:W3CDTF">2017-11-27T08:34:00Z</dcterms:created>
  <dcterms:modified xsi:type="dcterms:W3CDTF">2023-01-21T10:18:00Z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0x010100BE41907F4F0C3C44AB2E268943C7AE8B</vt:lpwstr>
  </property>
</Properties>
</file>