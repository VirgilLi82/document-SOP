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B828" w14:textId="77777777" w:rsidR="008632E9" w:rsidRPr="00123C95" w:rsidRDefault="008632E9" w:rsidP="004603D7">
      <w:pPr>
        <w:widowControl w:val="0"/>
        <w:ind w:left="360"/>
        <w:jc w:val="center"/>
        <w:outlineLvl w:val="0"/>
        <w:rPr>
          <w:rFonts w:ascii="Arial" w:hAnsi="Arial" w:cs="Arial"/>
          <w:b/>
          <w:sz w:val="22"/>
          <w:lang w:val="en-GB"/>
        </w:rPr>
      </w:pPr>
      <w:r w:rsidRPr="00123C95">
        <w:rPr>
          <w:rFonts w:ascii="Arial" w:hAnsi="Arial" w:cs="Arial"/>
          <w:b/>
          <w:sz w:val="22"/>
          <w:lang w:val="en-GB"/>
        </w:rPr>
        <w:t>Statement of Education and Qualifications</w:t>
      </w:r>
    </w:p>
    <w:p w14:paraId="7F77CD37" w14:textId="77777777" w:rsidR="008632E9" w:rsidRPr="00123C95" w:rsidRDefault="008632E9">
      <w:pPr>
        <w:widowControl w:val="0"/>
        <w:ind w:left="360"/>
        <w:jc w:val="center"/>
        <w:rPr>
          <w:rFonts w:ascii="Arial" w:hAnsi="Arial" w:cs="Arial"/>
          <w:b/>
          <w:sz w:val="22"/>
          <w:lang w:val="en-GB"/>
        </w:rPr>
      </w:pPr>
    </w:p>
    <w:p w14:paraId="3208AC65" w14:textId="499A8836" w:rsidR="008632E9" w:rsidRPr="00123C95" w:rsidRDefault="008632E9">
      <w:pPr>
        <w:widowControl w:val="0"/>
        <w:jc w:val="both"/>
        <w:outlineLvl w:val="0"/>
        <w:rPr>
          <w:rFonts w:ascii="Arial" w:hAnsi="Arial" w:cs="Arial"/>
          <w:b/>
          <w:i/>
          <w:sz w:val="16"/>
          <w:lang w:val="en-GB"/>
        </w:rPr>
      </w:pPr>
      <w:r w:rsidRPr="00123C95">
        <w:rPr>
          <w:rFonts w:ascii="Arial" w:hAnsi="Arial" w:cs="Arial"/>
          <w:b/>
          <w:i/>
          <w:sz w:val="16"/>
          <w:lang w:val="en-GB"/>
        </w:rPr>
        <w:t xml:space="preserve">PLEASE </w:t>
      </w:r>
      <w:r w:rsidR="00B206BA">
        <w:rPr>
          <w:rFonts w:ascii="Arial" w:hAnsi="Arial" w:cs="Arial"/>
          <w:b/>
          <w:i/>
          <w:sz w:val="16"/>
          <w:lang w:val="en-GB"/>
        </w:rPr>
        <w:t xml:space="preserve">COMPLETE THE FOLLOWING INFORMATION: </w:t>
      </w:r>
    </w:p>
    <w:p w14:paraId="11CA6A72" w14:textId="77777777" w:rsidR="008632E9" w:rsidRPr="00123C95" w:rsidRDefault="008632E9">
      <w:pPr>
        <w:widowControl w:val="0"/>
        <w:ind w:left="360"/>
        <w:jc w:val="both"/>
        <w:outlineLvl w:val="0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Ind w:w="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85"/>
        <w:gridCol w:w="4176"/>
      </w:tblGrid>
      <w:tr w:rsidR="008632E9" w:rsidRPr="001D1AB3" w14:paraId="2958F023" w14:textId="77777777" w:rsidTr="00E62C5C">
        <w:trPr>
          <w:cantSplit/>
          <w:trHeight w:val="288"/>
        </w:trPr>
        <w:tc>
          <w:tcPr>
            <w:tcW w:w="4985" w:type="dxa"/>
            <w:tcBorders>
              <w:top w:val="nil"/>
              <w:left w:val="nil"/>
              <w:right w:val="nil"/>
            </w:tcBorders>
            <w:vAlign w:val="bottom"/>
          </w:tcPr>
          <w:p w14:paraId="1D626365" w14:textId="77777777" w:rsidR="008632E9" w:rsidRPr="00123C95" w:rsidRDefault="008632E9" w:rsidP="00E62C5C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23C95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Name </w:t>
            </w:r>
            <w:r w:rsidRPr="0025041C">
              <w:rPr>
                <w:rFonts w:ascii="Arial" w:hAnsi="Arial" w:cs="Arial"/>
                <w:b/>
                <w:sz w:val="16"/>
                <w:szCs w:val="16"/>
                <w:lang w:val="en-GB"/>
              </w:rPr>
              <w:t>(First, Middle, Last)</w:t>
            </w:r>
          </w:p>
        </w:tc>
        <w:tc>
          <w:tcPr>
            <w:tcW w:w="4176" w:type="dxa"/>
            <w:tcBorders>
              <w:top w:val="nil"/>
              <w:left w:val="nil"/>
              <w:right w:val="nil"/>
            </w:tcBorders>
            <w:vAlign w:val="bottom"/>
          </w:tcPr>
          <w:p w14:paraId="628BD435" w14:textId="77777777" w:rsidR="008632E9" w:rsidRPr="00123C95" w:rsidRDefault="008632E9" w:rsidP="00E62C5C">
            <w:pPr>
              <w:widowControl w:val="0"/>
              <w:outlineLv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23C95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Academic Qualification(s) </w:t>
            </w:r>
            <w:r w:rsidRPr="00123C95"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w:r w:rsidRPr="00123C95">
              <w:rPr>
                <w:rFonts w:ascii="Arial" w:hAnsi="Arial" w:cs="Arial"/>
                <w:sz w:val="16"/>
                <w:szCs w:val="16"/>
                <w:lang w:val="en-GB"/>
              </w:rPr>
              <w:t xml:space="preserve">e.g. MD, MBBS, Medical License Number, </w:t>
            </w:r>
            <w:r w:rsidR="00DA5F46" w:rsidRPr="00123C95">
              <w:rPr>
                <w:rFonts w:ascii="Arial" w:hAnsi="Arial" w:cs="Arial"/>
                <w:sz w:val="16"/>
                <w:szCs w:val="16"/>
                <w:lang w:val="en-GB"/>
              </w:rPr>
              <w:t>etc.</w:t>
            </w:r>
            <w:r w:rsidRPr="00123C95">
              <w:rPr>
                <w:rFonts w:ascii="Arial" w:hAnsi="Arial" w:cs="Arial"/>
                <w:sz w:val="16"/>
                <w:szCs w:val="16"/>
                <w:lang w:val="en-GB"/>
              </w:rPr>
              <w:t>)</w:t>
            </w:r>
          </w:p>
        </w:tc>
      </w:tr>
      <w:tr w:rsidR="008632E9" w:rsidRPr="001D1AB3" w14:paraId="05F2307E" w14:textId="77777777" w:rsidTr="00E62C5C">
        <w:trPr>
          <w:cantSplit/>
          <w:trHeight w:val="288"/>
        </w:trPr>
        <w:tc>
          <w:tcPr>
            <w:tcW w:w="4985" w:type="dxa"/>
          </w:tcPr>
          <w:p w14:paraId="5401445B" w14:textId="77777777" w:rsidR="008632E9" w:rsidRPr="001D1AB3" w:rsidRDefault="008632E9" w:rsidP="004603D7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4176" w:type="dxa"/>
          </w:tcPr>
          <w:p w14:paraId="4FA84880" w14:textId="77777777" w:rsidR="008632E9" w:rsidRPr="00123C95" w:rsidRDefault="008632E9" w:rsidP="00E62C5C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</w:tbl>
    <w:p w14:paraId="373B0B05" w14:textId="77777777" w:rsidR="008632E9" w:rsidRPr="00123C95" w:rsidRDefault="008632E9" w:rsidP="004603D7">
      <w:pPr>
        <w:widowControl w:val="0"/>
        <w:ind w:left="360"/>
        <w:jc w:val="both"/>
        <w:rPr>
          <w:rFonts w:ascii="Arial" w:hAnsi="Arial" w:cs="Arial"/>
          <w:sz w:val="20"/>
          <w:szCs w:val="20"/>
          <w:lang w:val="en-GB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43"/>
      </w:tblGrid>
      <w:tr w:rsidR="008632E9" w:rsidRPr="001D1AB3" w14:paraId="1BF9C5B5" w14:textId="77777777" w:rsidTr="00E62C5C">
        <w:trPr>
          <w:trHeight w:val="288"/>
        </w:trPr>
        <w:tc>
          <w:tcPr>
            <w:tcW w:w="9143" w:type="dxa"/>
            <w:tcBorders>
              <w:top w:val="nil"/>
              <w:left w:val="nil"/>
              <w:right w:val="nil"/>
            </w:tcBorders>
            <w:vAlign w:val="bottom"/>
          </w:tcPr>
          <w:p w14:paraId="6F228FF6" w14:textId="7128D59A" w:rsidR="008632E9" w:rsidRPr="00123C95" w:rsidRDefault="004603D7" w:rsidP="00E62C5C">
            <w:pPr>
              <w:widowControl w:val="0"/>
              <w:outlineLv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C</w:t>
            </w:r>
            <w:r w:rsidR="00112A36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urrent employment </w:t>
            </w:r>
            <w:r w:rsidR="008632E9" w:rsidRPr="00E62C5C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>(Name of Institution, Street, City, Postal Code, State or Province (if applicable), Country)</w:t>
            </w:r>
          </w:p>
        </w:tc>
      </w:tr>
      <w:tr w:rsidR="008632E9" w:rsidRPr="001D1AB3" w14:paraId="4865517B" w14:textId="77777777" w:rsidTr="00E62C5C">
        <w:trPr>
          <w:trHeight w:val="288"/>
        </w:trPr>
        <w:tc>
          <w:tcPr>
            <w:tcW w:w="9143" w:type="dxa"/>
          </w:tcPr>
          <w:p w14:paraId="5A13E5D7" w14:textId="77777777" w:rsidR="008632E9" w:rsidRPr="001D1AB3" w:rsidRDefault="008632E9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</w:tbl>
    <w:p w14:paraId="71F3B67E" w14:textId="77777777" w:rsidR="008632E9" w:rsidRPr="0025041C" w:rsidRDefault="008632E9" w:rsidP="004603D7">
      <w:pPr>
        <w:ind w:left="36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5"/>
        <w:gridCol w:w="3906"/>
      </w:tblGrid>
      <w:tr w:rsidR="008632E9" w:rsidRPr="001D1AB3" w14:paraId="061569BA" w14:textId="77777777" w:rsidTr="00E62C5C">
        <w:trPr>
          <w:cantSplit/>
          <w:trHeight w:val="288"/>
        </w:trPr>
        <w:tc>
          <w:tcPr>
            <w:tcW w:w="5255" w:type="dxa"/>
            <w:tcBorders>
              <w:top w:val="nil"/>
              <w:left w:val="nil"/>
              <w:right w:val="nil"/>
            </w:tcBorders>
            <w:vAlign w:val="bottom"/>
          </w:tcPr>
          <w:p w14:paraId="2DAD05AC" w14:textId="51085CD0" w:rsidR="008632E9" w:rsidRPr="00123C95" w:rsidRDefault="004603D7" w:rsidP="00E62C5C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Work </w:t>
            </w:r>
            <w:r w:rsidR="008632E9" w:rsidRPr="00123C95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Telephone Number </w:t>
            </w:r>
            <w:r w:rsidR="008632E9" w:rsidRPr="00E62C5C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>(Country Code, Area Code, Number)</w:t>
            </w:r>
          </w:p>
        </w:tc>
        <w:tc>
          <w:tcPr>
            <w:tcW w:w="3906" w:type="dxa"/>
            <w:tcBorders>
              <w:top w:val="nil"/>
              <w:left w:val="nil"/>
              <w:right w:val="nil"/>
            </w:tcBorders>
            <w:vAlign w:val="bottom"/>
          </w:tcPr>
          <w:p w14:paraId="61BF61BD" w14:textId="3BD4E036" w:rsidR="008632E9" w:rsidRPr="00123C95" w:rsidRDefault="004603D7" w:rsidP="00E62C5C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Work </w:t>
            </w:r>
            <w:r w:rsidR="00112A36">
              <w:rPr>
                <w:rFonts w:ascii="Arial" w:hAnsi="Arial" w:cs="Arial"/>
                <w:b/>
                <w:sz w:val="20"/>
                <w:szCs w:val="20"/>
                <w:lang w:val="en-GB"/>
              </w:rPr>
              <w:t>Email Address</w:t>
            </w:r>
          </w:p>
        </w:tc>
      </w:tr>
      <w:tr w:rsidR="008632E9" w:rsidRPr="001D1AB3" w14:paraId="2D693BB6" w14:textId="77777777" w:rsidTr="00E62C5C">
        <w:trPr>
          <w:cantSplit/>
          <w:trHeight w:val="288"/>
        </w:trPr>
        <w:tc>
          <w:tcPr>
            <w:tcW w:w="5255" w:type="dxa"/>
          </w:tcPr>
          <w:p w14:paraId="7E85C4C8" w14:textId="77777777" w:rsidR="008632E9" w:rsidRPr="001D1AB3" w:rsidRDefault="008632E9" w:rsidP="004603D7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906" w:type="dxa"/>
          </w:tcPr>
          <w:p w14:paraId="6CDB200B" w14:textId="77777777" w:rsidR="008632E9" w:rsidRPr="00123C95" w:rsidRDefault="008632E9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</w:tbl>
    <w:p w14:paraId="39B08082" w14:textId="77777777" w:rsidR="008632E9" w:rsidRPr="00123C95" w:rsidRDefault="008632E9" w:rsidP="004603D7">
      <w:pPr>
        <w:widowControl w:val="0"/>
        <w:ind w:left="360"/>
        <w:jc w:val="both"/>
        <w:rPr>
          <w:rFonts w:ascii="Arial" w:hAnsi="Arial" w:cs="Arial"/>
          <w:sz w:val="20"/>
          <w:szCs w:val="20"/>
          <w:lang w:val="en-GB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410"/>
        <w:gridCol w:w="2730"/>
        <w:gridCol w:w="1996"/>
      </w:tblGrid>
      <w:tr w:rsidR="008632E9" w:rsidRPr="001D1AB3" w14:paraId="5D77F3B9" w14:textId="77777777" w:rsidTr="00E62C5C">
        <w:trPr>
          <w:trHeight w:val="288"/>
        </w:trPr>
        <w:tc>
          <w:tcPr>
            <w:tcW w:w="9136" w:type="dxa"/>
            <w:gridSpan w:val="3"/>
            <w:tcBorders>
              <w:bottom w:val="single" w:sz="4" w:space="0" w:color="auto"/>
            </w:tcBorders>
            <w:vAlign w:val="bottom"/>
          </w:tcPr>
          <w:p w14:paraId="433EDB82" w14:textId="74DAAACF" w:rsidR="008632E9" w:rsidRPr="00123C95" w:rsidRDefault="00C97519" w:rsidP="00E62C5C">
            <w:pPr>
              <w:widowControl w:val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GB"/>
              </w:rPr>
              <w:pict w14:anchorId="03D7C2E9"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_x0000_s2052" type="#_x0000_t106" style="position:absolute;margin-left:154.65pt;margin-top:1.25pt;width:190pt;height:77.55pt;z-index:251660288" adj="2188,47211" fillcolor="#4f81bd [3204]" strokecolor="#f2f2f2 [3041]" strokeweight="3pt">
                  <v:shadow on="t" type="perspective" color="#243f60 [1604]" opacity=".5" offset="1pt" offset2="-1pt"/>
                  <v:textbox>
                    <w:txbxContent>
                      <w:p w14:paraId="18D2362E" w14:textId="73369593" w:rsidR="00C97519" w:rsidRPr="00C97519" w:rsidRDefault="00C97519">
                        <w:pPr>
                          <w:rPr>
                            <w:color w:val="FFFFFF" w:themeColor="background1"/>
                          </w:rPr>
                        </w:pPr>
                        <w:r w:rsidRPr="00C97519">
                          <w:rPr>
                            <w:rFonts w:hint="eastAsia"/>
                            <w:color w:val="FFFFFF" w:themeColor="background1"/>
                            <w:lang w:eastAsia="zh-CN"/>
                          </w:rPr>
                          <w:t>上面的信息由</w:t>
                        </w:r>
                        <w:r w:rsidRPr="00C97519">
                          <w:rPr>
                            <w:rFonts w:hint="eastAsia"/>
                            <w:color w:val="FFFFFF" w:themeColor="background1"/>
                            <w:lang w:eastAsia="zh-CN"/>
                          </w:rPr>
                          <w:t>CRA</w:t>
                        </w:r>
                        <w:r w:rsidRPr="00C97519">
                          <w:rPr>
                            <w:rFonts w:hint="eastAsia"/>
                            <w:color w:val="FFFFFF" w:themeColor="background1"/>
                            <w:lang w:eastAsia="zh-CN"/>
                          </w:rPr>
                          <w:t>填写</w:t>
                        </w:r>
                      </w:p>
                    </w:txbxContent>
                  </v:textbox>
                  <o:callout v:ext="edit" minusy="t"/>
                </v:shape>
              </w:pict>
            </w:r>
            <w:r w:rsidR="008632E9" w:rsidRPr="00123C95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Education and Training </w:t>
            </w:r>
            <w:r w:rsidR="008632E9" w:rsidRPr="00E62C5C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>(List all Colleges, Universities and Medical Schools attended, postdoctoral/fellowship training, board certification/medical license</w:t>
            </w:r>
            <w:r w:rsidR="004603D7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>.  Add more rows as needed</w:t>
            </w:r>
            <w:r w:rsidR="008632E9" w:rsidRPr="00E62C5C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>)</w:t>
            </w:r>
            <w:r w:rsidR="008632E9" w:rsidRPr="00123C95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</w:p>
        </w:tc>
      </w:tr>
      <w:tr w:rsidR="008632E9" w:rsidRPr="001D1AB3" w14:paraId="60E13430" w14:textId="77777777" w:rsidTr="00E62C5C">
        <w:trPr>
          <w:trHeight w:val="288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B93F40" w14:textId="70AA3C19" w:rsidR="004603D7" w:rsidRDefault="008632E9" w:rsidP="004603D7">
            <w:pPr>
              <w:widowControl w:val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23C95">
              <w:rPr>
                <w:rFonts w:ascii="Arial" w:hAnsi="Arial" w:cs="Arial"/>
                <w:b/>
                <w:sz w:val="20"/>
                <w:szCs w:val="20"/>
                <w:lang w:val="en-GB"/>
              </w:rPr>
              <w:t>Name and Location of Institution</w:t>
            </w:r>
          </w:p>
          <w:p w14:paraId="5DCDF6D1" w14:textId="4DD08C08" w:rsidR="008632E9" w:rsidRPr="00123C95" w:rsidRDefault="008632E9" w:rsidP="00E62C5C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62C5C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>(City, State or Province and Country)</w:t>
            </w:r>
          </w:p>
        </w:tc>
        <w:tc>
          <w:tcPr>
            <w:tcW w:w="27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29E5F" w14:textId="77777777" w:rsidR="008632E9" w:rsidRDefault="008632E9" w:rsidP="00E62C5C">
            <w:pPr>
              <w:widowControl w:val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23C95">
              <w:rPr>
                <w:rFonts w:ascii="Arial" w:hAnsi="Arial" w:cs="Arial"/>
                <w:b/>
                <w:sz w:val="20"/>
                <w:szCs w:val="20"/>
                <w:lang w:val="en-GB"/>
              </w:rPr>
              <w:t>Degree and Year Awarded</w:t>
            </w:r>
          </w:p>
          <w:p w14:paraId="4B02724F" w14:textId="5498FFF9" w:rsidR="00F31FC1" w:rsidRPr="00E62C5C" w:rsidRDefault="00F31FC1" w:rsidP="00E62C5C">
            <w:pPr>
              <w:widowControl w:val="0"/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</w:pPr>
            <w:r w:rsidRPr="00E62C5C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 xml:space="preserve">(Date format:  </w:t>
            </w:r>
            <w:r w:rsidR="00166D40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>ddMmmyyyy</w:t>
            </w:r>
            <w:r w:rsidRPr="00E62C5C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>)</w:t>
            </w:r>
          </w:p>
        </w:tc>
        <w:tc>
          <w:tcPr>
            <w:tcW w:w="19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E82BB3" w14:textId="77777777" w:rsidR="008632E9" w:rsidRPr="00123C95" w:rsidRDefault="008632E9" w:rsidP="00E62C5C">
            <w:pPr>
              <w:widowControl w:val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23C95">
              <w:rPr>
                <w:rFonts w:ascii="Arial" w:hAnsi="Arial" w:cs="Arial"/>
                <w:b/>
                <w:sz w:val="20"/>
                <w:szCs w:val="20"/>
                <w:lang w:val="en-GB"/>
              </w:rPr>
              <w:t>Area of Study</w:t>
            </w:r>
          </w:p>
        </w:tc>
      </w:tr>
      <w:tr w:rsidR="008632E9" w:rsidRPr="001D1AB3" w14:paraId="69FFB856" w14:textId="77777777" w:rsidTr="00E62C5C">
        <w:trPr>
          <w:trHeight w:val="288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BFE30" w14:textId="77777777" w:rsidR="008632E9" w:rsidRPr="001D1AB3" w:rsidRDefault="008632E9" w:rsidP="004603D7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27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34EBB" w14:textId="77777777" w:rsidR="008632E9" w:rsidRPr="00123C95" w:rsidRDefault="008632E9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9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026DD" w14:textId="77777777" w:rsidR="008632E9" w:rsidRPr="00123C95" w:rsidRDefault="008632E9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8632E9" w:rsidRPr="001D1AB3" w14:paraId="234122EE" w14:textId="77777777" w:rsidTr="00E62C5C">
        <w:trPr>
          <w:trHeight w:val="288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A319" w14:textId="77777777" w:rsidR="008632E9" w:rsidRPr="001D1AB3" w:rsidRDefault="008632E9" w:rsidP="004603D7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27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0A01F" w14:textId="77777777" w:rsidR="008632E9" w:rsidRPr="00123C95" w:rsidRDefault="008632E9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9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74EB" w14:textId="77777777" w:rsidR="008632E9" w:rsidRPr="00123C95" w:rsidRDefault="008632E9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</w:tbl>
    <w:p w14:paraId="26E07C0B" w14:textId="77777777" w:rsidR="008632E9" w:rsidRDefault="008632E9" w:rsidP="004603D7">
      <w:pPr>
        <w:ind w:left="360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330"/>
        <w:gridCol w:w="3600"/>
        <w:gridCol w:w="2250"/>
      </w:tblGrid>
      <w:tr w:rsidR="004603D7" w:rsidRPr="001D1AB3" w14:paraId="711B2388" w14:textId="77777777" w:rsidTr="00E62C5C">
        <w:trPr>
          <w:cantSplit/>
          <w:trHeight w:val="288"/>
        </w:trPr>
        <w:tc>
          <w:tcPr>
            <w:tcW w:w="9180" w:type="dxa"/>
            <w:gridSpan w:val="3"/>
            <w:vAlign w:val="center"/>
          </w:tcPr>
          <w:p w14:paraId="4A1DB7A5" w14:textId="49D2AD67" w:rsidR="004603D7" w:rsidRPr="00123C95" w:rsidRDefault="004603D7" w:rsidP="00E62C5C">
            <w:pPr>
              <w:widowControl w:val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23C95">
              <w:rPr>
                <w:rFonts w:ascii="Arial" w:hAnsi="Arial" w:cs="Arial"/>
                <w:b/>
                <w:sz w:val="20"/>
                <w:szCs w:val="20"/>
                <w:lang w:val="en-GB"/>
              </w:rPr>
              <w:t>Professional Experience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E62C5C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>(include current position first, then list previous positions in reverse date order</w:t>
            </w:r>
            <w:r w:rsidR="008A4715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>.  Please add rows as needed.</w:t>
            </w:r>
            <w:r w:rsidRPr="00E62C5C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>)</w:t>
            </w:r>
          </w:p>
        </w:tc>
      </w:tr>
      <w:tr w:rsidR="008632E9" w:rsidRPr="001D1AB3" w14:paraId="67147A6B" w14:textId="77777777" w:rsidTr="00E62C5C">
        <w:trPr>
          <w:cantSplit/>
          <w:trHeight w:val="288"/>
          <w:tblHeader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6563B1" w14:textId="77777777" w:rsidR="008632E9" w:rsidRPr="00123C95" w:rsidRDefault="008632E9" w:rsidP="004603D7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23C95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Position/Title 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AE6D8B" w14:textId="77777777" w:rsidR="008632E9" w:rsidRPr="00123C95" w:rsidRDefault="008632E9">
            <w:pPr>
              <w:widowControl w:val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23C95">
              <w:rPr>
                <w:rFonts w:ascii="Arial" w:hAnsi="Arial" w:cs="Arial"/>
                <w:b/>
                <w:sz w:val="20"/>
                <w:szCs w:val="20"/>
                <w:lang w:val="en-GB"/>
              </w:rPr>
              <w:t>Name and Location of Institution</w:t>
            </w:r>
          </w:p>
          <w:p w14:paraId="71AD4B14" w14:textId="77777777" w:rsidR="008632E9" w:rsidRPr="00E62C5C" w:rsidRDefault="008632E9">
            <w:pPr>
              <w:widowControl w:val="0"/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</w:pPr>
            <w:r w:rsidRPr="00E62C5C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>(City, State or Province and Country)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76BBED" w14:textId="107D87F3" w:rsidR="00F31FC1" w:rsidRPr="00E62C5C" w:rsidRDefault="008632E9">
            <w:pPr>
              <w:widowControl w:val="0"/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</w:pPr>
            <w:r w:rsidRPr="00123C95">
              <w:rPr>
                <w:rFonts w:ascii="Arial" w:hAnsi="Arial" w:cs="Arial"/>
                <w:b/>
                <w:sz w:val="20"/>
                <w:szCs w:val="20"/>
                <w:lang w:val="en-GB"/>
              </w:rPr>
              <w:t>Dates</w:t>
            </w:r>
            <w:r w:rsidR="00166D40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="005F79B5" w:rsidRPr="00E62C5C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 xml:space="preserve">(Start/Stop Dates as applicable.  </w:t>
            </w:r>
            <w:r w:rsidR="00166D40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>ddMmmyyyy</w:t>
            </w:r>
            <w:r w:rsidR="00F31FC1" w:rsidRPr="00E62C5C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>)</w:t>
            </w:r>
          </w:p>
        </w:tc>
      </w:tr>
      <w:tr w:rsidR="008632E9" w:rsidRPr="001D1AB3" w14:paraId="5B01AF40" w14:textId="77777777" w:rsidTr="00E62C5C">
        <w:trPr>
          <w:cantSplit/>
          <w:trHeight w:val="288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3B27" w14:textId="77777777" w:rsidR="008632E9" w:rsidRPr="001D1AB3" w:rsidRDefault="008632E9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F805" w14:textId="77777777" w:rsidR="008632E9" w:rsidRPr="00123C95" w:rsidRDefault="008632E9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1C224" w14:textId="77777777" w:rsidR="008632E9" w:rsidRPr="00123C95" w:rsidRDefault="008632E9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8632E9" w:rsidRPr="001D1AB3" w14:paraId="45DF3345" w14:textId="77777777" w:rsidTr="00E62C5C">
        <w:trPr>
          <w:cantSplit/>
          <w:trHeight w:val="288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A0609" w14:textId="77777777" w:rsidR="008632E9" w:rsidRPr="001D1AB3" w:rsidRDefault="008632E9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4CF3" w14:textId="77777777" w:rsidR="008632E9" w:rsidRPr="00123C95" w:rsidRDefault="008632E9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303A2" w14:textId="77777777" w:rsidR="008632E9" w:rsidRPr="00123C95" w:rsidRDefault="008632E9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</w:tbl>
    <w:p w14:paraId="23E35DED" w14:textId="77777777" w:rsidR="008632E9" w:rsidRPr="00123C95" w:rsidRDefault="008632E9" w:rsidP="004603D7">
      <w:pPr>
        <w:widowControl w:val="0"/>
        <w:jc w:val="both"/>
        <w:rPr>
          <w:rFonts w:ascii="Arial" w:hAnsi="Arial" w:cs="Arial"/>
          <w:b/>
          <w:sz w:val="20"/>
          <w:szCs w:val="20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701"/>
        <w:gridCol w:w="2977"/>
        <w:gridCol w:w="1701"/>
      </w:tblGrid>
      <w:tr w:rsidR="008632E9" w:rsidRPr="001D1AB3" w14:paraId="11B2C56B" w14:textId="77777777" w:rsidTr="00E62C5C">
        <w:trPr>
          <w:trHeight w:val="288"/>
        </w:trPr>
        <w:tc>
          <w:tcPr>
            <w:tcW w:w="921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64970BF6" w14:textId="184EE80C" w:rsidR="008632E9" w:rsidRPr="00123C95" w:rsidRDefault="008632E9" w:rsidP="00E62C5C">
            <w:pPr>
              <w:widowControl w:val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23C95">
              <w:rPr>
                <w:rFonts w:ascii="Arial" w:hAnsi="Arial" w:cs="Arial"/>
                <w:b/>
                <w:sz w:val="20"/>
                <w:szCs w:val="20"/>
                <w:lang w:val="en-GB"/>
              </w:rPr>
              <w:t>Previous participation in clinical trials</w:t>
            </w:r>
            <w:r w:rsidRPr="00E62C5C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 xml:space="preserve"> </w:t>
            </w:r>
            <w:r w:rsidR="008A4715" w:rsidRPr="00E62C5C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>(please add rows as needed)</w:t>
            </w:r>
          </w:p>
        </w:tc>
      </w:tr>
      <w:tr w:rsidR="008632E9" w:rsidRPr="001D1AB3" w14:paraId="33BA9E14" w14:textId="77777777" w:rsidTr="00E62C5C">
        <w:trPr>
          <w:trHeight w:val="288"/>
        </w:trPr>
        <w:tc>
          <w:tcPr>
            <w:tcW w:w="2835" w:type="dxa"/>
            <w:vAlign w:val="bottom"/>
          </w:tcPr>
          <w:p w14:paraId="124C66AD" w14:textId="77777777" w:rsidR="008632E9" w:rsidRPr="00123C95" w:rsidRDefault="008632E9" w:rsidP="004603D7">
            <w:pPr>
              <w:widowControl w:val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23C95">
              <w:rPr>
                <w:rFonts w:ascii="Arial" w:hAnsi="Arial" w:cs="Arial"/>
                <w:b/>
                <w:sz w:val="20"/>
                <w:szCs w:val="20"/>
                <w:lang w:val="en-GB"/>
              </w:rPr>
              <w:t>Indication of Trial</w:t>
            </w:r>
          </w:p>
        </w:tc>
        <w:tc>
          <w:tcPr>
            <w:tcW w:w="1701" w:type="dxa"/>
            <w:vAlign w:val="bottom"/>
          </w:tcPr>
          <w:p w14:paraId="180BB54B" w14:textId="77777777" w:rsidR="008632E9" w:rsidRPr="00123C95" w:rsidRDefault="008632E9">
            <w:pPr>
              <w:widowControl w:val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23C95">
              <w:rPr>
                <w:rFonts w:ascii="Arial" w:hAnsi="Arial" w:cs="Arial"/>
                <w:b/>
                <w:sz w:val="20"/>
                <w:szCs w:val="20"/>
                <w:lang w:val="en-GB"/>
              </w:rPr>
              <w:t>Clinical Phase of Trial (I-IV)</w:t>
            </w:r>
          </w:p>
        </w:tc>
        <w:tc>
          <w:tcPr>
            <w:tcW w:w="2977" w:type="dxa"/>
            <w:vAlign w:val="bottom"/>
          </w:tcPr>
          <w:p w14:paraId="1436CBCD" w14:textId="77777777" w:rsidR="008632E9" w:rsidRPr="00123C95" w:rsidRDefault="008632E9">
            <w:pPr>
              <w:widowControl w:val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23C95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Role in Trial </w:t>
            </w:r>
            <w:r w:rsidRPr="00E62C5C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>(e.g. Investigator, Sub-Investigator)</w:t>
            </w:r>
          </w:p>
        </w:tc>
        <w:tc>
          <w:tcPr>
            <w:tcW w:w="1701" w:type="dxa"/>
            <w:vAlign w:val="bottom"/>
          </w:tcPr>
          <w:p w14:paraId="15352AE0" w14:textId="567EB6D3" w:rsidR="008632E9" w:rsidRPr="00123C95" w:rsidRDefault="008632E9">
            <w:pPr>
              <w:widowControl w:val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23C95">
              <w:rPr>
                <w:rFonts w:ascii="Arial" w:hAnsi="Arial" w:cs="Arial"/>
                <w:b/>
                <w:sz w:val="20"/>
                <w:szCs w:val="20"/>
                <w:lang w:val="en-GB"/>
              </w:rPr>
              <w:t>Year trial was conducted</w:t>
            </w:r>
          </w:p>
        </w:tc>
      </w:tr>
      <w:tr w:rsidR="008632E9" w:rsidRPr="001D1AB3" w14:paraId="1900E34A" w14:textId="77777777" w:rsidTr="00E62C5C">
        <w:trPr>
          <w:trHeight w:val="288"/>
        </w:trPr>
        <w:tc>
          <w:tcPr>
            <w:tcW w:w="2835" w:type="dxa"/>
          </w:tcPr>
          <w:p w14:paraId="10C19A26" w14:textId="77777777" w:rsidR="008632E9" w:rsidRPr="001D1AB3" w:rsidRDefault="008632E9">
            <w:pPr>
              <w:widowControl w:val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</w:tcPr>
          <w:p w14:paraId="6E434CB7" w14:textId="77777777" w:rsidR="008632E9" w:rsidRPr="00123C95" w:rsidRDefault="008632E9">
            <w:pPr>
              <w:widowControl w:val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2977" w:type="dxa"/>
          </w:tcPr>
          <w:p w14:paraId="26E2E911" w14:textId="77777777" w:rsidR="008632E9" w:rsidRPr="00123C95" w:rsidRDefault="008632E9">
            <w:pPr>
              <w:widowControl w:val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</w:tcPr>
          <w:p w14:paraId="6A13E9E5" w14:textId="77777777" w:rsidR="008632E9" w:rsidRPr="00123C95" w:rsidRDefault="008632E9">
            <w:pPr>
              <w:widowControl w:val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</w:tr>
      <w:tr w:rsidR="008632E9" w:rsidRPr="001D1AB3" w14:paraId="5C0495DE" w14:textId="77777777" w:rsidTr="00E62C5C">
        <w:trPr>
          <w:trHeight w:val="288"/>
        </w:trPr>
        <w:tc>
          <w:tcPr>
            <w:tcW w:w="2835" w:type="dxa"/>
          </w:tcPr>
          <w:p w14:paraId="171F0B80" w14:textId="77777777" w:rsidR="008632E9" w:rsidRPr="001D1AB3" w:rsidRDefault="008632E9">
            <w:pPr>
              <w:widowControl w:val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</w:tcPr>
          <w:p w14:paraId="1D08EEC4" w14:textId="77777777" w:rsidR="008632E9" w:rsidRPr="00123C95" w:rsidRDefault="008632E9">
            <w:pPr>
              <w:widowControl w:val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2977" w:type="dxa"/>
          </w:tcPr>
          <w:p w14:paraId="7ABC90B1" w14:textId="77777777" w:rsidR="008632E9" w:rsidRPr="00123C95" w:rsidRDefault="008632E9">
            <w:pPr>
              <w:widowControl w:val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</w:tcPr>
          <w:p w14:paraId="2F07DF0C" w14:textId="77777777" w:rsidR="008632E9" w:rsidRPr="00123C95" w:rsidRDefault="008632E9">
            <w:pPr>
              <w:widowControl w:val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</w:tr>
    </w:tbl>
    <w:p w14:paraId="753C8580" w14:textId="77777777" w:rsidR="008632E9" w:rsidRPr="00123C95" w:rsidRDefault="008632E9" w:rsidP="004603D7">
      <w:pPr>
        <w:widowControl w:val="0"/>
        <w:jc w:val="both"/>
        <w:rPr>
          <w:rFonts w:ascii="Arial" w:hAnsi="Arial" w:cs="Arial"/>
          <w:b/>
          <w:sz w:val="20"/>
          <w:szCs w:val="20"/>
          <w:lang w:val="en-GB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36"/>
      </w:tblGrid>
      <w:tr w:rsidR="008632E9" w:rsidRPr="001D1AB3" w14:paraId="62460022" w14:textId="77777777" w:rsidTr="00E62C5C">
        <w:trPr>
          <w:trHeight w:val="288"/>
        </w:trPr>
        <w:tc>
          <w:tcPr>
            <w:tcW w:w="9136" w:type="dxa"/>
            <w:tcBorders>
              <w:bottom w:val="single" w:sz="4" w:space="0" w:color="auto"/>
            </w:tcBorders>
            <w:vAlign w:val="bottom"/>
          </w:tcPr>
          <w:p w14:paraId="117E4BAF" w14:textId="15ECF084" w:rsidR="00447F43" w:rsidRDefault="00166D40" w:rsidP="00166D40">
            <w:pPr>
              <w:widowControl w:val="0"/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Current </w:t>
            </w:r>
            <w:r w:rsidR="008632E9" w:rsidRPr="00123C95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Training on </w:t>
            </w:r>
            <w:smartTag w:uri="urn:schemas-microsoft-com:office:smarttags" w:element="stockticker">
              <w:r w:rsidR="008632E9" w:rsidRPr="00123C95">
                <w:rPr>
                  <w:rFonts w:ascii="Arial" w:hAnsi="Arial" w:cs="Arial"/>
                  <w:b/>
                  <w:sz w:val="20"/>
                  <w:szCs w:val="20"/>
                  <w:lang w:val="en-GB"/>
                </w:rPr>
                <w:t>ICH</w:t>
              </w:r>
            </w:smartTag>
            <w:r w:rsidR="008632E9" w:rsidRPr="00123C95">
              <w:rPr>
                <w:rFonts w:ascii="Arial" w:hAnsi="Arial" w:cs="Arial"/>
                <w:b/>
                <w:sz w:val="20"/>
                <w:szCs w:val="20"/>
                <w:lang w:val="en-GB"/>
              </w:rPr>
              <w:t>/GCP</w:t>
            </w: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</w:t>
            </w:r>
            <w:r w:rsidRPr="00E62C5C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>(</w:t>
            </w:r>
            <w:r w:rsidR="00447F43" w:rsidRPr="00E62C5C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 xml:space="preserve">International Conference on </w:t>
            </w:r>
            <w:r w:rsidR="00BD6765" w:rsidRPr="00E62C5C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>Harmonisation</w:t>
            </w:r>
            <w:r w:rsidR="00447F43" w:rsidRPr="00E62C5C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>, Good Clinical Practice</w:t>
            </w:r>
            <w:r w:rsidRPr="00E62C5C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>)</w:t>
            </w:r>
            <w:r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>.</w:t>
            </w:r>
          </w:p>
          <w:p w14:paraId="321171C2" w14:textId="1F9DFD65" w:rsidR="00166D40" w:rsidRPr="00E62C5C" w:rsidRDefault="00166D40" w:rsidP="00E62C5C">
            <w:pPr>
              <w:widowControl w:val="0"/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</w:pPr>
            <w:r w:rsidRPr="00E62C5C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>Please provide, for your most current training, the type of training and year training was completed (or provide a copy of the certificate with this document</w:t>
            </w:r>
            <w:r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>.  If you have not had training, please state “none” in the box below.</w:t>
            </w:r>
            <w:r w:rsidRPr="00E62C5C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 xml:space="preserve"> </w:t>
            </w:r>
            <w:r w:rsidR="008A4715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>Please add rows as needed</w:t>
            </w:r>
          </w:p>
        </w:tc>
      </w:tr>
      <w:tr w:rsidR="008632E9" w:rsidRPr="001A1B06" w14:paraId="60F5E91A" w14:textId="77777777" w:rsidTr="00E62C5C">
        <w:trPr>
          <w:trHeight w:val="288"/>
        </w:trPr>
        <w:tc>
          <w:tcPr>
            <w:tcW w:w="9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5E959" w14:textId="77777777" w:rsidR="008632E9" w:rsidRPr="001A1B06" w:rsidRDefault="008632E9">
            <w:pPr>
              <w:widowControl w:val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</w:tr>
    </w:tbl>
    <w:p w14:paraId="54FC6854" w14:textId="27C32E35" w:rsidR="008632E9" w:rsidRPr="00123C95" w:rsidRDefault="00C97519" w:rsidP="004603D7">
      <w:pPr>
        <w:widowControl w:val="0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  <w:lang w:val="en-GB"/>
        </w:rPr>
        <w:pict w14:anchorId="3B42B2E3">
          <v:shape id="_x0000_s2051" type="#_x0000_t106" style="position:absolute;margin-left:360.55pt;margin-top:10pt;width:126.3pt;height:67pt;z-index:251659264;mso-position-horizontal-relative:text;mso-position-vertical-relative:text" fillcolor="#4f81bd [3204]" strokecolor="#f2f2f2 [3041]" strokeweight="3pt">
            <v:shadow on="t" type="perspective" color="#243f60 [1604]" opacity=".5" offset="1pt" offset2="-1pt"/>
            <v:textbox>
              <w:txbxContent>
                <w:p w14:paraId="00964423" w14:textId="29B65B76" w:rsidR="00C97519" w:rsidRPr="00C97519" w:rsidRDefault="00C97519">
                  <w:pPr>
                    <w:rPr>
                      <w:color w:val="FFFFFF" w:themeColor="background1"/>
                    </w:rPr>
                  </w:pPr>
                  <w:r w:rsidRPr="00C97519">
                    <w:rPr>
                      <w:rFonts w:hint="eastAsia"/>
                      <w:color w:val="FFFFFF" w:themeColor="background1"/>
                      <w:lang w:eastAsia="zh-CN"/>
                    </w:rPr>
                    <w:t>日期（启动会当天）</w:t>
                  </w:r>
                </w:p>
              </w:txbxContent>
            </v:textbox>
            <o:callout v:ext="edit" minusy="t"/>
          </v:shape>
        </w:pic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36"/>
      </w:tblGrid>
      <w:tr w:rsidR="008632E9" w:rsidRPr="001D1AB3" w14:paraId="685A8549" w14:textId="77777777" w:rsidTr="00E62C5C">
        <w:trPr>
          <w:trHeight w:val="288"/>
        </w:trPr>
        <w:tc>
          <w:tcPr>
            <w:tcW w:w="9136" w:type="dxa"/>
            <w:tcBorders>
              <w:bottom w:val="single" w:sz="4" w:space="0" w:color="auto"/>
            </w:tcBorders>
            <w:vAlign w:val="bottom"/>
          </w:tcPr>
          <w:p w14:paraId="1CA6342D" w14:textId="77777777" w:rsidR="00166D40" w:rsidRDefault="00166D40" w:rsidP="004603D7">
            <w:pPr>
              <w:widowControl w:val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Other Evidence of Experience or Expertise</w:t>
            </w:r>
          </w:p>
          <w:p w14:paraId="723B4F34" w14:textId="302B706F" w:rsidR="008632E9" w:rsidRPr="00E62C5C" w:rsidRDefault="00C97519" w:rsidP="00E62C5C">
            <w:pPr>
              <w:widowControl w:val="0"/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Cs/>
                <w:i/>
                <w:iCs/>
                <w:noProof/>
                <w:sz w:val="16"/>
                <w:szCs w:val="16"/>
                <w:lang w:val="en-GB"/>
              </w:rPr>
              <w:pict w14:anchorId="0D8529E2">
                <v:shape id="_x0000_s2050" type="#_x0000_t106" style="position:absolute;margin-left:99.3pt;margin-top:11.8pt;width:132.9pt;height:54.8pt;z-index:251658240" fillcolor="#4f81bd [3204]" strokecolor="#f2f2f2 [3041]" strokeweight="3pt">
                  <v:shadow on="t" type="perspective" color="#243f60 [1604]" opacity=".5" offset="1pt" offset2="-1pt"/>
                  <v:textbox>
                    <w:txbxContent>
                      <w:p w14:paraId="5E4E5A46" w14:textId="5D95F704" w:rsidR="00C97519" w:rsidRPr="00C97519" w:rsidRDefault="00C97519">
                        <w:pPr>
                          <w:rPr>
                            <w:color w:val="FFFFFF" w:themeColor="background1"/>
                          </w:rPr>
                        </w:pPr>
                        <w:r w:rsidRPr="00C97519">
                          <w:rPr>
                            <w:rFonts w:ascii="宋体" w:hAnsi="宋体" w:cs="宋体" w:hint="eastAsia"/>
                            <w:color w:val="FFFFFF" w:themeColor="background1"/>
                            <w:lang w:eastAsia="zh-CN"/>
                          </w:rPr>
                          <w:t>授权人</w:t>
                        </w:r>
                        <w:r>
                          <w:rPr>
                            <w:rFonts w:ascii="宋体" w:hAnsi="宋体" w:cs="宋体" w:hint="eastAsia"/>
                            <w:color w:val="FFFFFF" w:themeColor="background1"/>
                            <w:lang w:eastAsia="zh-CN"/>
                          </w:rPr>
                          <w:t>英文拼音</w:t>
                        </w:r>
                        <w:r w:rsidRPr="00C97519">
                          <w:rPr>
                            <w:rFonts w:ascii="宋体" w:hAnsi="宋体" w:cs="宋体" w:hint="eastAsia"/>
                            <w:color w:val="FFFFFF" w:themeColor="background1"/>
                            <w:lang w:eastAsia="zh-CN"/>
                          </w:rPr>
                          <w:t>签字</w:t>
                        </w:r>
                      </w:p>
                    </w:txbxContent>
                  </v:textbox>
                  <o:callout v:ext="edit" minusy="t"/>
                </v:shape>
              </w:pict>
            </w:r>
            <w:r w:rsidR="00166D40" w:rsidRPr="00E62C5C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>List o</w:t>
            </w:r>
            <w:r w:rsidR="008632E9" w:rsidRPr="00E62C5C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 xml:space="preserve">ther documents evidencing experience or </w:t>
            </w:r>
            <w:r w:rsidR="00166D40" w:rsidRPr="00166D40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>expertise</w:t>
            </w:r>
            <w:r w:rsidR="00166D40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 xml:space="preserve"> below</w:t>
            </w:r>
            <w:r w:rsidR="00166D40" w:rsidRPr="00166D40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 xml:space="preserve"> and</w:t>
            </w:r>
            <w:r w:rsidR="008632E9" w:rsidRPr="00E62C5C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 xml:space="preserve"> attach</w:t>
            </w:r>
            <w:r w:rsidR="00166D40" w:rsidRPr="00E62C5C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 xml:space="preserve"> to this document.  If no other documents, please state “none” in the box below</w:t>
            </w:r>
            <w:r w:rsidR="00166D40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>.  Please add rows as needed.</w:t>
            </w:r>
          </w:p>
        </w:tc>
      </w:tr>
      <w:tr w:rsidR="008632E9" w:rsidRPr="005F79B5" w14:paraId="4395F343" w14:textId="77777777" w:rsidTr="00E62C5C">
        <w:trPr>
          <w:trHeight w:val="288"/>
        </w:trPr>
        <w:tc>
          <w:tcPr>
            <w:tcW w:w="9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BBBC" w14:textId="5C86504B" w:rsidR="008632E9" w:rsidRPr="005F79B5" w:rsidRDefault="008632E9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</w:tbl>
    <w:p w14:paraId="6AA2349E" w14:textId="23459FEA" w:rsidR="008632E9" w:rsidRDefault="008632E9" w:rsidP="004603D7">
      <w:pPr>
        <w:widowControl w:val="0"/>
        <w:rPr>
          <w:rFonts w:ascii="Arial" w:hAnsi="Arial" w:cs="Arial"/>
          <w:sz w:val="20"/>
          <w:szCs w:val="20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90"/>
        <w:gridCol w:w="2736"/>
      </w:tblGrid>
      <w:tr w:rsidR="008632E9" w:rsidRPr="001D1AB3" w14:paraId="7B8D7D1E" w14:textId="77777777" w:rsidTr="00E62C5C">
        <w:trPr>
          <w:trHeight w:val="288"/>
        </w:trPr>
        <w:tc>
          <w:tcPr>
            <w:tcW w:w="6390" w:type="dxa"/>
            <w:tcBorders>
              <w:top w:val="nil"/>
              <w:left w:val="nil"/>
              <w:right w:val="nil"/>
            </w:tcBorders>
            <w:vAlign w:val="bottom"/>
          </w:tcPr>
          <w:p w14:paraId="6BC98516" w14:textId="34C3A53D" w:rsidR="008632E9" w:rsidRPr="00123C95" w:rsidRDefault="008632E9" w:rsidP="00E62C5C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23C95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Signature </w:t>
            </w:r>
            <w:r w:rsidR="00F31FC1">
              <w:rPr>
                <w:rFonts w:ascii="Arial" w:hAnsi="Arial" w:cs="Arial"/>
                <w:b/>
                <w:sz w:val="20"/>
                <w:szCs w:val="20"/>
                <w:lang w:val="en-GB"/>
              </w:rPr>
              <w:t>of Investigator</w:t>
            </w:r>
          </w:p>
        </w:tc>
        <w:tc>
          <w:tcPr>
            <w:tcW w:w="2736" w:type="dxa"/>
            <w:tcBorders>
              <w:top w:val="nil"/>
              <w:left w:val="nil"/>
              <w:right w:val="nil"/>
            </w:tcBorders>
            <w:vAlign w:val="bottom"/>
          </w:tcPr>
          <w:p w14:paraId="2D038837" w14:textId="2BBC0C3F" w:rsidR="008632E9" w:rsidRPr="00123C95" w:rsidRDefault="008632E9" w:rsidP="00E62C5C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23C95">
              <w:rPr>
                <w:rFonts w:ascii="Arial" w:hAnsi="Arial" w:cs="Arial"/>
                <w:b/>
                <w:sz w:val="20"/>
                <w:szCs w:val="20"/>
                <w:lang w:val="en-GB"/>
              </w:rPr>
              <w:t>Date</w:t>
            </w:r>
            <w:r w:rsidR="00F31FC1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="00F31FC1" w:rsidRPr="00E62C5C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>(</w:t>
            </w:r>
            <w:r w:rsidR="00166D40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>dd</w:t>
            </w:r>
            <w:r w:rsidR="00D22E0D" w:rsidRPr="00E62C5C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>Mmm</w:t>
            </w:r>
            <w:r w:rsidR="00166D40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>yyyy</w:t>
            </w:r>
            <w:r w:rsidR="00F31FC1" w:rsidRPr="00E62C5C">
              <w:rPr>
                <w:rFonts w:ascii="Arial" w:hAnsi="Arial" w:cs="Arial"/>
                <w:bCs/>
                <w:i/>
                <w:iCs/>
                <w:sz w:val="16"/>
                <w:szCs w:val="16"/>
                <w:lang w:val="en-GB"/>
              </w:rPr>
              <w:t>)</w:t>
            </w:r>
          </w:p>
        </w:tc>
      </w:tr>
      <w:tr w:rsidR="008632E9" w:rsidRPr="001D1AB3" w14:paraId="22732416" w14:textId="77777777" w:rsidTr="00E62C5C">
        <w:trPr>
          <w:trHeight w:val="432"/>
        </w:trPr>
        <w:tc>
          <w:tcPr>
            <w:tcW w:w="6390" w:type="dxa"/>
          </w:tcPr>
          <w:p w14:paraId="072D4339" w14:textId="77777777" w:rsidR="008632E9" w:rsidRPr="001D1AB3" w:rsidRDefault="008632E9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2736" w:type="dxa"/>
          </w:tcPr>
          <w:p w14:paraId="6E789182" w14:textId="77777777" w:rsidR="008632E9" w:rsidRPr="00123C95" w:rsidRDefault="008632E9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</w:tbl>
    <w:p w14:paraId="1CE261BF" w14:textId="77777777" w:rsidR="008632E9" w:rsidRPr="00123C95" w:rsidRDefault="008632E9">
      <w:pPr>
        <w:widowControl w:val="0"/>
        <w:jc w:val="both"/>
        <w:rPr>
          <w:rFonts w:ascii="Arial" w:hAnsi="Arial" w:cs="Arial"/>
          <w:sz w:val="20"/>
          <w:szCs w:val="20"/>
          <w:lang w:val="en-GB"/>
        </w:rPr>
      </w:pPr>
    </w:p>
    <w:sectPr w:rsidR="008632E9" w:rsidRPr="00123C95" w:rsidSect="00D1253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540" w:footer="720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72184" w14:textId="77777777" w:rsidR="00A45F98" w:rsidRDefault="00A45F98">
      <w:r>
        <w:separator/>
      </w:r>
    </w:p>
  </w:endnote>
  <w:endnote w:type="continuationSeparator" w:id="0">
    <w:p w14:paraId="3177168B" w14:textId="77777777" w:rsidR="00A45F98" w:rsidRDefault="00A45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7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88"/>
      <w:gridCol w:w="2790"/>
    </w:tblGrid>
    <w:tr w:rsidR="000A1A0D" w:rsidRPr="00941C3B" w14:paraId="0202434A" w14:textId="77777777" w:rsidTr="001D4C4D">
      <w:tc>
        <w:tcPr>
          <w:tcW w:w="6588" w:type="dxa"/>
        </w:tcPr>
        <w:p w14:paraId="3D43844D" w14:textId="55CE9E33" w:rsidR="000A1A0D" w:rsidRPr="00941C3B" w:rsidRDefault="000A1A0D" w:rsidP="000A1A0D">
          <w:pPr>
            <w:pStyle w:val="Footer"/>
            <w:spacing w:before="120"/>
            <w:rPr>
              <w:rFonts w:ascii="Arial" w:hAnsi="Arial" w:cs="Arial"/>
              <w:sz w:val="18"/>
              <w:szCs w:val="18"/>
            </w:rPr>
          </w:pPr>
          <w:r w:rsidRPr="00941C3B">
            <w:rPr>
              <w:rFonts w:ascii="Arial" w:hAnsi="Arial" w:cs="Arial"/>
              <w:sz w:val="18"/>
              <w:szCs w:val="18"/>
            </w:rPr>
            <w:t>Fo</w:t>
          </w:r>
          <w:r w:rsidR="00D12537">
            <w:rPr>
              <w:rFonts w:ascii="Arial" w:hAnsi="Arial" w:cs="Arial"/>
              <w:sz w:val="18"/>
              <w:szCs w:val="18"/>
            </w:rPr>
            <w:t xml:space="preserve">rm No.:  CS_FM_RSU0035 Revision </w:t>
          </w:r>
          <w:r w:rsidR="00CF19A7">
            <w:rPr>
              <w:rFonts w:ascii="Arial" w:hAnsi="Arial" w:cs="Arial"/>
              <w:sz w:val="18"/>
              <w:szCs w:val="18"/>
            </w:rPr>
            <w:t>3</w:t>
          </w:r>
        </w:p>
      </w:tc>
      <w:tc>
        <w:tcPr>
          <w:tcW w:w="2790" w:type="dxa"/>
        </w:tcPr>
        <w:p w14:paraId="623763F3" w14:textId="77777777" w:rsidR="000A1A0D" w:rsidRPr="00941C3B" w:rsidRDefault="000A1A0D" w:rsidP="000A1A0D">
          <w:pPr>
            <w:pStyle w:val="Footer"/>
            <w:tabs>
              <w:tab w:val="clear" w:pos="4320"/>
            </w:tabs>
            <w:spacing w:before="12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Reference:  CS_WI_RSU0021</w:t>
          </w:r>
        </w:p>
      </w:tc>
    </w:tr>
    <w:tr w:rsidR="000A1A0D" w:rsidRPr="00941C3B" w14:paraId="27A0104B" w14:textId="77777777" w:rsidTr="001D4C4D">
      <w:tc>
        <w:tcPr>
          <w:tcW w:w="6588" w:type="dxa"/>
        </w:tcPr>
        <w:p w14:paraId="2BDC117A" w14:textId="22F78722" w:rsidR="000A1A0D" w:rsidRPr="00941C3B" w:rsidRDefault="00F156AF" w:rsidP="006A1625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Effective Date:  </w:t>
          </w:r>
          <w:r w:rsidR="00E62C5C">
            <w:rPr>
              <w:rFonts w:ascii="Arial" w:hAnsi="Arial" w:cs="Arial"/>
              <w:sz w:val="18"/>
              <w:szCs w:val="18"/>
            </w:rPr>
            <w:t>15</w:t>
          </w:r>
          <w:r w:rsidR="001A1B06">
            <w:rPr>
              <w:rFonts w:ascii="Arial" w:hAnsi="Arial" w:cs="Arial"/>
              <w:sz w:val="18"/>
              <w:szCs w:val="18"/>
            </w:rPr>
            <w:t>Jul</w:t>
          </w:r>
          <w:r w:rsidR="00486FFC">
            <w:rPr>
              <w:rFonts w:ascii="Arial" w:hAnsi="Arial" w:cs="Arial"/>
              <w:sz w:val="18"/>
              <w:szCs w:val="18"/>
            </w:rPr>
            <w:t>2021</w:t>
          </w:r>
        </w:p>
      </w:tc>
      <w:tc>
        <w:tcPr>
          <w:tcW w:w="2790" w:type="dxa"/>
        </w:tcPr>
        <w:p w14:paraId="34973384" w14:textId="77777777" w:rsidR="000A1A0D" w:rsidRDefault="000A1A0D" w:rsidP="000A1A0D">
          <w:pPr>
            <w:pStyle w:val="Footer"/>
            <w:tabs>
              <w:tab w:val="clear" w:pos="4320"/>
            </w:tabs>
            <w:spacing w:before="120"/>
            <w:rPr>
              <w:rFonts w:ascii="Arial" w:hAnsi="Arial" w:cs="Arial"/>
              <w:sz w:val="18"/>
              <w:szCs w:val="18"/>
            </w:rPr>
          </w:pPr>
        </w:p>
      </w:tc>
    </w:tr>
  </w:tbl>
  <w:p w14:paraId="429DCFB5" w14:textId="79EC8AF1" w:rsidR="000A1A0D" w:rsidRDefault="000A1A0D" w:rsidP="00F156AF">
    <w:pPr>
      <w:pStyle w:val="Footer"/>
      <w:spacing w:before="240"/>
    </w:pPr>
    <w:r>
      <w:rPr>
        <w:rStyle w:val="PageNumber"/>
        <w:rFonts w:ascii="Arial" w:hAnsi="Arial" w:cs="Arial"/>
        <w:sz w:val="16"/>
        <w:szCs w:val="16"/>
      </w:rPr>
      <w:t>Copyright © 2017</w:t>
    </w:r>
    <w:r w:rsidR="00D12537">
      <w:rPr>
        <w:rStyle w:val="PageNumber"/>
        <w:rFonts w:ascii="Arial" w:hAnsi="Arial" w:cs="Arial"/>
        <w:sz w:val="16"/>
        <w:szCs w:val="16"/>
      </w:rPr>
      <w:t>, 2018</w:t>
    </w:r>
    <w:r w:rsidR="00486FFC">
      <w:rPr>
        <w:rStyle w:val="PageNumber"/>
        <w:rFonts w:ascii="Arial" w:hAnsi="Arial" w:cs="Arial"/>
        <w:sz w:val="16"/>
        <w:szCs w:val="16"/>
      </w:rPr>
      <w:t>, 2021</w:t>
    </w:r>
    <w:r>
      <w:rPr>
        <w:rStyle w:val="PageNumber"/>
        <w:rFonts w:ascii="Arial" w:hAnsi="Arial" w:cs="Arial"/>
        <w:sz w:val="16"/>
        <w:szCs w:val="16"/>
      </w:rPr>
      <w:t xml:space="preserve"> </w:t>
    </w:r>
    <w:r w:rsidR="00D12537" w:rsidRPr="0073229A">
      <w:rPr>
        <w:rFonts w:ascii="Arial" w:hAnsi="Arial" w:cs="Arial"/>
        <w:sz w:val="16"/>
        <w:szCs w:val="16"/>
      </w:rPr>
      <w:t>IQVIA. All rights reserved. The contents of this document are confidential and proprietary to IQVIA Holdings Inc. and its subsidiaries. Unauthorized use, disclosure or reproduction is strictly prohibited.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7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88"/>
      <w:gridCol w:w="2790"/>
    </w:tblGrid>
    <w:tr w:rsidR="00526F9F" w:rsidRPr="00941C3B" w14:paraId="6FBCD7FC" w14:textId="77777777" w:rsidTr="00826047">
      <w:tc>
        <w:tcPr>
          <w:tcW w:w="6588" w:type="dxa"/>
        </w:tcPr>
        <w:p w14:paraId="09439539" w14:textId="77777777" w:rsidR="00526F9F" w:rsidRPr="00941C3B" w:rsidRDefault="00526F9F" w:rsidP="00526F9F">
          <w:pPr>
            <w:pStyle w:val="Footer"/>
            <w:spacing w:before="120"/>
            <w:rPr>
              <w:rFonts w:ascii="Arial" w:hAnsi="Arial" w:cs="Arial"/>
              <w:sz w:val="18"/>
              <w:szCs w:val="18"/>
            </w:rPr>
          </w:pPr>
          <w:r w:rsidRPr="00941C3B">
            <w:rPr>
              <w:rFonts w:ascii="Arial" w:hAnsi="Arial" w:cs="Arial"/>
              <w:sz w:val="18"/>
              <w:szCs w:val="18"/>
            </w:rPr>
            <w:t>Fo</w:t>
          </w:r>
          <w:r>
            <w:rPr>
              <w:rFonts w:ascii="Arial" w:hAnsi="Arial" w:cs="Arial"/>
              <w:sz w:val="18"/>
              <w:szCs w:val="18"/>
            </w:rPr>
            <w:t>rm No.:  CS_FM_RSU</w:t>
          </w:r>
          <w:proofErr w:type="gramStart"/>
          <w:r>
            <w:rPr>
              <w:rFonts w:ascii="Arial" w:hAnsi="Arial" w:cs="Arial"/>
              <w:sz w:val="18"/>
              <w:szCs w:val="18"/>
            </w:rPr>
            <w:t>0035  Revision</w:t>
          </w:r>
          <w:proofErr w:type="gramEnd"/>
          <w:r>
            <w:rPr>
              <w:rFonts w:ascii="Arial" w:hAnsi="Arial" w:cs="Arial"/>
              <w:sz w:val="18"/>
              <w:szCs w:val="18"/>
            </w:rPr>
            <w:t xml:space="preserve"> 1</w:t>
          </w:r>
        </w:p>
      </w:tc>
      <w:tc>
        <w:tcPr>
          <w:tcW w:w="2790" w:type="dxa"/>
        </w:tcPr>
        <w:p w14:paraId="00C063AF" w14:textId="77777777" w:rsidR="00526F9F" w:rsidRPr="00941C3B" w:rsidRDefault="00526F9F" w:rsidP="00526F9F">
          <w:pPr>
            <w:pStyle w:val="Footer"/>
            <w:tabs>
              <w:tab w:val="clear" w:pos="4320"/>
            </w:tabs>
            <w:spacing w:before="12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Reference:  CS_WI_RSU0021</w:t>
          </w:r>
        </w:p>
      </w:tc>
    </w:tr>
    <w:tr w:rsidR="00526F9F" w:rsidRPr="00941C3B" w14:paraId="187DF32A" w14:textId="77777777" w:rsidTr="00826047">
      <w:tc>
        <w:tcPr>
          <w:tcW w:w="6588" w:type="dxa"/>
        </w:tcPr>
        <w:p w14:paraId="3AB6CD38" w14:textId="77777777" w:rsidR="00526F9F" w:rsidRPr="00941C3B" w:rsidRDefault="00F156AF" w:rsidP="006A1625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Effective Date:  </w:t>
          </w:r>
          <w:r w:rsidR="00F31FC1">
            <w:rPr>
              <w:rFonts w:ascii="Arial" w:hAnsi="Arial" w:cs="Arial"/>
              <w:sz w:val="18"/>
              <w:szCs w:val="18"/>
            </w:rPr>
            <w:t>06</w:t>
          </w:r>
          <w:r w:rsidR="006A1625">
            <w:rPr>
              <w:rFonts w:ascii="Arial" w:hAnsi="Arial" w:cs="Arial"/>
              <w:sz w:val="18"/>
              <w:szCs w:val="18"/>
            </w:rPr>
            <w:t>Jun</w:t>
          </w:r>
          <w:r w:rsidR="000A1A0D">
            <w:rPr>
              <w:rFonts w:ascii="Arial" w:hAnsi="Arial" w:cs="Arial"/>
              <w:sz w:val="18"/>
              <w:szCs w:val="18"/>
            </w:rPr>
            <w:t>2017</w:t>
          </w:r>
        </w:p>
      </w:tc>
      <w:tc>
        <w:tcPr>
          <w:tcW w:w="2790" w:type="dxa"/>
        </w:tcPr>
        <w:p w14:paraId="11EBA74D" w14:textId="77777777" w:rsidR="00526F9F" w:rsidRDefault="00526F9F" w:rsidP="00526F9F">
          <w:pPr>
            <w:pStyle w:val="Footer"/>
            <w:tabs>
              <w:tab w:val="clear" w:pos="4320"/>
            </w:tabs>
            <w:spacing w:before="120"/>
            <w:rPr>
              <w:rFonts w:ascii="Arial" w:hAnsi="Arial" w:cs="Arial"/>
              <w:sz w:val="18"/>
              <w:szCs w:val="18"/>
            </w:rPr>
          </w:pPr>
        </w:p>
      </w:tc>
    </w:tr>
  </w:tbl>
  <w:p w14:paraId="32E662F5" w14:textId="4990AB44" w:rsidR="00526F9F" w:rsidRDefault="00526F9F" w:rsidP="00526F9F">
    <w:pPr>
      <w:pStyle w:val="Footer"/>
      <w:spacing w:before="240"/>
      <w:rPr>
        <w:rStyle w:val="PageNumber"/>
        <w:rFonts w:ascii="Arial" w:hAnsi="Arial" w:cs="Arial"/>
        <w:sz w:val="16"/>
        <w:szCs w:val="16"/>
      </w:rPr>
    </w:pPr>
    <w:r>
      <w:rPr>
        <w:rStyle w:val="PageNumber"/>
        <w:rFonts w:ascii="Arial" w:hAnsi="Arial" w:cs="Arial"/>
        <w:sz w:val="16"/>
        <w:szCs w:val="16"/>
      </w:rPr>
      <w:t xml:space="preserve">Copyright © 2017 </w:t>
    </w:r>
    <w:r w:rsidR="00486FFC">
      <w:rPr>
        <w:rStyle w:val="PageNumber"/>
        <w:rFonts w:ascii="Arial" w:hAnsi="Arial" w:cs="Arial"/>
        <w:sz w:val="16"/>
        <w:szCs w:val="16"/>
      </w:rPr>
      <w:t>IQVIA</w:t>
    </w:r>
    <w:r>
      <w:rPr>
        <w:rStyle w:val="PageNumber"/>
        <w:rFonts w:ascii="Arial" w:hAnsi="Arial" w:cs="Arial"/>
        <w:sz w:val="16"/>
        <w:szCs w:val="16"/>
      </w:rPr>
      <w:t xml:space="preserve">.  </w:t>
    </w:r>
    <w:r w:rsidRPr="0097138F">
      <w:rPr>
        <w:rStyle w:val="PageNumber"/>
        <w:rFonts w:ascii="Arial" w:hAnsi="Arial" w:cs="Arial"/>
        <w:sz w:val="16"/>
        <w:szCs w:val="16"/>
      </w:rPr>
      <w:t xml:space="preserve">All rights reserved.  The contents of this document are confidential and proprietary to Quintiles IMS Holdings, </w:t>
    </w:r>
    <w:proofErr w:type="gramStart"/>
    <w:r w:rsidRPr="0097138F">
      <w:rPr>
        <w:rStyle w:val="PageNumber"/>
        <w:rFonts w:ascii="Arial" w:hAnsi="Arial" w:cs="Arial"/>
        <w:sz w:val="16"/>
        <w:szCs w:val="16"/>
      </w:rPr>
      <w:t>Inc.</w:t>
    </w:r>
    <w:proofErr w:type="gramEnd"/>
    <w:r w:rsidRPr="0097138F">
      <w:rPr>
        <w:rStyle w:val="PageNumber"/>
        <w:rFonts w:ascii="Arial" w:hAnsi="Arial" w:cs="Arial"/>
        <w:sz w:val="16"/>
        <w:szCs w:val="16"/>
      </w:rPr>
      <w:t xml:space="preserve"> and its subsidiaries.  Unauthorized use, disclosure or reproduction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0CC7C" w14:textId="77777777" w:rsidR="00A45F98" w:rsidRDefault="00A45F98">
      <w:r>
        <w:separator/>
      </w:r>
    </w:p>
  </w:footnote>
  <w:footnote w:type="continuationSeparator" w:id="0">
    <w:p w14:paraId="7054E66F" w14:textId="77777777" w:rsidR="00A45F98" w:rsidRDefault="00A45F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4" w:type="dxa"/>
      <w:tblInd w:w="108" w:type="dxa"/>
      <w:tblLayout w:type="fixed"/>
      <w:tblLook w:val="0000" w:firstRow="0" w:lastRow="0" w:firstColumn="0" w:lastColumn="0" w:noHBand="0" w:noVBand="0"/>
    </w:tblPr>
    <w:tblGrid>
      <w:gridCol w:w="6228"/>
      <w:gridCol w:w="3016"/>
    </w:tblGrid>
    <w:tr w:rsidR="000A1A0D" w:rsidRPr="003B402B" w14:paraId="6E5B47EF" w14:textId="77777777" w:rsidTr="001D4C4D">
      <w:trPr>
        <w:cantSplit/>
        <w:trHeight w:val="360"/>
      </w:trPr>
      <w:tc>
        <w:tcPr>
          <w:tcW w:w="6228" w:type="dxa"/>
          <w:tcBorders>
            <w:bottom w:val="single" w:sz="12" w:space="0" w:color="auto"/>
          </w:tcBorders>
          <w:vAlign w:val="center"/>
        </w:tcPr>
        <w:p w14:paraId="71940CB6" w14:textId="77777777" w:rsidR="000A1A0D" w:rsidRPr="00333C2A" w:rsidRDefault="00D12537" w:rsidP="000A1A0D">
          <w:pPr>
            <w:ind w:left="-108"/>
            <w:rPr>
              <w:rFonts w:ascii="Arial" w:hAnsi="Arial" w:cs="Arial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0B5DA75B" wp14:editId="22E9FB18">
                <wp:extent cx="2314286" cy="666667"/>
                <wp:effectExtent l="0" t="0" r="0" b="63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4286" cy="666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7B88612" w14:textId="77777777" w:rsidR="000A1A0D" w:rsidRPr="00333C2A" w:rsidRDefault="000A1A0D" w:rsidP="000A1A0D">
          <w:pPr>
            <w:ind w:left="34"/>
            <w:rPr>
              <w:rFonts w:ascii="Arial" w:hAnsi="Arial" w:cs="Arial"/>
              <w:color w:val="0000FF"/>
              <w:sz w:val="20"/>
              <w:szCs w:val="20"/>
            </w:rPr>
          </w:pPr>
          <w:r w:rsidRPr="00333C2A">
            <w:rPr>
              <w:rFonts w:ascii="Arial" w:hAnsi="Arial" w:cs="Arial"/>
              <w:sz w:val="20"/>
              <w:szCs w:val="20"/>
            </w:rPr>
            <w:t>Curriculum Vitae - Investigator Site Staff</w:t>
          </w:r>
        </w:p>
      </w:tc>
      <w:tc>
        <w:tcPr>
          <w:tcW w:w="3016" w:type="dxa"/>
          <w:tcBorders>
            <w:bottom w:val="single" w:sz="12" w:space="0" w:color="auto"/>
          </w:tcBorders>
          <w:vAlign w:val="center"/>
        </w:tcPr>
        <w:p w14:paraId="5CFC465D" w14:textId="77777777" w:rsidR="000A1A0D" w:rsidRPr="00333C2A" w:rsidRDefault="000A1A0D" w:rsidP="000A1A0D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55245838" w14:textId="77777777" w:rsidR="000A1A0D" w:rsidRPr="00333C2A" w:rsidRDefault="000A1A0D" w:rsidP="000A1A0D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6E592E8A" w14:textId="23AA1EE8" w:rsidR="000A1A0D" w:rsidRPr="00333C2A" w:rsidRDefault="000A1A0D" w:rsidP="000A1A0D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333C2A">
            <w:rPr>
              <w:rFonts w:ascii="Arial" w:hAnsi="Arial" w:cs="Arial"/>
              <w:snapToGrid w:val="0"/>
              <w:sz w:val="20"/>
              <w:szCs w:val="20"/>
            </w:rPr>
            <w:t xml:space="preserve">Page </w:t>
          </w:r>
          <w:r w:rsidRPr="00333C2A">
            <w:rPr>
              <w:rFonts w:ascii="Arial" w:hAnsi="Arial" w:cs="Arial"/>
              <w:snapToGrid w:val="0"/>
              <w:sz w:val="20"/>
              <w:szCs w:val="20"/>
            </w:rPr>
            <w:fldChar w:fldCharType="begin"/>
          </w:r>
          <w:r w:rsidRPr="00333C2A">
            <w:rPr>
              <w:rFonts w:ascii="Arial" w:hAnsi="Arial" w:cs="Arial"/>
              <w:snapToGrid w:val="0"/>
              <w:sz w:val="20"/>
              <w:szCs w:val="20"/>
            </w:rPr>
            <w:instrText xml:space="preserve"> PAGE </w:instrText>
          </w:r>
          <w:r w:rsidRPr="00333C2A">
            <w:rPr>
              <w:rFonts w:ascii="Arial" w:hAnsi="Arial" w:cs="Arial"/>
              <w:snapToGrid w:val="0"/>
              <w:sz w:val="20"/>
              <w:szCs w:val="20"/>
            </w:rPr>
            <w:fldChar w:fldCharType="separate"/>
          </w:r>
          <w:r w:rsidR="00D12537">
            <w:rPr>
              <w:rFonts w:ascii="Arial" w:hAnsi="Arial" w:cs="Arial"/>
              <w:noProof/>
              <w:snapToGrid w:val="0"/>
              <w:sz w:val="20"/>
              <w:szCs w:val="20"/>
            </w:rPr>
            <w:t>1</w:t>
          </w:r>
          <w:r w:rsidRPr="00333C2A">
            <w:rPr>
              <w:rFonts w:ascii="Arial" w:hAnsi="Arial" w:cs="Arial"/>
              <w:snapToGrid w:val="0"/>
              <w:sz w:val="20"/>
              <w:szCs w:val="20"/>
            </w:rPr>
            <w:fldChar w:fldCharType="end"/>
          </w:r>
          <w:r w:rsidRPr="00333C2A">
            <w:rPr>
              <w:rFonts w:ascii="Arial" w:hAnsi="Arial" w:cs="Arial"/>
              <w:snapToGrid w:val="0"/>
              <w:sz w:val="20"/>
              <w:szCs w:val="20"/>
            </w:rPr>
            <w:t xml:space="preserve"> of </w:t>
          </w:r>
          <w:r w:rsidR="001F5C3F" w:rsidRPr="00333C2A">
            <w:rPr>
              <w:rFonts w:ascii="Arial" w:hAnsi="Arial" w:cs="Arial"/>
              <w:sz w:val="20"/>
              <w:szCs w:val="20"/>
            </w:rPr>
            <w:fldChar w:fldCharType="begin"/>
          </w:r>
          <w:r w:rsidR="001F5C3F" w:rsidRPr="00333C2A">
            <w:rPr>
              <w:rFonts w:ascii="Arial" w:hAnsi="Arial" w:cs="Arial"/>
              <w:sz w:val="20"/>
              <w:szCs w:val="20"/>
            </w:rPr>
            <w:instrText xml:space="preserve"> SECTIONPAGES   \* MERGEFORMAT </w:instrText>
          </w:r>
          <w:r w:rsidR="001F5C3F" w:rsidRPr="00333C2A">
            <w:rPr>
              <w:rFonts w:ascii="Arial" w:hAnsi="Arial" w:cs="Arial"/>
              <w:sz w:val="20"/>
              <w:szCs w:val="20"/>
            </w:rPr>
            <w:fldChar w:fldCharType="separate"/>
          </w:r>
          <w:r w:rsidR="00C97519" w:rsidRPr="00C97519">
            <w:rPr>
              <w:rFonts w:ascii="Arial" w:hAnsi="Arial" w:cs="Arial"/>
              <w:noProof/>
              <w:snapToGrid w:val="0"/>
              <w:sz w:val="20"/>
              <w:szCs w:val="20"/>
            </w:rPr>
            <w:t>1</w:t>
          </w:r>
          <w:r w:rsidR="001F5C3F" w:rsidRPr="00333C2A">
            <w:rPr>
              <w:rFonts w:ascii="Arial" w:hAnsi="Arial" w:cs="Arial"/>
              <w:noProof/>
              <w:snapToGrid w:val="0"/>
              <w:sz w:val="20"/>
              <w:szCs w:val="20"/>
            </w:rPr>
            <w:fldChar w:fldCharType="end"/>
          </w:r>
        </w:p>
      </w:tc>
    </w:tr>
  </w:tbl>
  <w:p w14:paraId="3EE399EE" w14:textId="77777777" w:rsidR="000A1A0D" w:rsidRDefault="000A1A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4" w:type="dxa"/>
      <w:tblInd w:w="108" w:type="dxa"/>
      <w:tblLayout w:type="fixed"/>
      <w:tblLook w:val="0000" w:firstRow="0" w:lastRow="0" w:firstColumn="0" w:lastColumn="0" w:noHBand="0" w:noVBand="0"/>
    </w:tblPr>
    <w:tblGrid>
      <w:gridCol w:w="6228"/>
      <w:gridCol w:w="3016"/>
    </w:tblGrid>
    <w:tr w:rsidR="001B6B7C" w:rsidRPr="003B402B" w14:paraId="0F6275F8" w14:textId="77777777" w:rsidTr="00591B53">
      <w:trPr>
        <w:cantSplit/>
        <w:trHeight w:val="360"/>
      </w:trPr>
      <w:tc>
        <w:tcPr>
          <w:tcW w:w="6228" w:type="dxa"/>
          <w:tcBorders>
            <w:bottom w:val="single" w:sz="12" w:space="0" w:color="auto"/>
          </w:tcBorders>
          <w:vAlign w:val="center"/>
        </w:tcPr>
        <w:p w14:paraId="29032D43" w14:textId="77777777" w:rsidR="001B6B7C" w:rsidRPr="00333C2A" w:rsidRDefault="00526F9F" w:rsidP="00591B53">
          <w:pPr>
            <w:ind w:left="-108"/>
            <w:rPr>
              <w:rFonts w:ascii="Arial" w:hAnsi="Arial" w:cs="Arial"/>
              <w:sz w:val="20"/>
              <w:szCs w:val="20"/>
            </w:rPr>
          </w:pPr>
          <w:r w:rsidRPr="00333C2A">
            <w:rPr>
              <w:rFonts w:ascii="Arial" w:hAnsi="Arial" w:cs="Arial"/>
              <w:b/>
              <w:noProof/>
              <w:sz w:val="20"/>
              <w:szCs w:val="20"/>
            </w:rPr>
            <w:drawing>
              <wp:inline distT="0" distB="0" distL="0" distR="0" wp14:anchorId="05528D12" wp14:editId="4AFA8FFE">
                <wp:extent cx="954410" cy="347731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Documents and Settings\q741377\Desktop\Q_hor_pos_full_spot_B_smal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4410" cy="3477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79EC2FC3" w14:textId="77777777" w:rsidR="001B6B7C" w:rsidRPr="00333C2A" w:rsidRDefault="00457C42" w:rsidP="00457C42">
          <w:pPr>
            <w:ind w:left="34"/>
            <w:rPr>
              <w:rFonts w:ascii="Arial" w:hAnsi="Arial" w:cs="Arial"/>
              <w:color w:val="0000FF"/>
              <w:sz w:val="20"/>
              <w:szCs w:val="20"/>
            </w:rPr>
          </w:pPr>
          <w:r w:rsidRPr="00333C2A">
            <w:rPr>
              <w:rFonts w:ascii="Arial" w:hAnsi="Arial" w:cs="Arial"/>
              <w:sz w:val="20"/>
              <w:szCs w:val="20"/>
            </w:rPr>
            <w:t>Curriculum Vitae - Investigator Site Staff</w:t>
          </w:r>
        </w:p>
      </w:tc>
      <w:tc>
        <w:tcPr>
          <w:tcW w:w="3016" w:type="dxa"/>
          <w:tcBorders>
            <w:bottom w:val="single" w:sz="12" w:space="0" w:color="auto"/>
          </w:tcBorders>
          <w:vAlign w:val="center"/>
        </w:tcPr>
        <w:p w14:paraId="74F15687" w14:textId="77777777" w:rsidR="001B6B7C" w:rsidRPr="00333C2A" w:rsidRDefault="001B6B7C" w:rsidP="00591B53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699181A3" w14:textId="77777777" w:rsidR="001B6B7C" w:rsidRPr="00333C2A" w:rsidRDefault="001B6B7C" w:rsidP="00591B53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0E272927" w14:textId="77777777" w:rsidR="001B6B7C" w:rsidRPr="00333C2A" w:rsidRDefault="001B6B7C" w:rsidP="00591B53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333C2A">
            <w:rPr>
              <w:rFonts w:ascii="Arial" w:hAnsi="Arial" w:cs="Arial"/>
              <w:snapToGrid w:val="0"/>
              <w:sz w:val="20"/>
              <w:szCs w:val="20"/>
            </w:rPr>
            <w:t xml:space="preserve">Page </w:t>
          </w:r>
          <w:r w:rsidR="00F72EDA" w:rsidRPr="00333C2A">
            <w:rPr>
              <w:rFonts w:ascii="Arial" w:hAnsi="Arial" w:cs="Arial"/>
              <w:snapToGrid w:val="0"/>
              <w:sz w:val="20"/>
              <w:szCs w:val="20"/>
            </w:rPr>
            <w:fldChar w:fldCharType="begin"/>
          </w:r>
          <w:r w:rsidRPr="00333C2A">
            <w:rPr>
              <w:rFonts w:ascii="Arial" w:hAnsi="Arial" w:cs="Arial"/>
              <w:snapToGrid w:val="0"/>
              <w:sz w:val="20"/>
              <w:szCs w:val="20"/>
            </w:rPr>
            <w:instrText xml:space="preserve"> PAGE </w:instrText>
          </w:r>
          <w:r w:rsidR="00F72EDA" w:rsidRPr="00333C2A">
            <w:rPr>
              <w:rFonts w:ascii="Arial" w:hAnsi="Arial" w:cs="Arial"/>
              <w:snapToGrid w:val="0"/>
              <w:sz w:val="20"/>
              <w:szCs w:val="20"/>
            </w:rPr>
            <w:fldChar w:fldCharType="separate"/>
          </w:r>
          <w:r w:rsidR="00F31FC1">
            <w:rPr>
              <w:rFonts w:ascii="Arial" w:hAnsi="Arial" w:cs="Arial"/>
              <w:noProof/>
              <w:snapToGrid w:val="0"/>
              <w:sz w:val="20"/>
              <w:szCs w:val="20"/>
            </w:rPr>
            <w:t>1</w:t>
          </w:r>
          <w:r w:rsidR="00F72EDA" w:rsidRPr="00333C2A">
            <w:rPr>
              <w:rFonts w:ascii="Arial" w:hAnsi="Arial" w:cs="Arial"/>
              <w:snapToGrid w:val="0"/>
              <w:sz w:val="20"/>
              <w:szCs w:val="20"/>
            </w:rPr>
            <w:fldChar w:fldCharType="end"/>
          </w:r>
          <w:r w:rsidRPr="00333C2A">
            <w:rPr>
              <w:rFonts w:ascii="Arial" w:hAnsi="Arial" w:cs="Arial"/>
              <w:snapToGrid w:val="0"/>
              <w:sz w:val="20"/>
              <w:szCs w:val="20"/>
            </w:rPr>
            <w:t xml:space="preserve"> of </w:t>
          </w:r>
          <w:r w:rsidR="001F5C3F" w:rsidRPr="00333C2A">
            <w:rPr>
              <w:rFonts w:ascii="Arial" w:hAnsi="Arial" w:cs="Arial"/>
              <w:sz w:val="20"/>
              <w:szCs w:val="20"/>
            </w:rPr>
            <w:fldChar w:fldCharType="begin"/>
          </w:r>
          <w:r w:rsidR="001F5C3F" w:rsidRPr="00333C2A">
            <w:rPr>
              <w:rFonts w:ascii="Arial" w:hAnsi="Arial" w:cs="Arial"/>
              <w:sz w:val="20"/>
              <w:szCs w:val="20"/>
            </w:rPr>
            <w:instrText xml:space="preserve"> SECTIONPAGES   \* MERGEFORMAT </w:instrText>
          </w:r>
          <w:r w:rsidR="001F5C3F" w:rsidRPr="00333C2A">
            <w:rPr>
              <w:rFonts w:ascii="Arial" w:hAnsi="Arial" w:cs="Arial"/>
              <w:sz w:val="20"/>
              <w:szCs w:val="20"/>
            </w:rPr>
            <w:fldChar w:fldCharType="separate"/>
          </w:r>
          <w:r w:rsidR="00F31FC1" w:rsidRPr="00F31FC1">
            <w:rPr>
              <w:rFonts w:ascii="Arial" w:hAnsi="Arial" w:cs="Arial"/>
              <w:noProof/>
              <w:snapToGrid w:val="0"/>
              <w:sz w:val="20"/>
              <w:szCs w:val="20"/>
            </w:rPr>
            <w:t>4</w:t>
          </w:r>
          <w:r w:rsidR="001F5C3F" w:rsidRPr="00333C2A">
            <w:rPr>
              <w:rFonts w:ascii="Arial" w:hAnsi="Arial" w:cs="Arial"/>
              <w:noProof/>
              <w:snapToGrid w:val="0"/>
              <w:sz w:val="20"/>
              <w:szCs w:val="20"/>
            </w:rPr>
            <w:fldChar w:fldCharType="end"/>
          </w:r>
        </w:p>
      </w:tc>
    </w:tr>
  </w:tbl>
  <w:p w14:paraId="4F54526E" w14:textId="77777777" w:rsidR="001B6B7C" w:rsidRPr="003B402B" w:rsidRDefault="001B6B7C">
    <w:pPr>
      <w:pStyle w:val="Header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5462"/>
    <w:multiLevelType w:val="hybridMultilevel"/>
    <w:tmpl w:val="DD803C5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44176C"/>
    <w:multiLevelType w:val="hybridMultilevel"/>
    <w:tmpl w:val="8EC6BF2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7465728"/>
    <w:multiLevelType w:val="hybridMultilevel"/>
    <w:tmpl w:val="D786C8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8F05AF"/>
    <w:multiLevelType w:val="hybridMultilevel"/>
    <w:tmpl w:val="932ED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80EE8"/>
    <w:multiLevelType w:val="multilevel"/>
    <w:tmpl w:val="CE9CABF8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iCs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 w15:restartNumberingAfterBreak="0">
    <w:nsid w:val="537155CB"/>
    <w:multiLevelType w:val="hybridMultilevel"/>
    <w:tmpl w:val="11381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A71B1B"/>
    <w:multiLevelType w:val="hybridMultilevel"/>
    <w:tmpl w:val="3E98C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66C6B"/>
    <w:multiLevelType w:val="hybridMultilevel"/>
    <w:tmpl w:val="4104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009"/>
    <w:rsid w:val="00001009"/>
    <w:rsid w:val="00012F33"/>
    <w:rsid w:val="000218A8"/>
    <w:rsid w:val="0003032A"/>
    <w:rsid w:val="00032856"/>
    <w:rsid w:val="000341A2"/>
    <w:rsid w:val="00036190"/>
    <w:rsid w:val="0004508F"/>
    <w:rsid w:val="00046D5A"/>
    <w:rsid w:val="00054DF2"/>
    <w:rsid w:val="00094E1A"/>
    <w:rsid w:val="000959B3"/>
    <w:rsid w:val="000A1A0D"/>
    <w:rsid w:val="000A5562"/>
    <w:rsid w:val="000A67BA"/>
    <w:rsid w:val="000B1011"/>
    <w:rsid w:val="000C0F3E"/>
    <w:rsid w:val="000C2523"/>
    <w:rsid w:val="000E72F4"/>
    <w:rsid w:val="000E7ED7"/>
    <w:rsid w:val="000F1C85"/>
    <w:rsid w:val="000F2C3A"/>
    <w:rsid w:val="000F7785"/>
    <w:rsid w:val="00100228"/>
    <w:rsid w:val="00112969"/>
    <w:rsid w:val="00112A36"/>
    <w:rsid w:val="001153CE"/>
    <w:rsid w:val="001235F5"/>
    <w:rsid w:val="00135627"/>
    <w:rsid w:val="001402CD"/>
    <w:rsid w:val="001440C5"/>
    <w:rsid w:val="0016220E"/>
    <w:rsid w:val="00163D28"/>
    <w:rsid w:val="0016681E"/>
    <w:rsid w:val="00166D40"/>
    <w:rsid w:val="00172AB5"/>
    <w:rsid w:val="0018531E"/>
    <w:rsid w:val="001A1B06"/>
    <w:rsid w:val="001A2567"/>
    <w:rsid w:val="001A2E28"/>
    <w:rsid w:val="001A37D8"/>
    <w:rsid w:val="001A40A6"/>
    <w:rsid w:val="001A46F2"/>
    <w:rsid w:val="001A79B2"/>
    <w:rsid w:val="001B6B7C"/>
    <w:rsid w:val="001C7F78"/>
    <w:rsid w:val="001D18CC"/>
    <w:rsid w:val="001D2894"/>
    <w:rsid w:val="001F5C3F"/>
    <w:rsid w:val="001F604B"/>
    <w:rsid w:val="00216963"/>
    <w:rsid w:val="002339B5"/>
    <w:rsid w:val="00240423"/>
    <w:rsid w:val="002603E7"/>
    <w:rsid w:val="0028191C"/>
    <w:rsid w:val="00286663"/>
    <w:rsid w:val="00296DD7"/>
    <w:rsid w:val="002B2EC4"/>
    <w:rsid w:val="002D47C8"/>
    <w:rsid w:val="002E5969"/>
    <w:rsid w:val="00312E6E"/>
    <w:rsid w:val="00314E21"/>
    <w:rsid w:val="003217B7"/>
    <w:rsid w:val="00324B0B"/>
    <w:rsid w:val="00326452"/>
    <w:rsid w:val="00333C2A"/>
    <w:rsid w:val="003434C2"/>
    <w:rsid w:val="00361C9B"/>
    <w:rsid w:val="00390AB8"/>
    <w:rsid w:val="00396AC8"/>
    <w:rsid w:val="00397047"/>
    <w:rsid w:val="003B402B"/>
    <w:rsid w:val="003E4D1B"/>
    <w:rsid w:val="00404734"/>
    <w:rsid w:val="00410F27"/>
    <w:rsid w:val="004209CD"/>
    <w:rsid w:val="00447F43"/>
    <w:rsid w:val="00457C42"/>
    <w:rsid w:val="004603D7"/>
    <w:rsid w:val="0047239C"/>
    <w:rsid w:val="004734CF"/>
    <w:rsid w:val="004802D0"/>
    <w:rsid w:val="00480D54"/>
    <w:rsid w:val="00481F18"/>
    <w:rsid w:val="00486FFC"/>
    <w:rsid w:val="004B04A1"/>
    <w:rsid w:val="004B082E"/>
    <w:rsid w:val="004B276B"/>
    <w:rsid w:val="004B3DD1"/>
    <w:rsid w:val="004D3982"/>
    <w:rsid w:val="005008FE"/>
    <w:rsid w:val="00511B13"/>
    <w:rsid w:val="00526F9F"/>
    <w:rsid w:val="00537FD9"/>
    <w:rsid w:val="00547D3A"/>
    <w:rsid w:val="00555D20"/>
    <w:rsid w:val="00561363"/>
    <w:rsid w:val="0056235A"/>
    <w:rsid w:val="005823CB"/>
    <w:rsid w:val="005A1EA6"/>
    <w:rsid w:val="005F0E0D"/>
    <w:rsid w:val="005F1CBC"/>
    <w:rsid w:val="005F79B5"/>
    <w:rsid w:val="00621010"/>
    <w:rsid w:val="00626646"/>
    <w:rsid w:val="0063087F"/>
    <w:rsid w:val="00631429"/>
    <w:rsid w:val="00640A41"/>
    <w:rsid w:val="0066463D"/>
    <w:rsid w:val="006745BC"/>
    <w:rsid w:val="0068732F"/>
    <w:rsid w:val="006A1625"/>
    <w:rsid w:val="006B047F"/>
    <w:rsid w:val="006D67E6"/>
    <w:rsid w:val="006F60D0"/>
    <w:rsid w:val="00705CBD"/>
    <w:rsid w:val="00735B0D"/>
    <w:rsid w:val="00765215"/>
    <w:rsid w:val="00767FCF"/>
    <w:rsid w:val="00776C11"/>
    <w:rsid w:val="007918DB"/>
    <w:rsid w:val="007A5363"/>
    <w:rsid w:val="007D1D52"/>
    <w:rsid w:val="007D46ED"/>
    <w:rsid w:val="007D4EAD"/>
    <w:rsid w:val="007F5FA5"/>
    <w:rsid w:val="00813772"/>
    <w:rsid w:val="0081757B"/>
    <w:rsid w:val="00824962"/>
    <w:rsid w:val="00860A59"/>
    <w:rsid w:val="008632E9"/>
    <w:rsid w:val="00876272"/>
    <w:rsid w:val="00876887"/>
    <w:rsid w:val="00881AA9"/>
    <w:rsid w:val="00881AF8"/>
    <w:rsid w:val="008831D5"/>
    <w:rsid w:val="00884A7F"/>
    <w:rsid w:val="00891481"/>
    <w:rsid w:val="00892319"/>
    <w:rsid w:val="00893084"/>
    <w:rsid w:val="00895310"/>
    <w:rsid w:val="00896556"/>
    <w:rsid w:val="008A4715"/>
    <w:rsid w:val="008A64B6"/>
    <w:rsid w:val="008A7622"/>
    <w:rsid w:val="0090223C"/>
    <w:rsid w:val="00904E70"/>
    <w:rsid w:val="0091504A"/>
    <w:rsid w:val="0092776C"/>
    <w:rsid w:val="00931E3F"/>
    <w:rsid w:val="009377B5"/>
    <w:rsid w:val="00941C3B"/>
    <w:rsid w:val="00971787"/>
    <w:rsid w:val="00984950"/>
    <w:rsid w:val="0099575E"/>
    <w:rsid w:val="009A2C3C"/>
    <w:rsid w:val="009E78E2"/>
    <w:rsid w:val="00A22C57"/>
    <w:rsid w:val="00A32B1C"/>
    <w:rsid w:val="00A34FE0"/>
    <w:rsid w:val="00A3604D"/>
    <w:rsid w:val="00A36D07"/>
    <w:rsid w:val="00A45F98"/>
    <w:rsid w:val="00A62977"/>
    <w:rsid w:val="00A86C21"/>
    <w:rsid w:val="00AA00DB"/>
    <w:rsid w:val="00AA322A"/>
    <w:rsid w:val="00AB06CF"/>
    <w:rsid w:val="00AB361D"/>
    <w:rsid w:val="00AB4F52"/>
    <w:rsid w:val="00AB526A"/>
    <w:rsid w:val="00AE15B4"/>
    <w:rsid w:val="00AE4E14"/>
    <w:rsid w:val="00AF4EFE"/>
    <w:rsid w:val="00B167F1"/>
    <w:rsid w:val="00B16D17"/>
    <w:rsid w:val="00B206BA"/>
    <w:rsid w:val="00B261DD"/>
    <w:rsid w:val="00B30F62"/>
    <w:rsid w:val="00B3224B"/>
    <w:rsid w:val="00B423DE"/>
    <w:rsid w:val="00B72363"/>
    <w:rsid w:val="00B7455A"/>
    <w:rsid w:val="00B74628"/>
    <w:rsid w:val="00B8158A"/>
    <w:rsid w:val="00BC3C22"/>
    <w:rsid w:val="00BD19C4"/>
    <w:rsid w:val="00BD3962"/>
    <w:rsid w:val="00BD6765"/>
    <w:rsid w:val="00BE007D"/>
    <w:rsid w:val="00BE5278"/>
    <w:rsid w:val="00BE5951"/>
    <w:rsid w:val="00BF0D6D"/>
    <w:rsid w:val="00BF0F8B"/>
    <w:rsid w:val="00C01465"/>
    <w:rsid w:val="00C16819"/>
    <w:rsid w:val="00C57841"/>
    <w:rsid w:val="00C676D1"/>
    <w:rsid w:val="00C90C95"/>
    <w:rsid w:val="00C92BE4"/>
    <w:rsid w:val="00C937EC"/>
    <w:rsid w:val="00C96C34"/>
    <w:rsid w:val="00C97519"/>
    <w:rsid w:val="00C97A65"/>
    <w:rsid w:val="00CA0C81"/>
    <w:rsid w:val="00CB2326"/>
    <w:rsid w:val="00CC5CB2"/>
    <w:rsid w:val="00CD37FB"/>
    <w:rsid w:val="00CE0D87"/>
    <w:rsid w:val="00CF19A7"/>
    <w:rsid w:val="00CF31F4"/>
    <w:rsid w:val="00CF60FD"/>
    <w:rsid w:val="00D12537"/>
    <w:rsid w:val="00D17159"/>
    <w:rsid w:val="00D22E0D"/>
    <w:rsid w:val="00D23FA0"/>
    <w:rsid w:val="00D34700"/>
    <w:rsid w:val="00D7795D"/>
    <w:rsid w:val="00D839B7"/>
    <w:rsid w:val="00D932A6"/>
    <w:rsid w:val="00DA5F46"/>
    <w:rsid w:val="00DB147D"/>
    <w:rsid w:val="00DE6F30"/>
    <w:rsid w:val="00DF73DC"/>
    <w:rsid w:val="00E065CD"/>
    <w:rsid w:val="00E11D77"/>
    <w:rsid w:val="00E27723"/>
    <w:rsid w:val="00E31539"/>
    <w:rsid w:val="00E31C12"/>
    <w:rsid w:val="00E45B70"/>
    <w:rsid w:val="00E60590"/>
    <w:rsid w:val="00E62347"/>
    <w:rsid w:val="00E62C5C"/>
    <w:rsid w:val="00E70F75"/>
    <w:rsid w:val="00E7447F"/>
    <w:rsid w:val="00E764D7"/>
    <w:rsid w:val="00E84AD7"/>
    <w:rsid w:val="00EA4A5E"/>
    <w:rsid w:val="00EB012A"/>
    <w:rsid w:val="00EB560F"/>
    <w:rsid w:val="00EB6CD2"/>
    <w:rsid w:val="00EB6E73"/>
    <w:rsid w:val="00EC2A94"/>
    <w:rsid w:val="00EF549F"/>
    <w:rsid w:val="00F156AF"/>
    <w:rsid w:val="00F23DC0"/>
    <w:rsid w:val="00F31FC1"/>
    <w:rsid w:val="00F33604"/>
    <w:rsid w:val="00F53968"/>
    <w:rsid w:val="00F6314C"/>
    <w:rsid w:val="00F70E9C"/>
    <w:rsid w:val="00F72EDA"/>
    <w:rsid w:val="00F73D41"/>
    <w:rsid w:val="00F75598"/>
    <w:rsid w:val="00F83A16"/>
    <w:rsid w:val="00F9084B"/>
    <w:rsid w:val="00F944E1"/>
    <w:rsid w:val="00F94C45"/>
    <w:rsid w:val="00FA6C08"/>
    <w:rsid w:val="00FA7DC7"/>
    <w:rsid w:val="00FC2102"/>
    <w:rsid w:val="00FD5FFB"/>
    <w:rsid w:val="00FE2599"/>
    <w:rsid w:val="00FE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53"/>
    <o:shapelayout v:ext="edit">
      <o:idmap v:ext="edit" data="2"/>
      <o:rules v:ext="edit">
        <o:r id="V:Rule1" type="callout" idref="#_x0000_s2050"/>
        <o:r id="V:Rule2" type="callout" idref="#_x0000_s2051"/>
        <o:r id="V:Rule3" type="callout" idref="#_x0000_s2052"/>
      </o:rules>
    </o:shapelayout>
  </w:shapeDefaults>
  <w:decimalSymbol w:val="."/>
  <w:listSeparator w:val=","/>
  <w14:docId w14:val="15D76BE7"/>
  <w15:docId w15:val="{995DFDCB-09E6-41E9-A7AF-65C51C0D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12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277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2772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F1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E70F75"/>
  </w:style>
  <w:style w:type="paragraph" w:styleId="ListParagraph">
    <w:name w:val="List Paragraph"/>
    <w:basedOn w:val="Normal"/>
    <w:uiPriority w:val="34"/>
    <w:qFormat/>
    <w:rsid w:val="001A2E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1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59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A5363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457C42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86F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6F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6FF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6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6F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q741377\OTLocal\Elvis\Workbin\1729A8.0\Harmonized%20SOP%20Template%20Nov200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bcf6ee-9fbd-400c-b917-9fe3efcb3dea" xsi:nil="true"/>
    <lcf76f155ced4ddcb4097134ff3c332f xmlns="10a22387-f120-428c-a33f-8f120d9aa660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41907F4F0C3C44AB2E268943C7AE8B" ma:contentTypeVersion="14" ma:contentTypeDescription="Create a new document." ma:contentTypeScope="" ma:versionID="b52616ce074b8b78b80c2843338f4b7d">
  <xsd:schema xmlns:xsd="http://www.w3.org/2001/XMLSchema" xmlns:xs="http://www.w3.org/2001/XMLSchema" xmlns:p="http://schemas.microsoft.com/office/2006/metadata/properties" xmlns:ns2="10a22387-f120-428c-a33f-8f120d9aa660" xmlns:ns3="b71ba2dc-0e97-441e-b2c4-988fad6290c8" xmlns:ns4="fbbcf6ee-9fbd-400c-b917-9fe3efcb3dea" targetNamespace="http://schemas.microsoft.com/office/2006/metadata/properties" ma:root="true" ma:fieldsID="1661a34b739b6878b8c1cd89741fbacd" ns2:_="" ns3:_="" ns4:_="">
    <xsd:import namespace="10a22387-f120-428c-a33f-8f120d9aa660"/>
    <xsd:import namespace="b71ba2dc-0e97-441e-b2c4-988fad6290c8"/>
    <xsd:import namespace="fbbcf6ee-9fbd-400c-b917-9fe3efcb3d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22387-f120-428c-a33f-8f120d9aa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68784c8-5187-4d12-af89-ac967a8112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1ba2dc-0e97-441e-b2c4-988fad6290c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cf6ee-9fbd-400c-b917-9fe3efcb3de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a880c43-6163-47a5-ad21-4150330a10fc}" ma:internalName="TaxCatchAll" ma:showField="CatchAllData" ma:web="b71ba2dc-0e97-441e-b2c4-988fad6290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FD9E69-734D-4566-BCC3-7E654B372C9C}">
  <ds:schemaRefs>
    <ds:schemaRef ds:uri="http://schemas.microsoft.com/office/2006/metadata/properties"/>
    <ds:schemaRef ds:uri="http://schemas.microsoft.com/office/infopath/2007/PartnerControls"/>
    <ds:schemaRef ds:uri="fbbcf6ee-9fbd-400c-b917-9fe3efcb3dea"/>
    <ds:schemaRef ds:uri="10a22387-f120-428c-a33f-8f120d9aa660"/>
  </ds:schemaRefs>
</ds:datastoreItem>
</file>

<file path=customXml/itemProps2.xml><?xml version="1.0" encoding="utf-8"?>
<ds:datastoreItem xmlns:ds="http://schemas.openxmlformats.org/officeDocument/2006/customXml" ds:itemID="{9ABA80DC-77E8-4664-A3E3-C341CDA69D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C0ECE7-299C-49B6-989B-450CA5D9A8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CA39CD-3499-4615-A293-FFD5BD625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22387-f120-428c-a33f-8f120d9aa660"/>
    <ds:schemaRef ds:uri="b71ba2dc-0e97-441e-b2c4-988fad6290c8"/>
    <ds:schemaRef ds:uri="fbbcf6ee-9fbd-400c-b917-9fe3efcb3d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Harmonized SOP Template Nov2008</Template>
  <TotalTime>324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Document Template used for all procedures</vt:lpstr>
    </vt:vector>
  </TitlesOfParts>
  <Company>Quintiles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Document Template used for all procedures</dc:title>
  <dc:creator>Quintiles</dc:creator>
  <cp:lastModifiedBy>Li, Virgil</cp:lastModifiedBy>
  <cp:revision>33</cp:revision>
  <cp:lastPrinted>2008-10-03T14:55:00Z</cp:lastPrinted>
  <dcterms:created xsi:type="dcterms:W3CDTF">2017-02-02T22:26:00Z</dcterms:created>
  <dcterms:modified xsi:type="dcterms:W3CDTF">2023-01-24T10:53:00Z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0x010100BE41907F4F0C3C44AB2E268943C7AE8B</vt:lpwstr>
  </property>
</Properties>
</file>